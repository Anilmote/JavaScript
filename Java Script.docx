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C4BC96" w:themeColor="background2" w:themeShade="BF"/>
  <w:body>
    <w:p w:rsidR="0084509D" w:rsidRDefault="0084509D" w:rsidP="0084509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84509D">
        <w:rPr>
          <w:rFonts w:ascii="Verdana" w:hAnsi="Verdana"/>
          <w:color w:val="000000"/>
          <w:sz w:val="27"/>
          <w:szCs w:val="27"/>
        </w:rPr>
        <w:sym w:font="Wingdings" w:char="F0E0"/>
      </w:r>
      <w:r>
        <w:rPr>
          <w:rFonts w:ascii="Verdana" w:hAnsi="Verdana"/>
          <w:color w:val="000000"/>
          <w:sz w:val="27"/>
          <w:szCs w:val="27"/>
        </w:rPr>
        <w:t>JavaScript is the programming language of HTML and the Web.</w:t>
      </w:r>
    </w:p>
    <w:p w:rsidR="00570D2B" w:rsidRPr="00570D2B" w:rsidRDefault="00570D2B" w:rsidP="00570D2B">
      <w:pPr>
        <w:pStyle w:val="Heading1"/>
      </w:pPr>
      <w:r w:rsidRPr="00570D2B">
        <w:t>Why Study JavaScript?</w:t>
      </w:r>
    </w:p>
    <w:p w:rsidR="00570D2B" w:rsidRPr="00570D2B" w:rsidRDefault="00570D2B" w:rsidP="00570D2B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570D2B">
        <w:rPr>
          <w:rFonts w:ascii="Verdana" w:hAnsi="Verdana"/>
          <w:color w:val="000000"/>
          <w:sz w:val="27"/>
          <w:szCs w:val="27"/>
        </w:rPr>
        <w:t>JavaScript is one of the 3 languages all web developers must learn:</w:t>
      </w:r>
    </w:p>
    <w:p w:rsidR="00570D2B" w:rsidRPr="00570D2B" w:rsidRDefault="00570D2B" w:rsidP="00570D2B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570D2B">
        <w:rPr>
          <w:rFonts w:ascii="Verdana" w:hAnsi="Verdana"/>
          <w:color w:val="000000"/>
          <w:sz w:val="27"/>
          <w:szCs w:val="27"/>
        </w:rPr>
        <w:t>1. HTML to define the content of web pages</w:t>
      </w:r>
    </w:p>
    <w:p w:rsidR="00570D2B" w:rsidRPr="00570D2B" w:rsidRDefault="00570D2B" w:rsidP="00570D2B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570D2B">
        <w:rPr>
          <w:rFonts w:ascii="Verdana" w:hAnsi="Verdana"/>
          <w:color w:val="000000"/>
          <w:sz w:val="27"/>
          <w:szCs w:val="27"/>
        </w:rPr>
        <w:t>2. CSS to specify the layout of web pages</w:t>
      </w:r>
    </w:p>
    <w:p w:rsidR="00570D2B" w:rsidRDefault="00570D2B" w:rsidP="00570D2B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570D2B">
        <w:rPr>
          <w:rFonts w:ascii="Verdana" w:hAnsi="Verdana"/>
          <w:color w:val="000000"/>
          <w:sz w:val="27"/>
          <w:szCs w:val="27"/>
        </w:rPr>
        <w:t>3. JavaScript to program the behavior of web pages</w:t>
      </w:r>
    </w:p>
    <w:p w:rsidR="00570D2B" w:rsidRDefault="00570D2B" w:rsidP="00570D2B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570D2B">
        <w:rPr>
          <w:rFonts w:ascii="Verdana" w:hAnsi="Verdana"/>
          <w:color w:val="000000"/>
          <w:sz w:val="27"/>
          <w:szCs w:val="27"/>
        </w:rPr>
        <w:t>This tutorial is about JavaScript, and how JavaScript works with HTML and CSS.</w:t>
      </w:r>
    </w:p>
    <w:p w:rsidR="0084509D" w:rsidRDefault="0084509D" w:rsidP="00570D2B">
      <w:pPr>
        <w:pStyle w:val="Heading1"/>
      </w:pPr>
      <w:r>
        <w:t>1)Program to display date and time.</w:t>
      </w:r>
    </w:p>
    <w:p w:rsidR="0084509D" w:rsidRPr="0084509D" w:rsidRDefault="0084509D" w:rsidP="0084509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84509D">
        <w:rPr>
          <w:rFonts w:ascii="Verdana" w:hAnsi="Verdana"/>
          <w:color w:val="000000"/>
          <w:sz w:val="27"/>
          <w:szCs w:val="27"/>
        </w:rPr>
        <w:t>&lt;!DOCTYPE html&gt;</w:t>
      </w:r>
    </w:p>
    <w:p w:rsidR="0084509D" w:rsidRPr="0084509D" w:rsidRDefault="0084509D" w:rsidP="0084509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84509D">
        <w:rPr>
          <w:rFonts w:ascii="Verdana" w:hAnsi="Verdana"/>
          <w:color w:val="000000"/>
          <w:sz w:val="27"/>
          <w:szCs w:val="27"/>
        </w:rPr>
        <w:t>&lt;html&gt;</w:t>
      </w:r>
    </w:p>
    <w:p w:rsidR="0084509D" w:rsidRPr="0084509D" w:rsidRDefault="0084509D" w:rsidP="0084509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84509D">
        <w:rPr>
          <w:rFonts w:ascii="Verdana" w:hAnsi="Verdana"/>
          <w:color w:val="000000"/>
          <w:sz w:val="27"/>
          <w:szCs w:val="27"/>
        </w:rPr>
        <w:t>&lt;body&gt;</w:t>
      </w:r>
    </w:p>
    <w:p w:rsidR="0084509D" w:rsidRPr="0084509D" w:rsidRDefault="0084509D" w:rsidP="0084509D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&lt;h1&gt;My First JavaScript&lt;/h1&gt;</w:t>
      </w:r>
    </w:p>
    <w:p w:rsidR="0084509D" w:rsidRPr="0084509D" w:rsidRDefault="0084509D" w:rsidP="0084509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84509D">
        <w:rPr>
          <w:rFonts w:ascii="Verdana" w:hAnsi="Verdana"/>
          <w:color w:val="000000"/>
          <w:sz w:val="27"/>
          <w:szCs w:val="27"/>
        </w:rPr>
        <w:t>&lt;button type="button"</w:t>
      </w:r>
    </w:p>
    <w:p w:rsidR="0084509D" w:rsidRPr="0084509D" w:rsidRDefault="0084509D" w:rsidP="0084509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84509D">
        <w:rPr>
          <w:rFonts w:ascii="Verdana" w:hAnsi="Verdana"/>
          <w:color w:val="000000"/>
          <w:sz w:val="27"/>
          <w:szCs w:val="27"/>
        </w:rPr>
        <w:t>onclick="document.getElementById('demo').innerHTML = Date()"&gt;</w:t>
      </w:r>
    </w:p>
    <w:p w:rsidR="0084509D" w:rsidRPr="0084509D" w:rsidRDefault="0084509D" w:rsidP="0084509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84509D">
        <w:rPr>
          <w:rFonts w:ascii="Verdana" w:hAnsi="Verdana"/>
          <w:color w:val="000000"/>
          <w:sz w:val="27"/>
          <w:szCs w:val="27"/>
        </w:rPr>
        <w:t xml:space="preserve">Click me to </w:t>
      </w:r>
      <w:r>
        <w:rPr>
          <w:rFonts w:ascii="Verdana" w:hAnsi="Verdana"/>
          <w:color w:val="000000"/>
          <w:sz w:val="27"/>
          <w:szCs w:val="27"/>
        </w:rPr>
        <w:t>display Date and Time.&lt;/button&gt;</w:t>
      </w:r>
    </w:p>
    <w:p w:rsidR="0084509D" w:rsidRPr="0084509D" w:rsidRDefault="0084509D" w:rsidP="0084509D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&lt;p id="demo"&gt;&lt;/p&gt;</w:t>
      </w:r>
    </w:p>
    <w:p w:rsidR="0084509D" w:rsidRPr="0084509D" w:rsidRDefault="0084509D" w:rsidP="0084509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84509D">
        <w:rPr>
          <w:rFonts w:ascii="Verdana" w:hAnsi="Verdana"/>
          <w:color w:val="000000"/>
          <w:sz w:val="27"/>
          <w:szCs w:val="27"/>
        </w:rPr>
        <w:t>&lt;/body&gt;</w:t>
      </w:r>
    </w:p>
    <w:p w:rsidR="0084509D" w:rsidRDefault="0084509D" w:rsidP="0084509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84509D">
        <w:rPr>
          <w:rFonts w:ascii="Verdana" w:hAnsi="Verdana"/>
          <w:color w:val="000000"/>
          <w:sz w:val="27"/>
          <w:szCs w:val="27"/>
        </w:rPr>
        <w:t>&lt;/html&gt;</w:t>
      </w:r>
    </w:p>
    <w:p w:rsidR="00570D2B" w:rsidRDefault="0084509D" w:rsidP="00570D2B">
      <w:pPr>
        <w:pStyle w:val="Heading1"/>
      </w:pPr>
      <w:r>
        <w:t>2)</w:t>
      </w:r>
      <w:r w:rsidRPr="0084509D">
        <w:t>JavaScript Can Change HTML Content</w:t>
      </w:r>
    </w:p>
    <w:p w:rsidR="0084509D" w:rsidRPr="00570D2B" w:rsidRDefault="00570D2B" w:rsidP="00570D2B">
      <w:pPr>
        <w:pStyle w:val="Heading1"/>
      </w:pPr>
      <w:r>
        <w:rPr>
          <w:rFonts w:ascii="Verdana" w:hAnsi="Verdana"/>
          <w:color w:val="000000"/>
          <w:sz w:val="27"/>
          <w:szCs w:val="27"/>
        </w:rPr>
        <w:lastRenderedPageBreak/>
        <w:t>T</w:t>
      </w:r>
      <w:r w:rsidR="0084509D">
        <w:rPr>
          <w:rFonts w:ascii="Verdana" w:hAnsi="Verdana"/>
          <w:color w:val="000000"/>
          <w:sz w:val="27"/>
          <w:szCs w:val="27"/>
        </w:rPr>
        <w:t xml:space="preserve">his </w:t>
      </w:r>
      <w:r w:rsidR="0084509D" w:rsidRPr="0084509D">
        <w:t xml:space="preserve"> </w:t>
      </w:r>
      <w:r w:rsidR="0084509D" w:rsidRPr="0084509D">
        <w:rPr>
          <w:rFonts w:ascii="Verdana" w:hAnsi="Verdana"/>
          <w:color w:val="000000"/>
          <w:sz w:val="27"/>
          <w:szCs w:val="27"/>
        </w:rPr>
        <w:t>example uses the method to "find" an HTML element (with id="demo") and changes the element content (innerHTML) to "Hello JavaScript"</w:t>
      </w:r>
      <w:r w:rsidR="0084509D">
        <w:rPr>
          <w:rFonts w:ascii="Verdana" w:hAnsi="Verdana"/>
          <w:color w:val="000000"/>
          <w:sz w:val="27"/>
          <w:szCs w:val="27"/>
        </w:rPr>
        <w:t>.</w:t>
      </w:r>
    </w:p>
    <w:p w:rsidR="0084509D" w:rsidRPr="0084509D" w:rsidRDefault="0084509D" w:rsidP="0084509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84509D">
        <w:rPr>
          <w:rFonts w:ascii="Verdana" w:hAnsi="Verdana"/>
          <w:color w:val="000000"/>
          <w:sz w:val="27"/>
          <w:szCs w:val="27"/>
        </w:rPr>
        <w:t>&lt;!DOCTYPE html&gt;</w:t>
      </w:r>
    </w:p>
    <w:p w:rsidR="0084509D" w:rsidRPr="0084509D" w:rsidRDefault="0084509D" w:rsidP="0084509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84509D">
        <w:rPr>
          <w:rFonts w:ascii="Verdana" w:hAnsi="Verdana"/>
          <w:color w:val="000000"/>
          <w:sz w:val="27"/>
          <w:szCs w:val="27"/>
        </w:rPr>
        <w:t>&lt;html&gt;</w:t>
      </w:r>
    </w:p>
    <w:p w:rsidR="0084509D" w:rsidRPr="0084509D" w:rsidRDefault="0084509D" w:rsidP="0084509D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&lt;body&gt;</w:t>
      </w:r>
    </w:p>
    <w:p w:rsidR="0084509D" w:rsidRPr="0084509D" w:rsidRDefault="0084509D" w:rsidP="0084509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84509D">
        <w:rPr>
          <w:rFonts w:ascii="Verdana" w:hAnsi="Verdana"/>
          <w:color w:val="000000"/>
          <w:sz w:val="27"/>
          <w:szCs w:val="27"/>
        </w:rPr>
        <w:t>&lt;h1&gt;What Can JavaScript Do?&lt;/h1&gt;</w:t>
      </w:r>
    </w:p>
    <w:p w:rsidR="0084509D" w:rsidRPr="0084509D" w:rsidRDefault="0084509D" w:rsidP="0084509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84509D">
        <w:rPr>
          <w:rFonts w:ascii="Verdana" w:hAnsi="Verdana"/>
          <w:color w:val="000000"/>
          <w:sz w:val="27"/>
          <w:szCs w:val="27"/>
        </w:rPr>
        <w:t>&lt;p id="demo"&gt;JavaScript can change HTML content.&lt;/p&gt;</w:t>
      </w:r>
    </w:p>
    <w:p w:rsidR="0084509D" w:rsidRPr="0084509D" w:rsidRDefault="0084509D" w:rsidP="0084509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84509D">
        <w:rPr>
          <w:rFonts w:ascii="Verdana" w:hAnsi="Verdana"/>
          <w:color w:val="000000"/>
          <w:sz w:val="27"/>
          <w:szCs w:val="27"/>
        </w:rPr>
        <w:t>&lt;button type="button" onclick="document.getElementById('demo').innerHTML = 'Hello JavaScript!'"&gt;Click Me!&lt;/button&gt;</w:t>
      </w:r>
    </w:p>
    <w:p w:rsidR="0084509D" w:rsidRPr="0084509D" w:rsidRDefault="0084509D" w:rsidP="0084509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84509D">
        <w:rPr>
          <w:rFonts w:ascii="Verdana" w:hAnsi="Verdana"/>
          <w:color w:val="000000"/>
          <w:sz w:val="27"/>
          <w:szCs w:val="27"/>
        </w:rPr>
        <w:t>&lt;/body&gt;</w:t>
      </w:r>
    </w:p>
    <w:p w:rsidR="0084509D" w:rsidRDefault="0084509D" w:rsidP="0084509D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84509D">
        <w:rPr>
          <w:rFonts w:ascii="Verdana" w:hAnsi="Verdana"/>
          <w:color w:val="000000"/>
          <w:sz w:val="27"/>
          <w:szCs w:val="27"/>
        </w:rPr>
        <w:t>&lt;/html&gt;</w:t>
      </w:r>
    </w:p>
    <w:p w:rsidR="003B2A3E" w:rsidRPr="003B2A3E" w:rsidRDefault="003B2A3E" w:rsidP="003B2A3E">
      <w:pPr>
        <w:pStyle w:val="Heading1"/>
      </w:pPr>
      <w:r>
        <w:t>3.</w:t>
      </w:r>
      <w:r w:rsidRPr="003B2A3E">
        <w:t>JavaScript Can Change HTML Attributes</w:t>
      </w:r>
    </w:p>
    <w:p w:rsidR="003B2A3E" w:rsidRDefault="003B2A3E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3B2A3E">
        <w:rPr>
          <w:rFonts w:ascii="Verdana" w:hAnsi="Verdana"/>
          <w:color w:val="000000"/>
          <w:sz w:val="27"/>
          <w:szCs w:val="27"/>
        </w:rPr>
        <w:t>This example changes an HTML image by changing the src (source) attribute of an &lt;img&gt; tag:</w:t>
      </w:r>
    </w:p>
    <w:p w:rsidR="003B2A3E" w:rsidRPr="003B2A3E" w:rsidRDefault="003B2A3E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3B2A3E">
        <w:rPr>
          <w:rFonts w:ascii="Verdana" w:hAnsi="Verdana"/>
          <w:color w:val="000000"/>
          <w:sz w:val="27"/>
          <w:szCs w:val="27"/>
        </w:rPr>
        <w:t>&lt;!DOCTYPE html&gt;</w:t>
      </w:r>
    </w:p>
    <w:p w:rsidR="003B2A3E" w:rsidRPr="003B2A3E" w:rsidRDefault="003B2A3E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3B2A3E">
        <w:rPr>
          <w:rFonts w:ascii="Verdana" w:hAnsi="Verdana"/>
          <w:color w:val="000000"/>
          <w:sz w:val="27"/>
          <w:szCs w:val="27"/>
        </w:rPr>
        <w:t>&lt;html&gt;</w:t>
      </w:r>
    </w:p>
    <w:p w:rsidR="003B2A3E" w:rsidRPr="003B2A3E" w:rsidRDefault="003B2A3E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3B2A3E">
        <w:rPr>
          <w:rFonts w:ascii="Verdana" w:hAnsi="Verdana"/>
          <w:color w:val="000000"/>
          <w:sz w:val="27"/>
          <w:szCs w:val="27"/>
        </w:rPr>
        <w:t>&lt;body&gt;</w:t>
      </w:r>
    </w:p>
    <w:p w:rsidR="003B2A3E" w:rsidRPr="003B2A3E" w:rsidRDefault="003B2A3E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3B2A3E">
        <w:rPr>
          <w:rFonts w:ascii="Verdana" w:hAnsi="Verdana"/>
          <w:color w:val="000000"/>
          <w:sz w:val="27"/>
          <w:szCs w:val="27"/>
        </w:rPr>
        <w:t>&lt;h1&gt;What Can JavaScript Do?&lt;/h1&gt;</w:t>
      </w:r>
    </w:p>
    <w:p w:rsidR="003B2A3E" w:rsidRPr="003B2A3E" w:rsidRDefault="003B2A3E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3B2A3E">
        <w:rPr>
          <w:rFonts w:ascii="Verdana" w:hAnsi="Verdana"/>
          <w:color w:val="000000"/>
          <w:sz w:val="27"/>
          <w:szCs w:val="27"/>
        </w:rPr>
        <w:t>&lt;p&gt;JavaScript can change HTML attributes.&lt;/p&gt;</w:t>
      </w:r>
    </w:p>
    <w:p w:rsidR="003B2A3E" w:rsidRPr="003B2A3E" w:rsidRDefault="003B2A3E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3B2A3E">
        <w:rPr>
          <w:rFonts w:ascii="Verdana" w:hAnsi="Verdana"/>
          <w:color w:val="000000"/>
          <w:sz w:val="27"/>
          <w:szCs w:val="27"/>
        </w:rPr>
        <w:t>&lt;p&gt;In this case JavaScript changes the src (source) attribute of an image.&lt;/p&gt;</w:t>
      </w:r>
    </w:p>
    <w:p w:rsidR="003B2A3E" w:rsidRDefault="003B2A3E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3B2A3E">
        <w:rPr>
          <w:rFonts w:ascii="Verdana" w:hAnsi="Verdana"/>
          <w:color w:val="000000"/>
          <w:sz w:val="27"/>
          <w:szCs w:val="27"/>
        </w:rPr>
        <w:t>&lt;button onclick="document.getElementById('myImage').src='pic_bulbon.gif'"&gt;Turn on the light&lt;/button&gt;</w:t>
      </w:r>
    </w:p>
    <w:p w:rsidR="003B2A3E" w:rsidRPr="003B2A3E" w:rsidRDefault="003B2A3E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3B2A3E">
        <w:rPr>
          <w:rFonts w:ascii="Verdana" w:hAnsi="Verdana"/>
          <w:color w:val="000000"/>
          <w:sz w:val="27"/>
          <w:szCs w:val="27"/>
        </w:rPr>
        <w:lastRenderedPageBreak/>
        <w:t>&lt;img id="myImage" src="pic_bulboff.gif" style="width:100px"&gt;</w:t>
      </w:r>
    </w:p>
    <w:p w:rsidR="003B2A3E" w:rsidRPr="003B2A3E" w:rsidRDefault="003B2A3E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3B2A3E">
        <w:rPr>
          <w:rFonts w:ascii="Verdana" w:hAnsi="Verdana"/>
          <w:color w:val="000000"/>
          <w:sz w:val="27"/>
          <w:szCs w:val="27"/>
        </w:rPr>
        <w:t>&lt;button onclick="document.getElementById('myImage').src='pic_bulboff.gif'"&gt;Turn off the light&lt;/button&gt;</w:t>
      </w:r>
    </w:p>
    <w:p w:rsidR="003B2A3E" w:rsidRPr="003B2A3E" w:rsidRDefault="003B2A3E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3B2A3E">
        <w:rPr>
          <w:rFonts w:ascii="Verdana" w:hAnsi="Verdana"/>
          <w:color w:val="000000"/>
          <w:sz w:val="27"/>
          <w:szCs w:val="27"/>
        </w:rPr>
        <w:t>&lt;/body&gt;</w:t>
      </w:r>
    </w:p>
    <w:p w:rsidR="003B2A3E" w:rsidRDefault="003B2A3E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3B2A3E">
        <w:rPr>
          <w:rFonts w:ascii="Verdana" w:hAnsi="Verdana"/>
          <w:color w:val="000000"/>
          <w:sz w:val="27"/>
          <w:szCs w:val="27"/>
        </w:rPr>
        <w:t>&lt;/html&gt;</w:t>
      </w:r>
    </w:p>
    <w:p w:rsidR="003B2A3E" w:rsidRPr="003B2A3E" w:rsidRDefault="003B2A3E" w:rsidP="003B2A3E">
      <w:pPr>
        <w:pStyle w:val="Heading1"/>
      </w:pPr>
      <w:r>
        <w:t>4.</w:t>
      </w:r>
      <w:r w:rsidRPr="003B2A3E">
        <w:t>JavaScript Can Change HTML Styles (CSS)</w:t>
      </w:r>
    </w:p>
    <w:p w:rsidR="003B2A3E" w:rsidRDefault="003B2A3E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3B2A3E">
        <w:rPr>
          <w:rFonts w:ascii="Verdana" w:hAnsi="Verdana"/>
          <w:color w:val="000000"/>
          <w:sz w:val="27"/>
          <w:szCs w:val="27"/>
        </w:rPr>
        <w:t>Changing the style of an HTML element, is a variant of changing an HTML attribute:</w:t>
      </w:r>
    </w:p>
    <w:p w:rsidR="003B2A3E" w:rsidRPr="003B2A3E" w:rsidRDefault="003B2A3E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3B2A3E">
        <w:rPr>
          <w:rFonts w:ascii="Verdana" w:hAnsi="Verdana"/>
          <w:color w:val="000000"/>
          <w:sz w:val="27"/>
          <w:szCs w:val="27"/>
        </w:rPr>
        <w:t>&lt;!DOCTYPE html&gt;</w:t>
      </w:r>
    </w:p>
    <w:p w:rsidR="003B2A3E" w:rsidRPr="003B2A3E" w:rsidRDefault="003B2A3E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3B2A3E">
        <w:rPr>
          <w:rFonts w:ascii="Verdana" w:hAnsi="Verdana"/>
          <w:color w:val="000000"/>
          <w:sz w:val="27"/>
          <w:szCs w:val="27"/>
        </w:rPr>
        <w:t>&lt;html&gt;</w:t>
      </w:r>
    </w:p>
    <w:p w:rsidR="003B2A3E" w:rsidRPr="003B2A3E" w:rsidRDefault="003B2A3E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3B2A3E">
        <w:rPr>
          <w:rFonts w:ascii="Verdana" w:hAnsi="Verdana"/>
          <w:color w:val="000000"/>
          <w:sz w:val="27"/>
          <w:szCs w:val="27"/>
        </w:rPr>
        <w:t>&lt;body&gt;</w:t>
      </w:r>
    </w:p>
    <w:p w:rsidR="003B2A3E" w:rsidRPr="003B2A3E" w:rsidRDefault="003B2A3E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3B2A3E">
        <w:rPr>
          <w:rFonts w:ascii="Verdana" w:hAnsi="Verdana"/>
          <w:color w:val="000000"/>
          <w:sz w:val="27"/>
          <w:szCs w:val="27"/>
        </w:rPr>
        <w:t>&lt;h1&gt;What Can JavaScript Do?&lt;/h1&gt;</w:t>
      </w:r>
    </w:p>
    <w:p w:rsidR="003B2A3E" w:rsidRPr="003B2A3E" w:rsidRDefault="003B2A3E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3B2A3E">
        <w:rPr>
          <w:rFonts w:ascii="Verdana" w:hAnsi="Verdana"/>
          <w:color w:val="000000"/>
          <w:sz w:val="27"/>
          <w:szCs w:val="27"/>
        </w:rPr>
        <w:t>&lt;p id="demo"&gt;JavaScript can change the style of an HTML element.&lt;/p&gt;</w:t>
      </w:r>
    </w:p>
    <w:p w:rsidR="003B2A3E" w:rsidRPr="003B2A3E" w:rsidRDefault="003B2A3E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3B2A3E">
        <w:rPr>
          <w:rFonts w:ascii="Verdana" w:hAnsi="Verdana"/>
          <w:color w:val="000000"/>
          <w:sz w:val="27"/>
          <w:szCs w:val="27"/>
        </w:rPr>
        <w:t>&lt;button type="button" onclick="document.getElementById('demo').style.fontSize='30px'"&gt;Click Me!&lt;/button&gt;</w:t>
      </w:r>
    </w:p>
    <w:p w:rsidR="003B2A3E" w:rsidRDefault="003B2A3E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3B2A3E">
        <w:rPr>
          <w:rFonts w:ascii="Verdana" w:hAnsi="Verdana"/>
          <w:color w:val="000000"/>
          <w:sz w:val="27"/>
          <w:szCs w:val="27"/>
        </w:rPr>
        <w:t>&lt;/body&gt;</w:t>
      </w:r>
    </w:p>
    <w:p w:rsidR="003B2A3E" w:rsidRDefault="003B2A3E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3B2A3E">
        <w:rPr>
          <w:rFonts w:ascii="Verdana" w:hAnsi="Verdana"/>
          <w:color w:val="000000"/>
          <w:sz w:val="27"/>
          <w:szCs w:val="27"/>
        </w:rPr>
        <w:t>&lt;/html&gt;</w:t>
      </w:r>
    </w:p>
    <w:p w:rsidR="00B21A07" w:rsidRDefault="00B21A07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</w:p>
    <w:p w:rsidR="00B21A07" w:rsidRPr="00B21A07" w:rsidRDefault="00B21A07" w:rsidP="00B21A07">
      <w:pPr>
        <w:pStyle w:val="Heading1"/>
      </w:pPr>
      <w:r>
        <w:t>5.</w:t>
      </w:r>
      <w:r w:rsidRPr="00B21A07">
        <w:t>JavaScript Can Show HTML Elements</w:t>
      </w:r>
    </w:p>
    <w:p w:rsidR="00B21A07" w:rsidRPr="003B2A3E" w:rsidRDefault="00B21A07" w:rsidP="00B21A07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B21A07">
        <w:rPr>
          <w:rFonts w:ascii="Verdana" w:hAnsi="Verdana"/>
          <w:color w:val="000000"/>
          <w:sz w:val="27"/>
          <w:szCs w:val="27"/>
        </w:rPr>
        <w:t>Showing hidden HTML elements can also be done by changing the display style:</w:t>
      </w:r>
    </w:p>
    <w:p w:rsidR="003B2A3E" w:rsidRDefault="00180816" w:rsidP="003B2A3E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lastRenderedPageBreak/>
        <w:t>Example: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&lt;!DOCTYPE html&gt;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&lt;html&gt;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&lt;body&gt;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&lt;h1&gt;What Can JavaScript Do?&lt;/h1&gt;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&lt;p&gt;JavaScript can show hidden HTML elements.&lt;/p&gt;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&lt;p id="demo" style="display:none"&gt;Hello JavaScript!&lt;/p&gt;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&lt;button type="button" onclick="document.getElementById('demo').style.display='block'"&gt;Click Me!&lt;/button&gt;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&lt;/body&gt;</w:t>
      </w:r>
    </w:p>
    <w:p w:rsid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&lt;/html&gt;</w:t>
      </w:r>
    </w:p>
    <w:p w:rsidR="00180816" w:rsidRPr="00180816" w:rsidRDefault="00180816" w:rsidP="00180816">
      <w:pPr>
        <w:pStyle w:val="Heading1"/>
      </w:pPr>
      <w:r w:rsidRPr="00180816">
        <w:t>JavaScript Where To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JavaScript can be placed in the &lt;body&gt; and the &lt;head&gt; sections of an HTML page.</w:t>
      </w:r>
    </w:p>
    <w:p w:rsidR="00180816" w:rsidRPr="00180816" w:rsidRDefault="00180816" w:rsidP="00180816">
      <w:pPr>
        <w:pStyle w:val="Heading1"/>
      </w:pPr>
      <w:r w:rsidRPr="00180816">
        <w:t>The &lt;script&gt; Tag</w:t>
      </w:r>
    </w:p>
    <w:p w:rsid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In HTML, JavaScript code must be inserted between &lt;script&gt; and &lt;/script&gt; tags.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Example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&lt;script&gt;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document.getElementById("demo").innerHTML = "My First JavaScript";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&lt;/script&gt;</w:t>
      </w:r>
    </w:p>
    <w:p w:rsidR="00180816" w:rsidRPr="00180816" w:rsidRDefault="00180816" w:rsidP="00180816">
      <w:pPr>
        <w:pStyle w:val="Heading1"/>
      </w:pPr>
      <w:r w:rsidRPr="00180816">
        <w:t>JavaScript Functions and Events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lastRenderedPageBreak/>
        <w:t>A JavaScript function is a block of JavaScript code, that can be executed when "asked" for.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For example, a function can be executed when an event occurs, like when the user clicks a button.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You will learn much more about functions and events in later chapters.</w:t>
      </w:r>
    </w:p>
    <w:p w:rsidR="00180816" w:rsidRPr="00180816" w:rsidRDefault="00180816" w:rsidP="00180816">
      <w:pPr>
        <w:pStyle w:val="Heading1"/>
      </w:pPr>
      <w:r w:rsidRPr="00180816">
        <w:t>JavaScript in &lt;head&gt; or &lt;body&gt;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You can place any number of scripts in an HTML document.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Scripts can be placed in the &lt;body&gt;, or in the &lt;head&gt; section of an HTML page, or in both.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Keeping all code in one place, is always a good habit.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</w:p>
    <w:p w:rsidR="00180816" w:rsidRPr="00180816" w:rsidRDefault="00180816" w:rsidP="00180816">
      <w:pPr>
        <w:pStyle w:val="Heading1"/>
      </w:pPr>
      <w:r w:rsidRPr="00180816">
        <w:t>JavaScript in &lt;head&gt;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In this example, a JavaScript function is placed in the &lt;head&gt; section of an HTML page.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The function is invoked (called) when a button is clicked: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Example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&lt;!DOCTYPE html&gt;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&lt;html&gt;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&lt;head&gt;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&lt;script&gt;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function myFunction() {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 xml:space="preserve">    document.getElementById("demo").innerHTML = "Paragraph changed.";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}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lastRenderedPageBreak/>
        <w:t>&lt;/script&gt;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&lt;/head&gt;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&lt;body&gt;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&lt;h1&gt;My Web Page&lt;/h1&gt;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&lt;p id="demo"&gt;A Paragraph&lt;/p&gt;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&lt;button type="button" onclick="myFunction()"&gt;Try it&lt;/button&gt;</w:t>
      </w:r>
    </w:p>
    <w:p w:rsidR="00180816" w:rsidRP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&lt;/body&gt;</w:t>
      </w:r>
    </w:p>
    <w:p w:rsidR="00180816" w:rsidRDefault="00180816" w:rsidP="00180816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80816">
        <w:rPr>
          <w:rFonts w:ascii="Verdana" w:hAnsi="Verdana"/>
          <w:color w:val="000000"/>
          <w:sz w:val="27"/>
          <w:szCs w:val="27"/>
        </w:rPr>
        <w:t>&lt;/html&gt;</w:t>
      </w:r>
    </w:p>
    <w:p w:rsidR="001C2D68" w:rsidRPr="001C2D68" w:rsidRDefault="001C2D68" w:rsidP="001C2D68">
      <w:pPr>
        <w:pStyle w:val="Heading1"/>
      </w:pPr>
      <w:r w:rsidRPr="001C2D68">
        <w:t>External JavaScript</w:t>
      </w:r>
    </w:p>
    <w:p w:rsidR="001C2D68" w:rsidRPr="001C2D68" w:rsidRDefault="001C2D68" w:rsidP="001C2D68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C2D68">
        <w:rPr>
          <w:rFonts w:ascii="Verdana" w:hAnsi="Verdana"/>
          <w:color w:val="000000"/>
          <w:sz w:val="27"/>
          <w:szCs w:val="27"/>
        </w:rPr>
        <w:t>Scripts can also be placed in external files:</w:t>
      </w:r>
    </w:p>
    <w:p w:rsidR="001C2D68" w:rsidRPr="001C2D68" w:rsidRDefault="001C2D68" w:rsidP="001C2D68">
      <w:pPr>
        <w:pStyle w:val="Heading1"/>
      </w:pPr>
      <w:r w:rsidRPr="001C2D68">
        <w:t>myScript.js</w:t>
      </w:r>
    </w:p>
    <w:p w:rsidR="001C2D68" w:rsidRPr="001C2D68" w:rsidRDefault="001C2D68" w:rsidP="001C2D68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C2D68">
        <w:rPr>
          <w:rFonts w:ascii="Verdana" w:hAnsi="Verdana"/>
          <w:color w:val="000000"/>
          <w:sz w:val="27"/>
          <w:szCs w:val="27"/>
        </w:rPr>
        <w:t>function myFunction() {</w:t>
      </w:r>
    </w:p>
    <w:p w:rsidR="001C2D68" w:rsidRPr="001C2D68" w:rsidRDefault="001C2D68" w:rsidP="001C2D68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C2D68">
        <w:rPr>
          <w:rFonts w:ascii="Verdana" w:hAnsi="Verdana"/>
          <w:color w:val="000000"/>
          <w:sz w:val="27"/>
          <w:szCs w:val="27"/>
        </w:rPr>
        <w:t xml:space="preserve">   document.getElementById("demo").innerHTML = "Paragraph changed.";</w:t>
      </w:r>
    </w:p>
    <w:p w:rsidR="001C2D68" w:rsidRPr="001C2D68" w:rsidRDefault="001C2D68" w:rsidP="001C2D68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C2D68">
        <w:rPr>
          <w:rFonts w:ascii="Verdana" w:hAnsi="Verdana"/>
          <w:color w:val="000000"/>
          <w:sz w:val="27"/>
          <w:szCs w:val="27"/>
        </w:rPr>
        <w:t>}</w:t>
      </w:r>
    </w:p>
    <w:p w:rsidR="001C2D68" w:rsidRPr="001C2D68" w:rsidRDefault="001C2D68" w:rsidP="001C2D68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C2D68">
        <w:rPr>
          <w:rFonts w:ascii="Verdana" w:hAnsi="Verdana"/>
          <w:color w:val="000000"/>
          <w:sz w:val="27"/>
          <w:szCs w:val="27"/>
        </w:rPr>
        <w:t>External scripts are practical when the same code is used in many different web pages.</w:t>
      </w:r>
    </w:p>
    <w:p w:rsidR="001C2D68" w:rsidRPr="001C2D68" w:rsidRDefault="001C2D68" w:rsidP="001C2D68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C2D68">
        <w:rPr>
          <w:rFonts w:ascii="Verdana" w:hAnsi="Verdana"/>
          <w:color w:val="000000"/>
          <w:sz w:val="27"/>
          <w:szCs w:val="27"/>
        </w:rPr>
        <w:t>JavaScript files have the file extension .js.</w:t>
      </w:r>
    </w:p>
    <w:p w:rsidR="001C2D68" w:rsidRPr="001C2D68" w:rsidRDefault="001C2D68" w:rsidP="001C2D68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C2D68">
        <w:rPr>
          <w:rFonts w:ascii="Verdana" w:hAnsi="Verdana"/>
          <w:color w:val="000000"/>
          <w:sz w:val="27"/>
          <w:szCs w:val="27"/>
        </w:rPr>
        <w:t>To use an external script, put the name of the script file in the src (source) attribute of a &lt;script&gt; tag:</w:t>
      </w:r>
    </w:p>
    <w:p w:rsidR="004B4ED3" w:rsidRDefault="001C2D68" w:rsidP="001C2D68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C2D68">
        <w:rPr>
          <w:rFonts w:ascii="Verdana" w:hAnsi="Verdana"/>
          <w:color w:val="000000"/>
          <w:sz w:val="27"/>
          <w:szCs w:val="27"/>
        </w:rPr>
        <w:t>Example</w:t>
      </w:r>
      <w:r>
        <w:rPr>
          <w:rFonts w:ascii="Verdana" w:hAnsi="Verdana"/>
          <w:color w:val="000000"/>
          <w:sz w:val="27"/>
          <w:szCs w:val="27"/>
        </w:rPr>
        <w:t>:</w:t>
      </w:r>
    </w:p>
    <w:p w:rsidR="001C2D68" w:rsidRPr="001C2D68" w:rsidRDefault="001C2D68" w:rsidP="001C2D68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C2D68">
        <w:rPr>
          <w:rFonts w:ascii="Verdana" w:hAnsi="Verdana"/>
          <w:color w:val="000000"/>
          <w:sz w:val="27"/>
          <w:szCs w:val="27"/>
        </w:rPr>
        <w:t>&lt;!DOCTYPE html&gt;</w:t>
      </w:r>
    </w:p>
    <w:p w:rsidR="001C2D68" w:rsidRPr="001C2D68" w:rsidRDefault="001C2D68" w:rsidP="001C2D68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C2D68">
        <w:rPr>
          <w:rFonts w:ascii="Verdana" w:hAnsi="Verdana"/>
          <w:color w:val="000000"/>
          <w:sz w:val="27"/>
          <w:szCs w:val="27"/>
        </w:rPr>
        <w:t>&lt;html&gt;</w:t>
      </w:r>
    </w:p>
    <w:p w:rsidR="001C2D68" w:rsidRDefault="001C2D68" w:rsidP="001C2D68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C2D68">
        <w:rPr>
          <w:rFonts w:ascii="Verdana" w:hAnsi="Verdana"/>
          <w:color w:val="000000"/>
          <w:sz w:val="27"/>
          <w:szCs w:val="27"/>
        </w:rPr>
        <w:t>&lt;body&gt;</w:t>
      </w:r>
    </w:p>
    <w:p w:rsidR="001C2D68" w:rsidRPr="001C2D68" w:rsidRDefault="001C2D68" w:rsidP="001C2D68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C2D68">
        <w:rPr>
          <w:rFonts w:ascii="Verdana" w:hAnsi="Verdana"/>
          <w:color w:val="000000"/>
          <w:sz w:val="27"/>
          <w:szCs w:val="27"/>
        </w:rPr>
        <w:lastRenderedPageBreak/>
        <w:t>&lt;h1&gt;External JavaScript&lt;/h1&gt;</w:t>
      </w:r>
    </w:p>
    <w:p w:rsidR="001C2D68" w:rsidRPr="001C2D68" w:rsidRDefault="001C2D68" w:rsidP="001C2D68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C2D68">
        <w:rPr>
          <w:rFonts w:ascii="Verdana" w:hAnsi="Verdana"/>
          <w:color w:val="000000"/>
          <w:sz w:val="27"/>
          <w:szCs w:val="27"/>
        </w:rPr>
        <w:t>&lt;p id="demo"&gt;A Paragraph.&lt;/p&gt;</w:t>
      </w:r>
    </w:p>
    <w:p w:rsidR="001C2D68" w:rsidRPr="001C2D68" w:rsidRDefault="001C2D68" w:rsidP="001C2D68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C2D68">
        <w:rPr>
          <w:rFonts w:ascii="Verdana" w:hAnsi="Verdana"/>
          <w:color w:val="000000"/>
          <w:sz w:val="27"/>
          <w:szCs w:val="27"/>
        </w:rPr>
        <w:t>&lt;button type="button" onclick="myFunction()"&gt;Try it&lt;/button&gt;</w:t>
      </w:r>
    </w:p>
    <w:p w:rsidR="001C2D68" w:rsidRPr="001C2D68" w:rsidRDefault="001C2D68" w:rsidP="001C2D68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C2D68">
        <w:rPr>
          <w:rFonts w:ascii="Verdana" w:hAnsi="Verdana"/>
          <w:color w:val="000000"/>
          <w:sz w:val="27"/>
          <w:szCs w:val="27"/>
        </w:rPr>
        <w:t>&lt;p&gt;&lt;strong&gt;Note:&lt;/strong&gt; myFunction is stored in an external file called "myScript.js".&lt;/p&gt;</w:t>
      </w:r>
    </w:p>
    <w:p w:rsidR="001C2D68" w:rsidRPr="001C2D68" w:rsidRDefault="001C2D68" w:rsidP="001C2D68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C2D68">
        <w:rPr>
          <w:rFonts w:ascii="Verdana" w:hAnsi="Verdana"/>
          <w:color w:val="000000"/>
          <w:sz w:val="27"/>
          <w:szCs w:val="27"/>
        </w:rPr>
        <w:t>&lt;script src="myScript.js"&gt;&lt;/script&gt;</w:t>
      </w:r>
    </w:p>
    <w:p w:rsidR="001C2D68" w:rsidRPr="001C2D68" w:rsidRDefault="001C2D68" w:rsidP="001C2D68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C2D68">
        <w:rPr>
          <w:rFonts w:ascii="Verdana" w:hAnsi="Verdana"/>
          <w:color w:val="000000"/>
          <w:sz w:val="27"/>
          <w:szCs w:val="27"/>
        </w:rPr>
        <w:t>&lt;/body&gt;</w:t>
      </w:r>
    </w:p>
    <w:p w:rsidR="001C2D68" w:rsidRDefault="001C2D68" w:rsidP="001C2D68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1C2D68">
        <w:rPr>
          <w:rFonts w:ascii="Verdana" w:hAnsi="Verdana"/>
          <w:color w:val="000000"/>
          <w:sz w:val="27"/>
          <w:szCs w:val="27"/>
        </w:rPr>
        <w:t>&lt;/html&gt;</w:t>
      </w:r>
    </w:p>
    <w:p w:rsidR="00B1154E" w:rsidRDefault="00B1154E" w:rsidP="00B1154E">
      <w:pPr>
        <w:pStyle w:val="NormalWeb"/>
        <w:rPr>
          <w:rFonts w:ascii="Verdana" w:hAnsi="Verdana"/>
          <w:color w:val="000000"/>
          <w:sz w:val="27"/>
          <w:szCs w:val="27"/>
        </w:rPr>
      </w:pPr>
    </w:p>
    <w:p w:rsidR="00B1154E" w:rsidRPr="00B1154E" w:rsidRDefault="00B1154E" w:rsidP="00B1154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B1154E">
        <w:rPr>
          <w:rFonts w:ascii="Verdana" w:hAnsi="Verdana"/>
          <w:color w:val="000000"/>
          <w:sz w:val="27"/>
          <w:szCs w:val="27"/>
        </w:rPr>
        <w:t>You can place an external script reference in &lt;head&gt; or &lt;body&gt; as you like.</w:t>
      </w:r>
    </w:p>
    <w:p w:rsidR="00B1154E" w:rsidRPr="00B1154E" w:rsidRDefault="00B1154E" w:rsidP="00B1154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B1154E">
        <w:rPr>
          <w:rFonts w:ascii="Verdana" w:hAnsi="Verdana"/>
          <w:color w:val="000000"/>
          <w:sz w:val="27"/>
          <w:szCs w:val="27"/>
        </w:rPr>
        <w:t>The script will behave as if it was located exactly where the &lt;script&gt; tag is located.</w:t>
      </w:r>
    </w:p>
    <w:p w:rsidR="00B1154E" w:rsidRPr="00B1154E" w:rsidRDefault="00B1154E" w:rsidP="00B1154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B1154E">
        <w:rPr>
          <w:rFonts w:ascii="Verdana" w:hAnsi="Verdana"/>
          <w:color w:val="000000"/>
          <w:sz w:val="27"/>
          <w:szCs w:val="27"/>
        </w:rPr>
        <w:t>External scripts cannot contain &lt;script&gt; tags.</w:t>
      </w:r>
    </w:p>
    <w:p w:rsidR="00B1154E" w:rsidRPr="00B1154E" w:rsidRDefault="00B1154E" w:rsidP="00B1154E">
      <w:pPr>
        <w:pStyle w:val="Heading1"/>
      </w:pPr>
      <w:r w:rsidRPr="00B1154E">
        <w:t>External JavaScript Advantages</w:t>
      </w:r>
    </w:p>
    <w:p w:rsidR="00B1154E" w:rsidRPr="00B1154E" w:rsidRDefault="00B1154E" w:rsidP="00B1154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B1154E">
        <w:rPr>
          <w:rFonts w:ascii="Verdana" w:hAnsi="Verdana"/>
          <w:color w:val="000000"/>
          <w:sz w:val="27"/>
          <w:szCs w:val="27"/>
        </w:rPr>
        <w:t>Placing JavaScripts in external files has some advantages:</w:t>
      </w:r>
    </w:p>
    <w:p w:rsidR="00B1154E" w:rsidRPr="00B1154E" w:rsidRDefault="00B1154E" w:rsidP="00B1154E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1.</w:t>
      </w:r>
      <w:r w:rsidRPr="00B1154E">
        <w:rPr>
          <w:rFonts w:ascii="Verdana" w:hAnsi="Verdana"/>
          <w:color w:val="000000"/>
          <w:sz w:val="27"/>
          <w:szCs w:val="27"/>
        </w:rPr>
        <w:t>It separates HTML and code</w:t>
      </w:r>
    </w:p>
    <w:p w:rsidR="00B1154E" w:rsidRPr="00B1154E" w:rsidRDefault="00B1154E" w:rsidP="00B1154E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2.</w:t>
      </w:r>
      <w:r w:rsidRPr="00B1154E">
        <w:rPr>
          <w:rFonts w:ascii="Verdana" w:hAnsi="Verdana"/>
          <w:color w:val="000000"/>
          <w:sz w:val="27"/>
          <w:szCs w:val="27"/>
        </w:rPr>
        <w:t>It makes HTML and JavaScript easier to read and maintain</w:t>
      </w:r>
    </w:p>
    <w:p w:rsidR="001C2D68" w:rsidRDefault="00B1154E" w:rsidP="00B1154E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3.</w:t>
      </w:r>
      <w:r w:rsidRPr="00B1154E">
        <w:rPr>
          <w:rFonts w:ascii="Verdana" w:hAnsi="Verdana"/>
          <w:color w:val="000000"/>
          <w:sz w:val="27"/>
          <w:szCs w:val="27"/>
        </w:rPr>
        <w:t>Cached JavaScript files can speed up page loads</w:t>
      </w:r>
    </w:p>
    <w:p w:rsidR="00B1154E" w:rsidRPr="00B1154E" w:rsidRDefault="00B1154E" w:rsidP="00B1154E">
      <w:pPr>
        <w:pStyle w:val="Heading1"/>
      </w:pPr>
      <w:r w:rsidRPr="00B1154E">
        <w:t>JavaScript Output</w:t>
      </w:r>
    </w:p>
    <w:p w:rsidR="00B1154E" w:rsidRPr="00B1154E" w:rsidRDefault="00B1154E" w:rsidP="00B1154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B1154E">
        <w:rPr>
          <w:rFonts w:ascii="Verdana" w:hAnsi="Verdana"/>
          <w:color w:val="000000"/>
          <w:sz w:val="27"/>
          <w:szCs w:val="27"/>
        </w:rPr>
        <w:t>JavaScript does NOT have any built-in print or display functions.</w:t>
      </w:r>
    </w:p>
    <w:p w:rsidR="00B1154E" w:rsidRPr="00B1154E" w:rsidRDefault="00B1154E" w:rsidP="00B1154E">
      <w:pPr>
        <w:pStyle w:val="NormalWeb"/>
        <w:rPr>
          <w:rFonts w:ascii="Verdana" w:hAnsi="Verdana"/>
          <w:color w:val="000000"/>
          <w:sz w:val="27"/>
          <w:szCs w:val="27"/>
        </w:rPr>
      </w:pPr>
    </w:p>
    <w:p w:rsidR="00B1154E" w:rsidRPr="00B1154E" w:rsidRDefault="00B1154E" w:rsidP="00B1154E">
      <w:pPr>
        <w:pStyle w:val="Heading1"/>
      </w:pPr>
      <w:r w:rsidRPr="00B1154E">
        <w:t>JavaScript Display Possibilities</w:t>
      </w:r>
    </w:p>
    <w:p w:rsidR="00B1154E" w:rsidRPr="00B1154E" w:rsidRDefault="00B1154E" w:rsidP="00B1154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B1154E">
        <w:rPr>
          <w:rFonts w:ascii="Verdana" w:hAnsi="Verdana"/>
          <w:color w:val="000000"/>
          <w:sz w:val="27"/>
          <w:szCs w:val="27"/>
        </w:rPr>
        <w:lastRenderedPageBreak/>
        <w:t>JavaScript can "display" data in different ways:</w:t>
      </w:r>
    </w:p>
    <w:p w:rsidR="00B1154E" w:rsidRPr="00B1154E" w:rsidRDefault="00B1154E" w:rsidP="00B1154E">
      <w:pPr>
        <w:pStyle w:val="NormalWeb"/>
        <w:rPr>
          <w:rFonts w:ascii="Verdana" w:hAnsi="Verdana"/>
          <w:color w:val="000000"/>
          <w:sz w:val="27"/>
          <w:szCs w:val="27"/>
        </w:rPr>
      </w:pPr>
    </w:p>
    <w:p w:rsidR="00B1154E" w:rsidRPr="00B1154E" w:rsidRDefault="00B1154E" w:rsidP="00B1154E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1.</w:t>
      </w:r>
      <w:r w:rsidRPr="00B1154E">
        <w:rPr>
          <w:rFonts w:ascii="Verdana" w:hAnsi="Verdana"/>
          <w:color w:val="000000"/>
          <w:sz w:val="27"/>
          <w:szCs w:val="27"/>
        </w:rPr>
        <w:t>Writing into an alert box, using window.alert().</w:t>
      </w:r>
    </w:p>
    <w:p w:rsidR="00B1154E" w:rsidRPr="00B1154E" w:rsidRDefault="00B1154E" w:rsidP="00B1154E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2.</w:t>
      </w:r>
      <w:r w:rsidRPr="00B1154E">
        <w:rPr>
          <w:rFonts w:ascii="Verdana" w:hAnsi="Verdana"/>
          <w:color w:val="000000"/>
          <w:sz w:val="27"/>
          <w:szCs w:val="27"/>
        </w:rPr>
        <w:t>Writing into the HTML output using document.write().</w:t>
      </w:r>
    </w:p>
    <w:p w:rsidR="00B1154E" w:rsidRPr="00B1154E" w:rsidRDefault="00B1154E" w:rsidP="00B1154E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3.</w:t>
      </w:r>
      <w:r w:rsidRPr="00B1154E">
        <w:rPr>
          <w:rFonts w:ascii="Verdana" w:hAnsi="Verdana"/>
          <w:color w:val="000000"/>
          <w:sz w:val="27"/>
          <w:szCs w:val="27"/>
        </w:rPr>
        <w:t>Writing into an HTML element, using innerHTML.</w:t>
      </w:r>
    </w:p>
    <w:p w:rsidR="00B1154E" w:rsidRPr="00B1154E" w:rsidRDefault="00B1154E" w:rsidP="00B1154E">
      <w:pPr>
        <w:pStyle w:val="NormalWeb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>4.</w:t>
      </w:r>
      <w:r w:rsidRPr="00B1154E">
        <w:rPr>
          <w:rFonts w:ascii="Verdana" w:hAnsi="Verdana"/>
          <w:color w:val="000000"/>
          <w:sz w:val="27"/>
          <w:szCs w:val="27"/>
        </w:rPr>
        <w:t>Writing into the browser console, using console.log().</w:t>
      </w:r>
    </w:p>
    <w:p w:rsidR="00B1154E" w:rsidRPr="00B1154E" w:rsidRDefault="00B1154E" w:rsidP="00B1154E">
      <w:pPr>
        <w:pStyle w:val="Heading1"/>
      </w:pPr>
      <w:r w:rsidRPr="00B1154E">
        <w:t>Using window.alert()</w:t>
      </w:r>
    </w:p>
    <w:p w:rsidR="00B1154E" w:rsidRDefault="00B1154E" w:rsidP="00B1154E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B1154E">
        <w:rPr>
          <w:rFonts w:ascii="Verdana" w:hAnsi="Verdana"/>
          <w:color w:val="000000"/>
          <w:sz w:val="27"/>
          <w:szCs w:val="27"/>
        </w:rPr>
        <w:t>You can use an alert box to display data:</w:t>
      </w:r>
    </w:p>
    <w:p w:rsidR="00B1154E" w:rsidRDefault="00B1154E" w:rsidP="00B1154E">
      <w:pPr>
        <w:pStyle w:val="Heading1"/>
      </w:pPr>
      <w:r>
        <w:t>Example:</w:t>
      </w:r>
    </w:p>
    <w:p w:rsidR="00B1154E" w:rsidRDefault="00B1154E" w:rsidP="00B1154E">
      <w:r>
        <w:t>&lt;!DOCTYPE html&gt;</w:t>
      </w:r>
    </w:p>
    <w:p w:rsidR="00B1154E" w:rsidRDefault="00B1154E" w:rsidP="00B1154E">
      <w:r>
        <w:t>&lt;html&gt;</w:t>
      </w:r>
    </w:p>
    <w:p w:rsidR="00B1154E" w:rsidRDefault="00B1154E" w:rsidP="00B1154E">
      <w:r>
        <w:t>&lt;body&gt;</w:t>
      </w:r>
    </w:p>
    <w:p w:rsidR="00B1154E" w:rsidRDefault="00B1154E" w:rsidP="00B1154E">
      <w:r>
        <w:t>&lt;h1&gt;My First Web Page&lt;/h1&gt;</w:t>
      </w:r>
    </w:p>
    <w:p w:rsidR="00B1154E" w:rsidRDefault="00B1154E" w:rsidP="00B1154E">
      <w:r>
        <w:t>&lt;p&gt;My first paragraph.&lt;/p&gt;</w:t>
      </w:r>
    </w:p>
    <w:p w:rsidR="00B1154E" w:rsidRDefault="00B1154E" w:rsidP="00B1154E">
      <w:r>
        <w:t>&lt;script&gt;</w:t>
      </w:r>
    </w:p>
    <w:p w:rsidR="00B1154E" w:rsidRDefault="00B1154E" w:rsidP="00B1154E">
      <w:r>
        <w:t>window.alert(5 + 75);</w:t>
      </w:r>
    </w:p>
    <w:p w:rsidR="00B1154E" w:rsidRDefault="00B1154E" w:rsidP="00B1154E">
      <w:r>
        <w:t>&lt;/script&gt;</w:t>
      </w:r>
    </w:p>
    <w:p w:rsidR="00B1154E" w:rsidRDefault="00B1154E" w:rsidP="00B1154E">
      <w:r>
        <w:t>&lt;/body&gt;</w:t>
      </w:r>
    </w:p>
    <w:p w:rsidR="00B1154E" w:rsidRDefault="00B1154E" w:rsidP="00B1154E">
      <w:r>
        <w:t>&lt;/html&gt;</w:t>
      </w:r>
    </w:p>
    <w:p w:rsidR="008910C1" w:rsidRDefault="008910C1" w:rsidP="00B1154E"/>
    <w:p w:rsidR="000F4ACF" w:rsidRDefault="000F4ACF" w:rsidP="000F4ACF">
      <w:pPr>
        <w:pStyle w:val="Heading1"/>
      </w:pPr>
      <w:r>
        <w:t>Using document.write()</w:t>
      </w:r>
    </w:p>
    <w:p w:rsidR="000F4ACF" w:rsidRDefault="000F4ACF" w:rsidP="000F4ACF">
      <w:r>
        <w:t>For testing purposes, it is convenient to use document.write():</w:t>
      </w:r>
    </w:p>
    <w:p w:rsidR="000F4ACF" w:rsidRDefault="000F4ACF" w:rsidP="000F4ACF"/>
    <w:p w:rsidR="008910C1" w:rsidRDefault="000F4ACF" w:rsidP="000F4ACF">
      <w:pPr>
        <w:pStyle w:val="Heading1"/>
      </w:pPr>
      <w:r>
        <w:lastRenderedPageBreak/>
        <w:t>Example:</w:t>
      </w:r>
    </w:p>
    <w:p w:rsidR="000F4ACF" w:rsidRDefault="000F4ACF" w:rsidP="000F4ACF">
      <w:r>
        <w:t>&lt;!DOCTYPE html&gt;</w:t>
      </w:r>
    </w:p>
    <w:p w:rsidR="000F4ACF" w:rsidRDefault="000F4ACF" w:rsidP="000F4ACF">
      <w:r>
        <w:t>&lt;html&gt;</w:t>
      </w:r>
    </w:p>
    <w:p w:rsidR="000F4ACF" w:rsidRDefault="000F4ACF" w:rsidP="000F4ACF">
      <w:r>
        <w:t>&lt;body&gt;</w:t>
      </w:r>
    </w:p>
    <w:p w:rsidR="000F4ACF" w:rsidRDefault="000F4ACF" w:rsidP="000F4ACF">
      <w:r>
        <w:t>&lt;h1&gt;My First Web Page&lt;/h1&gt;</w:t>
      </w:r>
    </w:p>
    <w:p w:rsidR="000F4ACF" w:rsidRDefault="000F4ACF" w:rsidP="000F4ACF">
      <w:r>
        <w:t>&lt;p&gt;My first paragraph.&lt;/p&gt;</w:t>
      </w:r>
    </w:p>
    <w:p w:rsidR="000F4ACF" w:rsidRDefault="000F4ACF" w:rsidP="000F4ACF">
      <w:r>
        <w:t>&lt;</w:t>
      </w:r>
      <w:r w:rsidRPr="000F4ACF">
        <w:t>script</w:t>
      </w:r>
      <w:r>
        <w:t>&gt;</w:t>
      </w:r>
    </w:p>
    <w:p w:rsidR="000F4ACF" w:rsidRDefault="000F4ACF" w:rsidP="000F4ACF">
      <w:r w:rsidRPr="000F4ACF">
        <w:t>document</w:t>
      </w:r>
      <w:r>
        <w:t>.write(5 + 6);</w:t>
      </w:r>
    </w:p>
    <w:p w:rsidR="000F4ACF" w:rsidRDefault="000F4ACF" w:rsidP="000F4ACF">
      <w:r>
        <w:t>&lt;/script&gt;</w:t>
      </w:r>
    </w:p>
    <w:p w:rsidR="000F4ACF" w:rsidRDefault="000F4ACF" w:rsidP="000F4ACF">
      <w:r>
        <w:t>&lt;/body&gt;</w:t>
      </w:r>
    </w:p>
    <w:p w:rsidR="000F4ACF" w:rsidRDefault="000F4ACF" w:rsidP="000F4ACF">
      <w:r>
        <w:t>&lt;/html&gt;</w:t>
      </w:r>
    </w:p>
    <w:p w:rsidR="000F4ACF" w:rsidRDefault="000F4ACF" w:rsidP="000F4ACF">
      <w:pPr>
        <w:pStyle w:val="Heading1"/>
      </w:pPr>
      <w:r>
        <w:t>Using document.write() after an HTML document is fully loaded, will delete all existing HTML:</w:t>
      </w:r>
    </w:p>
    <w:p w:rsidR="000F4ACF" w:rsidRDefault="000F4ACF" w:rsidP="000F4ACF"/>
    <w:p w:rsidR="000F4ACF" w:rsidRDefault="000F4ACF" w:rsidP="000F4ACF">
      <w:pPr>
        <w:pStyle w:val="Heading1"/>
      </w:pPr>
      <w:r>
        <w:t>Example:</w:t>
      </w:r>
    </w:p>
    <w:p w:rsidR="000F4ACF" w:rsidRDefault="000F4ACF" w:rsidP="000F4ACF">
      <w:r>
        <w:t>&lt;!DOCTYPE html&gt;</w:t>
      </w:r>
    </w:p>
    <w:p w:rsidR="000F4ACF" w:rsidRDefault="000F4ACF" w:rsidP="000F4ACF">
      <w:r>
        <w:t>&lt;html&gt;</w:t>
      </w:r>
    </w:p>
    <w:p w:rsidR="000F4ACF" w:rsidRDefault="000F4ACF" w:rsidP="000F4ACF">
      <w:r>
        <w:t>&lt;body&gt;</w:t>
      </w:r>
    </w:p>
    <w:p w:rsidR="000F4ACF" w:rsidRDefault="000F4ACF" w:rsidP="000F4ACF">
      <w:r>
        <w:t>&lt;h1&gt;My First Web Page&lt;/h1&gt;</w:t>
      </w:r>
    </w:p>
    <w:p w:rsidR="000F4ACF" w:rsidRDefault="000F4ACF" w:rsidP="000F4ACF">
      <w:r>
        <w:t>&lt;p&gt;My first paragraph.&lt;/p&gt;</w:t>
      </w:r>
    </w:p>
    <w:p w:rsidR="000F4ACF" w:rsidRDefault="000F4ACF" w:rsidP="000F4ACF">
      <w:r>
        <w:t>&lt;button type="button" onclick="document.write(5 + 6)"&gt;Try it&lt;/button&gt;</w:t>
      </w:r>
    </w:p>
    <w:p w:rsidR="000F4ACF" w:rsidRDefault="000F4ACF" w:rsidP="000F4ACF">
      <w:r>
        <w:t>&lt;/body&gt;</w:t>
      </w:r>
    </w:p>
    <w:p w:rsidR="000F4ACF" w:rsidRDefault="000F4ACF" w:rsidP="000F4ACF">
      <w:r>
        <w:t>&lt;/html&gt;</w:t>
      </w:r>
    </w:p>
    <w:p w:rsidR="000F4ACF" w:rsidRDefault="000F4ACF" w:rsidP="000F4ACF">
      <w:r w:rsidRPr="000F4ACF">
        <w:t>The document.write() method should only be used for testing.</w:t>
      </w:r>
    </w:p>
    <w:p w:rsidR="000F4ACF" w:rsidRDefault="000F4ACF" w:rsidP="000F4ACF">
      <w:pPr>
        <w:pStyle w:val="Heading1"/>
      </w:pPr>
      <w:r>
        <w:lastRenderedPageBreak/>
        <w:t>Using innerHTML</w:t>
      </w:r>
    </w:p>
    <w:p w:rsidR="000F4ACF" w:rsidRDefault="000F4ACF" w:rsidP="000F4ACF">
      <w:r>
        <w:t>To access an HTML element, JavaScript can use the document.getElementById(id) method.</w:t>
      </w:r>
    </w:p>
    <w:p w:rsidR="000F4ACF" w:rsidRDefault="000F4ACF" w:rsidP="000F4ACF">
      <w:r>
        <w:t>The id attribute defines the HTML element. The innerHTML property defines the HTML content:</w:t>
      </w:r>
    </w:p>
    <w:p w:rsidR="000F4ACF" w:rsidRDefault="000F4ACF" w:rsidP="000F4ACF">
      <w:pPr>
        <w:pStyle w:val="Heading1"/>
      </w:pPr>
      <w:r>
        <w:t>Example:</w:t>
      </w:r>
    </w:p>
    <w:p w:rsidR="000F4ACF" w:rsidRDefault="000F4ACF" w:rsidP="000F4ACF">
      <w:r>
        <w:t>&lt;!DOCTYPE html&gt;</w:t>
      </w:r>
    </w:p>
    <w:p w:rsidR="000F4ACF" w:rsidRDefault="000F4ACF" w:rsidP="000F4ACF">
      <w:r>
        <w:t>&lt;html&gt;</w:t>
      </w:r>
    </w:p>
    <w:p w:rsidR="000F4ACF" w:rsidRDefault="000F4ACF" w:rsidP="000F4ACF">
      <w:r>
        <w:t>&lt;body&gt;</w:t>
      </w:r>
    </w:p>
    <w:p w:rsidR="000F4ACF" w:rsidRDefault="000F4ACF" w:rsidP="000F4ACF">
      <w:r>
        <w:t>&lt;h1&gt;My First Web Page&lt;/h1&gt;</w:t>
      </w:r>
    </w:p>
    <w:p w:rsidR="000F4ACF" w:rsidRDefault="000F4ACF" w:rsidP="000F4ACF">
      <w:r>
        <w:t>&lt;p&gt;My First Paragraph&lt;/p&gt;</w:t>
      </w:r>
    </w:p>
    <w:p w:rsidR="000F4ACF" w:rsidRDefault="000F4ACF" w:rsidP="000F4ACF">
      <w:r>
        <w:t>&lt;p id="demo"&gt;&lt;/p&gt;</w:t>
      </w:r>
    </w:p>
    <w:p w:rsidR="000F4ACF" w:rsidRDefault="000F4ACF" w:rsidP="000F4ACF">
      <w:r>
        <w:t>&lt;script&gt;</w:t>
      </w:r>
    </w:p>
    <w:p w:rsidR="000F4ACF" w:rsidRDefault="000F4ACF" w:rsidP="000F4ACF">
      <w:r>
        <w:t>document.getElementById("demo").innerHTML = 5 + 6;</w:t>
      </w:r>
    </w:p>
    <w:p w:rsidR="000F4ACF" w:rsidRDefault="000F4ACF" w:rsidP="000F4ACF">
      <w:r>
        <w:t>&lt;/script&gt;</w:t>
      </w:r>
    </w:p>
    <w:p w:rsidR="000F4ACF" w:rsidRDefault="000F4ACF" w:rsidP="000F4ACF">
      <w:r>
        <w:t>&lt;/body&gt;</w:t>
      </w:r>
    </w:p>
    <w:p w:rsidR="000F4ACF" w:rsidRDefault="000F4ACF" w:rsidP="000F4ACF">
      <w:r>
        <w:t>&lt;/html&gt;</w:t>
      </w:r>
    </w:p>
    <w:p w:rsidR="000F4ACF" w:rsidRPr="000F4ACF" w:rsidRDefault="000F4ACF" w:rsidP="000F4ACF">
      <w:r w:rsidRPr="000F4ACF">
        <w:t>To "display data" in HTML, (in most cases) you will set the value of an innerHTML property.</w:t>
      </w:r>
    </w:p>
    <w:p w:rsidR="000F4ACF" w:rsidRDefault="000F4ACF" w:rsidP="000F4ACF">
      <w:r>
        <w:t>Using console.log()</w:t>
      </w:r>
    </w:p>
    <w:p w:rsidR="000F4ACF" w:rsidRDefault="000F4ACF" w:rsidP="000F4ACF">
      <w:r>
        <w:t>In your browser, you can use the console.log() method to display data.</w:t>
      </w:r>
    </w:p>
    <w:p w:rsidR="000F4ACF" w:rsidRDefault="000F4ACF" w:rsidP="000F4ACF"/>
    <w:p w:rsidR="000F4ACF" w:rsidRDefault="000F4ACF" w:rsidP="00561EC3">
      <w:pPr>
        <w:tabs>
          <w:tab w:val="left" w:pos="6962"/>
        </w:tabs>
      </w:pPr>
      <w:r>
        <w:t>Activate the browser console with F12, and select "Console" in the menu.</w:t>
      </w:r>
      <w:r w:rsidR="00561EC3">
        <w:tab/>
      </w:r>
    </w:p>
    <w:p w:rsidR="00561EC3" w:rsidRDefault="00561EC3" w:rsidP="00561EC3">
      <w:pPr>
        <w:pStyle w:val="Heading1"/>
      </w:pPr>
      <w:r>
        <w:t>U</w:t>
      </w:r>
      <w:r w:rsidRPr="00B1154E">
        <w:t>sing console.log()</w:t>
      </w:r>
    </w:p>
    <w:p w:rsidR="000F4ACF" w:rsidRDefault="00561EC3" w:rsidP="000F4ACF">
      <w:r>
        <w:t>To access an HTML element, JavaScript can use the console.log()method.</w:t>
      </w:r>
    </w:p>
    <w:p w:rsidR="000F4ACF" w:rsidRDefault="000F4ACF" w:rsidP="000F4ACF">
      <w:pPr>
        <w:pStyle w:val="Heading1"/>
      </w:pPr>
      <w:r>
        <w:t>Example:</w:t>
      </w:r>
    </w:p>
    <w:p w:rsidR="000F4ACF" w:rsidRDefault="000F4ACF" w:rsidP="000F4ACF">
      <w:r>
        <w:t>&lt;!DOCTYPE html&gt;</w:t>
      </w:r>
    </w:p>
    <w:p w:rsidR="000F4ACF" w:rsidRDefault="000F4ACF" w:rsidP="000F4ACF">
      <w:r>
        <w:lastRenderedPageBreak/>
        <w:t>&lt;html&gt;</w:t>
      </w:r>
    </w:p>
    <w:p w:rsidR="000F4ACF" w:rsidRDefault="000F4ACF" w:rsidP="000F4ACF">
      <w:r>
        <w:t>&lt;body&gt;</w:t>
      </w:r>
    </w:p>
    <w:p w:rsidR="000F4ACF" w:rsidRDefault="000F4ACF" w:rsidP="000F4ACF">
      <w:r>
        <w:t>&lt;h1&gt;My First Web Page&lt;/h1&gt;</w:t>
      </w:r>
    </w:p>
    <w:p w:rsidR="000F4ACF" w:rsidRDefault="000F4ACF" w:rsidP="000F4ACF">
      <w:r>
        <w:t>&lt;p&gt;My first paragraph.&lt;/p&gt;</w:t>
      </w:r>
    </w:p>
    <w:p w:rsidR="000F4ACF" w:rsidRDefault="000F4ACF" w:rsidP="000F4ACF">
      <w:r>
        <w:t>&lt;p&gt;</w:t>
      </w:r>
    </w:p>
    <w:p w:rsidR="000F4ACF" w:rsidRDefault="000F4ACF" w:rsidP="000F4ACF">
      <w:r>
        <w:t>Activate debugging in your browser (Chrome, IE, Firefox) with F12, and select "Console" in the debugger menu.</w:t>
      </w:r>
    </w:p>
    <w:p w:rsidR="000F4ACF" w:rsidRDefault="000F4ACF" w:rsidP="000F4ACF">
      <w:r>
        <w:t>&lt;/p&gt;</w:t>
      </w:r>
    </w:p>
    <w:p w:rsidR="000F4ACF" w:rsidRDefault="000F4ACF" w:rsidP="000F4ACF">
      <w:r>
        <w:t>&lt;script&gt;</w:t>
      </w:r>
    </w:p>
    <w:p w:rsidR="000F4ACF" w:rsidRDefault="000F4ACF" w:rsidP="000F4ACF">
      <w:r>
        <w:t>console.log(5 + 6);</w:t>
      </w:r>
    </w:p>
    <w:p w:rsidR="000F4ACF" w:rsidRDefault="000F4ACF" w:rsidP="000F4ACF">
      <w:r>
        <w:t>&lt;/script&gt;</w:t>
      </w:r>
    </w:p>
    <w:p w:rsidR="000F4ACF" w:rsidRDefault="000F4ACF" w:rsidP="000F4ACF">
      <w:r>
        <w:t>&lt;/body&gt;</w:t>
      </w:r>
    </w:p>
    <w:p w:rsidR="000F4ACF" w:rsidRDefault="000F4ACF" w:rsidP="000F4ACF">
      <w:r>
        <w:t>&lt;/html&gt;</w:t>
      </w:r>
    </w:p>
    <w:p w:rsidR="00394F07" w:rsidRPr="00394F07" w:rsidRDefault="00394F07" w:rsidP="00394F07">
      <w:pPr>
        <w:pStyle w:val="Heading1"/>
      </w:pPr>
      <w:r>
        <w:t>JavaScript Syntax</w:t>
      </w:r>
    </w:p>
    <w:p w:rsidR="00394F07" w:rsidRDefault="00394F07" w:rsidP="00394F07">
      <w:r>
        <w:t>JavaScript syntax is the set of rules, how JavaScript programs are constructed.</w:t>
      </w:r>
    </w:p>
    <w:p w:rsidR="00394F07" w:rsidRDefault="00394F07" w:rsidP="00394F07">
      <w:pPr>
        <w:pStyle w:val="Heading1"/>
      </w:pPr>
      <w:r>
        <w:t>JavaScript Programs</w:t>
      </w:r>
    </w:p>
    <w:p w:rsidR="00394F07" w:rsidRDefault="00394F07" w:rsidP="00394F07">
      <w:r>
        <w:t>A computer program is a list of "instructions" to be "executed" by the computer.</w:t>
      </w:r>
    </w:p>
    <w:p w:rsidR="00394F07" w:rsidRDefault="00394F07" w:rsidP="00394F07">
      <w:r>
        <w:t>In a programming language, these program instructions are called statements.</w:t>
      </w:r>
    </w:p>
    <w:p w:rsidR="00394F07" w:rsidRDefault="00394F07" w:rsidP="00394F07">
      <w:r>
        <w:t>JavaScript is a programming language.</w:t>
      </w:r>
    </w:p>
    <w:p w:rsidR="00394F07" w:rsidRDefault="00394F07" w:rsidP="00394F07">
      <w:r>
        <w:t>JavaScript statements are separated by semicolons.</w:t>
      </w:r>
    </w:p>
    <w:p w:rsidR="00394F07" w:rsidRDefault="00394F07" w:rsidP="00394F07">
      <w:pPr>
        <w:pStyle w:val="Heading1"/>
      </w:pPr>
      <w:r>
        <w:t>Example</w:t>
      </w:r>
    </w:p>
    <w:p w:rsidR="00394F07" w:rsidRDefault="00394F07" w:rsidP="00394F07">
      <w:r>
        <w:t>In HTML, JavaScript programs can be executed by the web browser.</w:t>
      </w:r>
    </w:p>
    <w:p w:rsidR="00394F07" w:rsidRDefault="00394F07" w:rsidP="00394F07">
      <w:r>
        <w:t>&lt;!DOCTYPE html&gt;</w:t>
      </w:r>
    </w:p>
    <w:p w:rsidR="00394F07" w:rsidRDefault="00394F07" w:rsidP="00394F07">
      <w:r>
        <w:t>&lt;html&gt;</w:t>
      </w:r>
    </w:p>
    <w:p w:rsidR="00394F07" w:rsidRDefault="00394F07" w:rsidP="00394F07">
      <w:r>
        <w:t>&lt;body&gt;</w:t>
      </w:r>
    </w:p>
    <w:p w:rsidR="00394F07" w:rsidRDefault="00394F07" w:rsidP="002337E8">
      <w:pPr>
        <w:tabs>
          <w:tab w:val="left" w:pos="6186"/>
        </w:tabs>
      </w:pPr>
      <w:r>
        <w:lastRenderedPageBreak/>
        <w:t>&lt;h1&gt;JavaScript Statements&lt;/h1&gt;</w:t>
      </w:r>
      <w:r w:rsidR="002337E8">
        <w:tab/>
      </w:r>
    </w:p>
    <w:p w:rsidR="00394F07" w:rsidRDefault="00394F07" w:rsidP="00394F07">
      <w:r>
        <w:t>&lt;p&gt;Statements are separated by semicolons.&lt;/p&gt;</w:t>
      </w:r>
    </w:p>
    <w:p w:rsidR="00394F07" w:rsidRDefault="00394F07" w:rsidP="00394F07">
      <w:r>
        <w:t>&lt;p&gt;The variables x, y, and z are assigned the values 5, 6, and 11:&lt;/p&gt;</w:t>
      </w:r>
    </w:p>
    <w:p w:rsidR="00394F07" w:rsidRDefault="00394F07" w:rsidP="00394F07">
      <w:r>
        <w:t>&lt;p id="demo"&gt;&lt;/p&gt;</w:t>
      </w:r>
    </w:p>
    <w:p w:rsidR="00394F07" w:rsidRDefault="00394F07" w:rsidP="00394F07">
      <w:r>
        <w:t>&lt;script&gt;</w:t>
      </w:r>
    </w:p>
    <w:p w:rsidR="00394F07" w:rsidRDefault="00394F07" w:rsidP="00394F07">
      <w:r>
        <w:t>var x = 5;</w:t>
      </w:r>
    </w:p>
    <w:p w:rsidR="00394F07" w:rsidRDefault="00394F07" w:rsidP="00394F07">
      <w:r>
        <w:t>var y = 6;</w:t>
      </w:r>
    </w:p>
    <w:p w:rsidR="00394F07" w:rsidRDefault="00394F07" w:rsidP="00394F07">
      <w:r>
        <w:t>var z = x + y;</w:t>
      </w:r>
    </w:p>
    <w:p w:rsidR="00394F07" w:rsidRDefault="00394F07" w:rsidP="00394F07">
      <w:r>
        <w:t>document.getElementById("demo").innerHTML = z;</w:t>
      </w:r>
    </w:p>
    <w:p w:rsidR="00394F07" w:rsidRDefault="00394F07" w:rsidP="00394F07">
      <w:r>
        <w:t>&lt;/script&gt;</w:t>
      </w:r>
    </w:p>
    <w:p w:rsidR="00394F07" w:rsidRDefault="00394F07" w:rsidP="00394F07">
      <w:r>
        <w:t>&lt;/body&gt;</w:t>
      </w:r>
    </w:p>
    <w:p w:rsidR="00394F07" w:rsidRDefault="00394F07" w:rsidP="00394F07">
      <w:r>
        <w:t>&lt;/html&gt;</w:t>
      </w:r>
    </w:p>
    <w:p w:rsidR="00394F07" w:rsidRDefault="00394F07" w:rsidP="00394F07">
      <w:pPr>
        <w:pStyle w:val="Heading1"/>
      </w:pPr>
      <w:r>
        <w:t>JavaScript Statements</w:t>
      </w:r>
    </w:p>
    <w:p w:rsidR="00394F07" w:rsidRDefault="00394F07" w:rsidP="00394F07">
      <w:r>
        <w:t>JavaScript statements are composed of:</w:t>
      </w:r>
    </w:p>
    <w:p w:rsidR="00394F07" w:rsidRDefault="00394F07" w:rsidP="00394F07">
      <w:r>
        <w:t>Values, Operators, Expressions, Keywords, and Comments.</w:t>
      </w:r>
    </w:p>
    <w:p w:rsidR="00394F07" w:rsidRDefault="00394F07" w:rsidP="00394F07">
      <w:pPr>
        <w:pStyle w:val="Heading1"/>
      </w:pPr>
      <w:r>
        <w:t>JavaScript Values</w:t>
      </w:r>
    </w:p>
    <w:p w:rsidR="00394F07" w:rsidRDefault="00394F07" w:rsidP="00394F07">
      <w:r>
        <w:t>The JavaScript syntax defines two types of values: Fixed values and variable values.</w:t>
      </w:r>
    </w:p>
    <w:p w:rsidR="00394F07" w:rsidRDefault="00394F07" w:rsidP="00394F07">
      <w:r>
        <w:t>Fixed values are called literals. Variable values are called variables.</w:t>
      </w:r>
    </w:p>
    <w:p w:rsidR="00394F07" w:rsidRDefault="00394F07" w:rsidP="00394F07">
      <w:pPr>
        <w:pStyle w:val="Heading1"/>
      </w:pPr>
      <w:r>
        <w:t>JavaScript Literals</w:t>
      </w:r>
    </w:p>
    <w:p w:rsidR="00394F07" w:rsidRDefault="00394F07" w:rsidP="00394F07">
      <w:r>
        <w:t>The most important rules for writing fixed values are:</w:t>
      </w:r>
    </w:p>
    <w:p w:rsidR="00394F07" w:rsidRDefault="00394F07" w:rsidP="00394F07">
      <w:r>
        <w:t>Numbers are written with or without decimals:</w:t>
      </w:r>
    </w:p>
    <w:p w:rsidR="00394F07" w:rsidRDefault="00394F07" w:rsidP="00394F07">
      <w:r>
        <w:t>&lt;!DOCTYPE html&gt;</w:t>
      </w:r>
    </w:p>
    <w:p w:rsidR="00394F07" w:rsidRDefault="00394F07" w:rsidP="00394F07">
      <w:r>
        <w:t>&lt;html&gt;</w:t>
      </w:r>
    </w:p>
    <w:p w:rsidR="00394F07" w:rsidRDefault="00394F07" w:rsidP="00394F07">
      <w:r>
        <w:t>&lt;body&gt;</w:t>
      </w:r>
    </w:p>
    <w:p w:rsidR="00394F07" w:rsidRDefault="00394F07" w:rsidP="00394F07">
      <w:r>
        <w:t>&lt;h1&gt;JavaScript Numbers&lt;/h1&gt;</w:t>
      </w:r>
    </w:p>
    <w:p w:rsidR="00394F07" w:rsidRDefault="00394F07" w:rsidP="00394F07">
      <w:r>
        <w:lastRenderedPageBreak/>
        <w:t>&lt;p&gt;Number can be written with or without decimals.&lt;/p&gt;</w:t>
      </w:r>
    </w:p>
    <w:p w:rsidR="00394F07" w:rsidRDefault="00394F07" w:rsidP="00394F07">
      <w:r>
        <w:t>&lt;p id="demo"&gt;&lt;/p&gt;</w:t>
      </w:r>
    </w:p>
    <w:p w:rsidR="00394F07" w:rsidRDefault="00394F07" w:rsidP="00394F07">
      <w:r>
        <w:t>&lt;script&gt;</w:t>
      </w:r>
    </w:p>
    <w:p w:rsidR="00394F07" w:rsidRDefault="00394F07" w:rsidP="00394F07">
      <w:r>
        <w:t>document.getElementById("demo").innerHTML = 10.50;</w:t>
      </w:r>
    </w:p>
    <w:p w:rsidR="00394F07" w:rsidRDefault="00394F07" w:rsidP="00394F07">
      <w:r>
        <w:t>&lt;/script&gt;</w:t>
      </w:r>
    </w:p>
    <w:p w:rsidR="00394F07" w:rsidRDefault="00394F07" w:rsidP="00394F07">
      <w:r>
        <w:t>&lt;/body&gt;</w:t>
      </w:r>
    </w:p>
    <w:p w:rsidR="00394F07" w:rsidRDefault="00394F07" w:rsidP="00394F07">
      <w:r>
        <w:t>&lt;/html&gt;</w:t>
      </w:r>
    </w:p>
    <w:p w:rsidR="00394F07" w:rsidRDefault="00394F07" w:rsidP="00394F07">
      <w:r>
        <w:t>Strings are text, written within double or single quotes:</w:t>
      </w:r>
    </w:p>
    <w:p w:rsidR="00394F07" w:rsidRDefault="00394F07" w:rsidP="00394F07">
      <w:r>
        <w:t>&lt;!DOCTYPE html&gt;</w:t>
      </w:r>
    </w:p>
    <w:p w:rsidR="00394F07" w:rsidRDefault="00394F07" w:rsidP="00394F07">
      <w:r>
        <w:t>&lt;html&gt;</w:t>
      </w:r>
    </w:p>
    <w:p w:rsidR="00394F07" w:rsidRDefault="00394F07" w:rsidP="00394F07">
      <w:r>
        <w:t>&lt;body&gt;</w:t>
      </w:r>
    </w:p>
    <w:p w:rsidR="00394F07" w:rsidRDefault="00394F07" w:rsidP="00394F07">
      <w:r>
        <w:t>&lt;h1&gt;JavaScript Strings&lt;/h1&gt;</w:t>
      </w:r>
    </w:p>
    <w:p w:rsidR="00394F07" w:rsidRDefault="00394F07" w:rsidP="00394F07">
      <w:r>
        <w:t>&lt;p&gt;Strings can be written with double or single quotes.&lt;/p&gt;</w:t>
      </w:r>
    </w:p>
    <w:p w:rsidR="00394F07" w:rsidRDefault="00394F07" w:rsidP="00394F07">
      <w:r>
        <w:t>&lt;p id="demo"&gt;&lt;/p&gt;</w:t>
      </w:r>
    </w:p>
    <w:p w:rsidR="00394F07" w:rsidRDefault="00394F07" w:rsidP="00394F07">
      <w:r>
        <w:t>&lt;script&gt;</w:t>
      </w:r>
    </w:p>
    <w:p w:rsidR="00394F07" w:rsidRDefault="00394F07" w:rsidP="00394F07">
      <w:r>
        <w:t>document.getElementById("demo").innerHTML = 'John Doe';</w:t>
      </w:r>
    </w:p>
    <w:p w:rsidR="00394F07" w:rsidRDefault="00394F07" w:rsidP="00394F07">
      <w:r>
        <w:t>&lt;/script&gt;</w:t>
      </w:r>
    </w:p>
    <w:p w:rsidR="00394F07" w:rsidRDefault="00394F07" w:rsidP="00394F07">
      <w:r>
        <w:t>&lt;/body&gt;</w:t>
      </w:r>
    </w:p>
    <w:p w:rsidR="00394F07" w:rsidRDefault="00394F07" w:rsidP="00394F07">
      <w:r>
        <w:t>&lt;/html&gt;</w:t>
      </w:r>
    </w:p>
    <w:p w:rsidR="00394F07" w:rsidRDefault="00394F07" w:rsidP="00394F07">
      <w:pPr>
        <w:pStyle w:val="Heading1"/>
      </w:pPr>
      <w:r>
        <w:t>JavaScript Variables</w:t>
      </w:r>
    </w:p>
    <w:p w:rsidR="00394F07" w:rsidRDefault="00394F07" w:rsidP="00394F07">
      <w:r>
        <w:t>In a programming language, variables are used to store data values.</w:t>
      </w:r>
    </w:p>
    <w:p w:rsidR="00394F07" w:rsidRDefault="00394F07" w:rsidP="00394F07">
      <w:r>
        <w:t>JavaScript uses the var keyword to declare variables.</w:t>
      </w:r>
    </w:p>
    <w:p w:rsidR="00394F07" w:rsidRDefault="00394F07" w:rsidP="00394F07">
      <w:r>
        <w:t>An equal sign is used to assign values to variables.</w:t>
      </w:r>
    </w:p>
    <w:p w:rsidR="00394F07" w:rsidRDefault="00394F07" w:rsidP="00394F07">
      <w:r>
        <w:t>In this example, x is defined as a variable. Then, x is assigned (given) the value 6:</w:t>
      </w:r>
    </w:p>
    <w:p w:rsidR="00394F07" w:rsidRDefault="00394F07" w:rsidP="00394F07">
      <w:r>
        <w:t>&lt;!DOCTYPE html&gt;</w:t>
      </w:r>
    </w:p>
    <w:p w:rsidR="00394F07" w:rsidRDefault="00394F07" w:rsidP="00394F07">
      <w:r>
        <w:t>&lt;html&gt;</w:t>
      </w:r>
    </w:p>
    <w:p w:rsidR="00394F07" w:rsidRDefault="00394F07" w:rsidP="00394F07">
      <w:r>
        <w:t>&lt;body&gt;</w:t>
      </w:r>
    </w:p>
    <w:p w:rsidR="00394F07" w:rsidRDefault="00394F07" w:rsidP="00394F07">
      <w:r>
        <w:lastRenderedPageBreak/>
        <w:t>&lt;h1&gt;JavaScript Variables&lt;/h1&gt;</w:t>
      </w:r>
    </w:p>
    <w:p w:rsidR="00394F07" w:rsidRDefault="00394F07" w:rsidP="00394F07">
      <w:r>
        <w:t>&lt;p&gt;In this example, x is defined as a variable.</w:t>
      </w:r>
    </w:p>
    <w:p w:rsidR="00394F07" w:rsidRDefault="00394F07" w:rsidP="00394F07">
      <w:r>
        <w:t>Then, x is assigned the value of 6:&lt;/p&gt;</w:t>
      </w:r>
    </w:p>
    <w:p w:rsidR="00394F07" w:rsidRDefault="00394F07" w:rsidP="00394F07">
      <w:r>
        <w:t>&lt;p id="demo"&gt;&lt;/p&gt;</w:t>
      </w:r>
    </w:p>
    <w:p w:rsidR="00394F07" w:rsidRDefault="00394F07" w:rsidP="00394F07">
      <w:r>
        <w:t>&lt;script&gt;</w:t>
      </w:r>
    </w:p>
    <w:p w:rsidR="00394F07" w:rsidRDefault="00394F07" w:rsidP="00394F07">
      <w:r>
        <w:t>var x;</w:t>
      </w:r>
    </w:p>
    <w:p w:rsidR="00394F07" w:rsidRDefault="00394F07" w:rsidP="00394F07">
      <w:r>
        <w:t>x = 6;</w:t>
      </w:r>
    </w:p>
    <w:p w:rsidR="00394F07" w:rsidRDefault="00394F07" w:rsidP="00394F07">
      <w:r>
        <w:t>document.getElementById("demo").innerHTML = x;</w:t>
      </w:r>
    </w:p>
    <w:p w:rsidR="00394F07" w:rsidRDefault="00394F07" w:rsidP="00394F07">
      <w:r>
        <w:t>&lt;/script&gt;</w:t>
      </w:r>
    </w:p>
    <w:p w:rsidR="00394F07" w:rsidRDefault="00394F07" w:rsidP="00394F07">
      <w:r>
        <w:t>&lt;/body&gt;</w:t>
      </w:r>
    </w:p>
    <w:p w:rsidR="00394F07" w:rsidRDefault="00394F07" w:rsidP="00394F07">
      <w:r>
        <w:t>&lt;/html&gt;</w:t>
      </w:r>
    </w:p>
    <w:p w:rsidR="00394F07" w:rsidRDefault="00394F07" w:rsidP="00394F07">
      <w:pPr>
        <w:pStyle w:val="Heading1"/>
      </w:pPr>
      <w:r>
        <w:t>JavaScript Operators</w:t>
      </w:r>
    </w:p>
    <w:p w:rsidR="00394F07" w:rsidRDefault="00394F07" w:rsidP="00394F07">
      <w:r>
        <w:t>JavaScript uses an assignment operator ( = ) to assign values to variables:</w:t>
      </w:r>
    </w:p>
    <w:p w:rsidR="00394F07" w:rsidRDefault="00394F07" w:rsidP="00394F07">
      <w:r>
        <w:t>&lt;!DOCTYPE html&gt;</w:t>
      </w:r>
    </w:p>
    <w:p w:rsidR="00394F07" w:rsidRDefault="00394F07" w:rsidP="00394F07">
      <w:r>
        <w:t>&lt;html&gt;</w:t>
      </w:r>
    </w:p>
    <w:p w:rsidR="00394F07" w:rsidRDefault="00394F07" w:rsidP="00394F07">
      <w:r>
        <w:t>&lt;body&gt;</w:t>
      </w:r>
    </w:p>
    <w:p w:rsidR="00394F07" w:rsidRDefault="00394F07" w:rsidP="00394F07">
      <w:r>
        <w:t>&lt;h1&gt;Assigning Values&lt;/h1&gt;</w:t>
      </w:r>
    </w:p>
    <w:p w:rsidR="00394F07" w:rsidRDefault="00394F07" w:rsidP="00394F07">
      <w:r>
        <w:t>&lt;p&gt;In JavaScript the = operator is used to assign values to variables.&lt;/p&gt;</w:t>
      </w:r>
    </w:p>
    <w:p w:rsidR="00394F07" w:rsidRDefault="00394F07" w:rsidP="00394F07">
      <w:r>
        <w:t>&lt;p id="demo"&gt;&lt;/p&gt;</w:t>
      </w:r>
    </w:p>
    <w:p w:rsidR="00394F07" w:rsidRDefault="00394F07" w:rsidP="00394F07">
      <w:r>
        <w:t>&lt;script&gt;</w:t>
      </w:r>
    </w:p>
    <w:p w:rsidR="00394F07" w:rsidRDefault="00394F07" w:rsidP="00394F07">
      <w:r>
        <w:t>var x = 5;</w:t>
      </w:r>
    </w:p>
    <w:p w:rsidR="00394F07" w:rsidRDefault="00394F07" w:rsidP="00394F07">
      <w:r>
        <w:t>var y = 6;</w:t>
      </w:r>
    </w:p>
    <w:p w:rsidR="00394F07" w:rsidRDefault="00394F07" w:rsidP="00394F07">
      <w:r>
        <w:t>document.getElementById("demo").innerHTML = x + y;</w:t>
      </w:r>
    </w:p>
    <w:p w:rsidR="00394F07" w:rsidRDefault="00394F07" w:rsidP="00394F07">
      <w:r>
        <w:t>&lt;/script&gt;</w:t>
      </w:r>
    </w:p>
    <w:p w:rsidR="00394F07" w:rsidRDefault="00394F07" w:rsidP="00394F07">
      <w:r>
        <w:t>&lt;/body&gt;</w:t>
      </w:r>
    </w:p>
    <w:p w:rsidR="00394F07" w:rsidRDefault="00394F07" w:rsidP="00394F07">
      <w:r>
        <w:t>&lt;/html&gt;</w:t>
      </w:r>
    </w:p>
    <w:p w:rsidR="00394F07" w:rsidRDefault="00394F07" w:rsidP="00394F07"/>
    <w:p w:rsidR="00394F07" w:rsidRDefault="00394F07" w:rsidP="00394F07">
      <w:pPr>
        <w:pStyle w:val="Heading1"/>
      </w:pPr>
      <w:r>
        <w:lastRenderedPageBreak/>
        <w:t>JavaScript Expressions</w:t>
      </w:r>
    </w:p>
    <w:p w:rsidR="00394F07" w:rsidRDefault="00394F07" w:rsidP="00394F07">
      <w:r>
        <w:t>An expression is a combination of values, variables, and operators, which computes to a value.</w:t>
      </w:r>
    </w:p>
    <w:p w:rsidR="00394F07" w:rsidRDefault="00394F07" w:rsidP="00394F07">
      <w:r>
        <w:t>The computation is called an evaluation.</w:t>
      </w:r>
    </w:p>
    <w:p w:rsidR="00394F07" w:rsidRDefault="00394F07" w:rsidP="00394F07">
      <w:r>
        <w:t>For example, 5 * 10 evaluates to 50:</w:t>
      </w:r>
    </w:p>
    <w:p w:rsidR="00394F07" w:rsidRDefault="00394F07" w:rsidP="00394F07">
      <w:r>
        <w:t>&lt;!DOCTYPE html&gt;</w:t>
      </w:r>
    </w:p>
    <w:p w:rsidR="00394F07" w:rsidRDefault="00394F07" w:rsidP="00394F07">
      <w:r>
        <w:t>&lt;html&gt;</w:t>
      </w:r>
    </w:p>
    <w:p w:rsidR="00394F07" w:rsidRDefault="00394F07" w:rsidP="00394F07">
      <w:r>
        <w:t>&lt;body&gt;</w:t>
      </w:r>
    </w:p>
    <w:p w:rsidR="00394F07" w:rsidRDefault="00394F07" w:rsidP="00394F07">
      <w:r>
        <w:t>&lt;h1&gt;JavaScript Expressions&lt;/h1&gt;</w:t>
      </w:r>
    </w:p>
    <w:p w:rsidR="00394F07" w:rsidRDefault="00394F07" w:rsidP="00394F07">
      <w:r>
        <w:t>&lt;p&gt;Expressions compute to values.&lt;/p&gt;</w:t>
      </w:r>
    </w:p>
    <w:p w:rsidR="00394F07" w:rsidRDefault="00394F07" w:rsidP="00394F07">
      <w:r>
        <w:t>&lt;p id="demo"&gt;&lt;/p&gt;</w:t>
      </w:r>
    </w:p>
    <w:p w:rsidR="00394F07" w:rsidRDefault="00394F07" w:rsidP="00394F07">
      <w:r>
        <w:t>&lt;script&gt;</w:t>
      </w:r>
    </w:p>
    <w:p w:rsidR="00394F07" w:rsidRDefault="00394F07" w:rsidP="00394F07">
      <w:r>
        <w:t>document.getElementById("demo").innerHTML = 5 * 10;</w:t>
      </w:r>
    </w:p>
    <w:p w:rsidR="00394F07" w:rsidRDefault="00394F07" w:rsidP="00394F07">
      <w:r>
        <w:t>&lt;/script&gt;</w:t>
      </w:r>
    </w:p>
    <w:p w:rsidR="00394F07" w:rsidRDefault="00394F07" w:rsidP="00394F07">
      <w:r>
        <w:t>&lt;/body&gt;</w:t>
      </w:r>
    </w:p>
    <w:p w:rsidR="00394F07" w:rsidRDefault="00394F07" w:rsidP="00394F07">
      <w:r>
        <w:t>&lt;/html&gt;</w:t>
      </w:r>
    </w:p>
    <w:p w:rsidR="00394F07" w:rsidRDefault="00394F07" w:rsidP="00394F07">
      <w:r>
        <w:t>The values can be of various types, such as numbers and strings.</w:t>
      </w:r>
    </w:p>
    <w:p w:rsidR="00D80637" w:rsidRDefault="00D80637" w:rsidP="00D80637">
      <w:r>
        <w:t>&lt;!DOCTYPE html&gt;</w:t>
      </w:r>
    </w:p>
    <w:p w:rsidR="00D80637" w:rsidRDefault="00D80637" w:rsidP="00D80637">
      <w:r>
        <w:t>&lt;html&gt;</w:t>
      </w:r>
    </w:p>
    <w:p w:rsidR="00D80637" w:rsidRDefault="00D80637" w:rsidP="00D80637">
      <w:r>
        <w:t>&lt;body&gt;</w:t>
      </w:r>
    </w:p>
    <w:p w:rsidR="00D80637" w:rsidRDefault="00D80637" w:rsidP="00D80637">
      <w:r>
        <w:t>&lt;h1&gt;JavaScript Expressions&lt;/h1&gt;</w:t>
      </w:r>
    </w:p>
    <w:p w:rsidR="00D80637" w:rsidRDefault="00D80637" w:rsidP="00D80637">
      <w:r>
        <w:t>&lt;p&gt;Expressions compute to values.&lt;/p&gt;</w:t>
      </w:r>
    </w:p>
    <w:p w:rsidR="00D80637" w:rsidRDefault="00D80637" w:rsidP="00D80637">
      <w:r>
        <w:t>&lt;p id="demo"&gt;&lt;/p&gt;</w:t>
      </w:r>
    </w:p>
    <w:p w:rsidR="00D80637" w:rsidRDefault="00D80637" w:rsidP="00D80637">
      <w:r>
        <w:t>&lt;script&gt;</w:t>
      </w:r>
    </w:p>
    <w:p w:rsidR="00D80637" w:rsidRDefault="00D80637" w:rsidP="00D80637">
      <w:r>
        <w:t>document.getElementById("demo").innerHTML = "John" + " "  + "Doe";</w:t>
      </w:r>
    </w:p>
    <w:p w:rsidR="00D80637" w:rsidRDefault="00D80637" w:rsidP="00D80637">
      <w:r>
        <w:t>&lt;/script&gt;</w:t>
      </w:r>
    </w:p>
    <w:p w:rsidR="00D80637" w:rsidRDefault="00D80637" w:rsidP="00D80637">
      <w:r>
        <w:t>&lt;/body&gt;</w:t>
      </w:r>
    </w:p>
    <w:p w:rsidR="00D80637" w:rsidRDefault="00D80637" w:rsidP="00394F07">
      <w:r>
        <w:t>&lt;/html&gt;</w:t>
      </w:r>
    </w:p>
    <w:p w:rsidR="00394F07" w:rsidRDefault="00394F07" w:rsidP="00D80637">
      <w:pPr>
        <w:pStyle w:val="Heading1"/>
      </w:pPr>
      <w:r>
        <w:lastRenderedPageBreak/>
        <w:t>JavaScript Keywords</w:t>
      </w:r>
    </w:p>
    <w:p w:rsidR="00394F07" w:rsidRDefault="00394F07" w:rsidP="00394F07">
      <w:r>
        <w:t>JavaScript keywords are used to identify actions to be performed.</w:t>
      </w:r>
    </w:p>
    <w:p w:rsidR="00394F07" w:rsidRDefault="00394F07" w:rsidP="00394F07">
      <w:r>
        <w:t>The var keyword tells the browser to create a new variable:</w:t>
      </w:r>
    </w:p>
    <w:p w:rsidR="00D80637" w:rsidRDefault="00D80637" w:rsidP="00D80637">
      <w:r>
        <w:t>&lt;!DOCTYPE html&gt;</w:t>
      </w:r>
    </w:p>
    <w:p w:rsidR="00D80637" w:rsidRDefault="00D80637" w:rsidP="00D80637">
      <w:r>
        <w:t>&lt;html&gt;</w:t>
      </w:r>
    </w:p>
    <w:p w:rsidR="00D80637" w:rsidRDefault="00D80637" w:rsidP="00D80637">
      <w:r>
        <w:t>&lt;body&gt;</w:t>
      </w:r>
    </w:p>
    <w:p w:rsidR="00D80637" w:rsidRDefault="00D80637" w:rsidP="00D80637">
      <w:r>
        <w:t>&lt;h1&gt;The var Keyword Creates a Variable&lt;/h1&gt;</w:t>
      </w:r>
    </w:p>
    <w:p w:rsidR="00D80637" w:rsidRDefault="00D80637" w:rsidP="00D80637">
      <w:r>
        <w:t>&lt;p id="demo"&gt;&lt;/p&gt;</w:t>
      </w:r>
    </w:p>
    <w:p w:rsidR="00D80637" w:rsidRDefault="00D80637" w:rsidP="00D80637">
      <w:r>
        <w:t>&lt;script&gt;</w:t>
      </w:r>
    </w:p>
    <w:p w:rsidR="00D80637" w:rsidRDefault="00D80637" w:rsidP="00D80637">
      <w:r>
        <w:t>var x = 5 + 6;</w:t>
      </w:r>
    </w:p>
    <w:p w:rsidR="00D80637" w:rsidRDefault="00D80637" w:rsidP="00D80637">
      <w:r>
        <w:t>var y = x * 10;</w:t>
      </w:r>
    </w:p>
    <w:p w:rsidR="00D80637" w:rsidRDefault="00D80637" w:rsidP="00D80637">
      <w:r>
        <w:t>document.getElementById("demo").innerHTML = y;</w:t>
      </w:r>
    </w:p>
    <w:p w:rsidR="00D80637" w:rsidRDefault="00D80637" w:rsidP="00D80637">
      <w:r>
        <w:t>&lt;/script&gt;</w:t>
      </w:r>
    </w:p>
    <w:p w:rsidR="00D80637" w:rsidRDefault="00D80637" w:rsidP="00D80637">
      <w:r>
        <w:t>&lt;/body&gt;</w:t>
      </w:r>
    </w:p>
    <w:p w:rsidR="00D80637" w:rsidRDefault="00D80637" w:rsidP="00D80637">
      <w:r>
        <w:t>&lt;/html&gt;</w:t>
      </w:r>
    </w:p>
    <w:p w:rsidR="00394F07" w:rsidRDefault="00394F07" w:rsidP="00D80637">
      <w:pPr>
        <w:pStyle w:val="Heading1"/>
      </w:pPr>
      <w:r>
        <w:t>JavaScript Comments</w:t>
      </w:r>
    </w:p>
    <w:p w:rsidR="00394F07" w:rsidRDefault="00394F07" w:rsidP="00394F07">
      <w:r>
        <w:t>Not all JavaScript statements are "executed".</w:t>
      </w:r>
    </w:p>
    <w:p w:rsidR="00394F07" w:rsidRDefault="00394F07" w:rsidP="00394F07"/>
    <w:p w:rsidR="00394F07" w:rsidRDefault="00394F07" w:rsidP="00394F07">
      <w:r>
        <w:t>Code after double slashes // or between /* and */ is treated as a comment.</w:t>
      </w:r>
    </w:p>
    <w:p w:rsidR="00394F07" w:rsidRDefault="00394F07" w:rsidP="00394F07"/>
    <w:p w:rsidR="00394F07" w:rsidRDefault="00394F07" w:rsidP="00394F07">
      <w:r>
        <w:t>Comments are ignored, and will not be executed:</w:t>
      </w:r>
    </w:p>
    <w:p w:rsidR="00D80637" w:rsidRDefault="00D80637" w:rsidP="00D80637">
      <w:r>
        <w:t>&lt;!DOCTYPE html&gt;</w:t>
      </w:r>
    </w:p>
    <w:p w:rsidR="00D80637" w:rsidRDefault="00D80637" w:rsidP="00D80637">
      <w:r>
        <w:t>&lt;html&gt;</w:t>
      </w:r>
    </w:p>
    <w:p w:rsidR="00D80637" w:rsidRDefault="00D80637" w:rsidP="00D80637">
      <w:r>
        <w:t>&lt;body&gt;</w:t>
      </w:r>
    </w:p>
    <w:p w:rsidR="00D80637" w:rsidRDefault="00D80637" w:rsidP="00D80637">
      <w:r>
        <w:t>&lt;h1&gt;Comments are NOT Executed&lt;/h1&gt;</w:t>
      </w:r>
    </w:p>
    <w:p w:rsidR="00D80637" w:rsidRDefault="00D80637" w:rsidP="00D80637">
      <w:r>
        <w:t>&lt;p id="demo"&gt;&lt;/p&gt;</w:t>
      </w:r>
    </w:p>
    <w:p w:rsidR="00D80637" w:rsidRDefault="00D80637" w:rsidP="00D80637">
      <w:r>
        <w:lastRenderedPageBreak/>
        <w:t>&lt;script&gt;</w:t>
      </w:r>
    </w:p>
    <w:p w:rsidR="00D80637" w:rsidRDefault="00D80637" w:rsidP="00D80637">
      <w:r>
        <w:t>var x = 5;</w:t>
      </w:r>
    </w:p>
    <w:p w:rsidR="00D80637" w:rsidRDefault="00D80637" w:rsidP="00D80637">
      <w:r>
        <w:t>// var x = 6; I will not be executed</w:t>
      </w:r>
    </w:p>
    <w:p w:rsidR="00D80637" w:rsidRDefault="00D80637" w:rsidP="00D80637">
      <w:r>
        <w:t>document.getElementById("demo").innerHTML = x;</w:t>
      </w:r>
    </w:p>
    <w:p w:rsidR="00D80637" w:rsidRDefault="00D80637" w:rsidP="00D80637">
      <w:r>
        <w:t>&lt;/script&gt;</w:t>
      </w:r>
    </w:p>
    <w:p w:rsidR="00D80637" w:rsidRDefault="00D80637" w:rsidP="00D80637">
      <w:r>
        <w:t>&lt;/body&gt;</w:t>
      </w:r>
    </w:p>
    <w:p w:rsidR="00D80637" w:rsidRDefault="00D80637" w:rsidP="00D80637">
      <w:r>
        <w:t>&lt;/html&gt;</w:t>
      </w:r>
    </w:p>
    <w:p w:rsidR="00394F07" w:rsidRDefault="00394F07" w:rsidP="00D80637">
      <w:pPr>
        <w:pStyle w:val="Heading1"/>
      </w:pPr>
      <w:r>
        <w:t>JavaScript Identifiers</w:t>
      </w:r>
    </w:p>
    <w:p w:rsidR="00394F07" w:rsidRDefault="00394F07" w:rsidP="00394F07">
      <w:r>
        <w:t>Identifiers are names.</w:t>
      </w:r>
    </w:p>
    <w:p w:rsidR="00394F07" w:rsidRDefault="00394F07" w:rsidP="00394F07">
      <w:r>
        <w:t>In JavaScript, identifiers are used to name variables (and keywords, and functions, and labels).</w:t>
      </w:r>
    </w:p>
    <w:p w:rsidR="00394F07" w:rsidRDefault="00394F07" w:rsidP="00394F07">
      <w:r>
        <w:t>The rules for legal names are much the same in most programming languages.</w:t>
      </w:r>
    </w:p>
    <w:p w:rsidR="00394F07" w:rsidRDefault="00394F07" w:rsidP="00394F07">
      <w:r>
        <w:t>In JavaScript, the first character must be a letter, an underscore (_), or a dollar sign ($).</w:t>
      </w:r>
    </w:p>
    <w:p w:rsidR="00394F07" w:rsidRDefault="00394F07" w:rsidP="00394F07">
      <w:r>
        <w:t>Subsequent characters may be letters, digits, underscores, or dollar signs.</w:t>
      </w:r>
    </w:p>
    <w:p w:rsidR="00394F07" w:rsidRDefault="00394F07" w:rsidP="00394F07">
      <w:r>
        <w:t>Numbers are not allowed as the first character.This way JavaScript can easily distinguish identifiers from numbers.</w:t>
      </w:r>
    </w:p>
    <w:p w:rsidR="00D80637" w:rsidRDefault="00394F07" w:rsidP="00394F07">
      <w:r>
        <w:t>JavaScript is Case Sensitive</w:t>
      </w:r>
    </w:p>
    <w:p w:rsidR="00394F07" w:rsidRDefault="00394F07" w:rsidP="00394F07">
      <w:r>
        <w:t xml:space="preserve">All JavaScript identifiers are case sensitive. </w:t>
      </w:r>
    </w:p>
    <w:p w:rsidR="00394F07" w:rsidRDefault="00394F07" w:rsidP="00394F07">
      <w:r>
        <w:t>The variables lastName and lastname, are two different variables.</w:t>
      </w:r>
    </w:p>
    <w:p w:rsidR="00D80637" w:rsidRDefault="00D80637" w:rsidP="00D80637">
      <w:r>
        <w:t>&lt;!DOCTYPE html&gt;</w:t>
      </w:r>
    </w:p>
    <w:p w:rsidR="00D80637" w:rsidRDefault="00D80637" w:rsidP="00D80637">
      <w:r>
        <w:t>&lt;html&gt;</w:t>
      </w:r>
    </w:p>
    <w:p w:rsidR="00D80637" w:rsidRDefault="00D80637" w:rsidP="00D80637">
      <w:r>
        <w:t>&lt;body&gt;</w:t>
      </w:r>
    </w:p>
    <w:p w:rsidR="00D80637" w:rsidRDefault="00D80637" w:rsidP="00D80637"/>
    <w:p w:rsidR="00D80637" w:rsidRDefault="00D80637" w:rsidP="00D80637">
      <w:r>
        <w:t>&lt;h1&gt;JavaScript is Case Sensitive&lt;/h1&gt;</w:t>
      </w:r>
    </w:p>
    <w:p w:rsidR="00D80637" w:rsidRDefault="00D80637" w:rsidP="00D80637">
      <w:r>
        <w:t>&lt;p&gt;Try change lastName to lastname.&lt;/p&gt;</w:t>
      </w:r>
    </w:p>
    <w:p w:rsidR="00D80637" w:rsidRDefault="00D80637" w:rsidP="00D80637">
      <w:r>
        <w:t>&lt;p id="demo"&gt;&lt;/p&gt;</w:t>
      </w:r>
    </w:p>
    <w:p w:rsidR="00D80637" w:rsidRDefault="00D80637" w:rsidP="00D80637">
      <w:r>
        <w:t>&lt;script&gt;</w:t>
      </w:r>
    </w:p>
    <w:p w:rsidR="00D80637" w:rsidRDefault="00D80637" w:rsidP="00D80637">
      <w:r>
        <w:t>var lastName = "Doe";</w:t>
      </w:r>
    </w:p>
    <w:p w:rsidR="00D80637" w:rsidRDefault="00D80637" w:rsidP="00D80637">
      <w:r>
        <w:lastRenderedPageBreak/>
        <w:t>var lastname = "Peterson";</w:t>
      </w:r>
    </w:p>
    <w:p w:rsidR="00D80637" w:rsidRDefault="00D80637" w:rsidP="00D80637">
      <w:r>
        <w:t>document.getElementById("demo").innerHTML = lastName;</w:t>
      </w:r>
    </w:p>
    <w:p w:rsidR="00D80637" w:rsidRDefault="00D80637" w:rsidP="00D80637">
      <w:r>
        <w:t>&lt;/script&gt;</w:t>
      </w:r>
    </w:p>
    <w:p w:rsidR="00D80637" w:rsidRDefault="00D80637" w:rsidP="00D80637">
      <w:r>
        <w:t>&lt;/body&gt;</w:t>
      </w:r>
    </w:p>
    <w:p w:rsidR="00D80637" w:rsidRDefault="00D80637" w:rsidP="00D80637">
      <w:r>
        <w:t>&lt;/html&gt;</w:t>
      </w:r>
    </w:p>
    <w:p w:rsidR="00394F07" w:rsidRDefault="00394F07" w:rsidP="00394F07">
      <w:r>
        <w:t>JavaScript does not interpret VAR or Var as the keyword var.</w:t>
      </w:r>
    </w:p>
    <w:p w:rsidR="00394F07" w:rsidRDefault="00394F07" w:rsidP="00D80637">
      <w:pPr>
        <w:pStyle w:val="Heading1"/>
      </w:pPr>
      <w:r>
        <w:t>JavaScript and Camel Case</w:t>
      </w:r>
    </w:p>
    <w:p w:rsidR="00394F07" w:rsidRDefault="00394F07" w:rsidP="00394F07">
      <w:r>
        <w:t>Historically, programmers have used three ways of joining multiple words into one variable name:</w:t>
      </w:r>
    </w:p>
    <w:p w:rsidR="00394F07" w:rsidRDefault="00394F07" w:rsidP="00D80637">
      <w:pPr>
        <w:pStyle w:val="Heading1"/>
      </w:pPr>
      <w:r>
        <w:t>Hyphens:</w:t>
      </w:r>
    </w:p>
    <w:p w:rsidR="00394F07" w:rsidRDefault="00394F07" w:rsidP="00394F07">
      <w:r>
        <w:t>first-name, last-name, master-card, inter-city.</w:t>
      </w:r>
    </w:p>
    <w:p w:rsidR="00394F07" w:rsidRDefault="00394F07" w:rsidP="00D80637">
      <w:pPr>
        <w:pStyle w:val="Heading1"/>
      </w:pPr>
      <w:r>
        <w:t>Underscore:</w:t>
      </w:r>
    </w:p>
    <w:p w:rsidR="00394F07" w:rsidRDefault="00394F07" w:rsidP="00394F07">
      <w:r>
        <w:t>first_name, last_name, master_card, inter_city.</w:t>
      </w:r>
    </w:p>
    <w:p w:rsidR="00394F07" w:rsidRDefault="00394F07" w:rsidP="00D80637">
      <w:pPr>
        <w:pStyle w:val="Heading1"/>
      </w:pPr>
      <w:r>
        <w:t>Camel Case:</w:t>
      </w:r>
    </w:p>
    <w:p w:rsidR="00394F07" w:rsidRDefault="00394F07" w:rsidP="00394F07">
      <w:r>
        <w:t>FirstName, LastName, MasterCard, InterCity.</w:t>
      </w:r>
    </w:p>
    <w:p w:rsidR="00394F07" w:rsidRDefault="00394F07" w:rsidP="00D80637">
      <w:r>
        <w:t>camelCase</w:t>
      </w:r>
    </w:p>
    <w:p w:rsidR="00394F07" w:rsidRDefault="00394F07" w:rsidP="00394F07">
      <w:r>
        <w:t>In programming languages, especially in JavaScript, camel case often starts with a lowercase letter:</w:t>
      </w:r>
    </w:p>
    <w:p w:rsidR="00394F07" w:rsidRDefault="00394F07" w:rsidP="00394F07">
      <w:r>
        <w:t>firstName, lastName, masterCard, interCity.</w:t>
      </w:r>
    </w:p>
    <w:p w:rsidR="00394F07" w:rsidRDefault="00394F07" w:rsidP="00394F07">
      <w:r>
        <w:t>Hyphens are not allowed in JavaScript. It is reserved for subtractions.</w:t>
      </w:r>
    </w:p>
    <w:p w:rsidR="00394F07" w:rsidRDefault="00394F07" w:rsidP="00D80637">
      <w:pPr>
        <w:pStyle w:val="Heading1"/>
      </w:pPr>
      <w:r>
        <w:t>JavaScript Character Set</w:t>
      </w:r>
    </w:p>
    <w:p w:rsidR="00D80637" w:rsidRDefault="00394F07" w:rsidP="00394F07">
      <w:r>
        <w:t>JavaScript uses the Unicode character set.</w:t>
      </w:r>
    </w:p>
    <w:p w:rsidR="00394F07" w:rsidRDefault="00394F07" w:rsidP="00394F07">
      <w:r>
        <w:t>Unicode covers (almost) all the characters, punctuations, and symbols in the world.</w:t>
      </w:r>
    </w:p>
    <w:p w:rsidR="00767071" w:rsidRPr="00767071" w:rsidRDefault="00767071" w:rsidP="00767071">
      <w:pPr>
        <w:pStyle w:val="Heading1"/>
      </w:pPr>
      <w:r>
        <w:t>JavaScript Statements</w:t>
      </w:r>
    </w:p>
    <w:p w:rsidR="00767071" w:rsidRDefault="00767071" w:rsidP="00767071">
      <w:r>
        <w:t>In HTML, JavaScript statements are "instructions" to be "executed" by the web browser.</w:t>
      </w:r>
    </w:p>
    <w:p w:rsidR="00767071" w:rsidRDefault="00767071" w:rsidP="00767071">
      <w:pPr>
        <w:pStyle w:val="Heading1"/>
      </w:pPr>
      <w:r>
        <w:lastRenderedPageBreak/>
        <w:t>JavaScript Statements</w:t>
      </w:r>
    </w:p>
    <w:p w:rsidR="00767071" w:rsidRDefault="00767071" w:rsidP="00767071">
      <w:r>
        <w:t>This statement tells the browser to write "Hello Dolly." inside an HTML element with id="demo":</w:t>
      </w:r>
    </w:p>
    <w:p w:rsidR="00767071" w:rsidRDefault="00767071" w:rsidP="00C51693">
      <w:pPr>
        <w:pStyle w:val="Heading1"/>
      </w:pPr>
      <w:r>
        <w:t>Example</w:t>
      </w:r>
    </w:p>
    <w:p w:rsidR="00C51693" w:rsidRDefault="00C51693" w:rsidP="00C51693">
      <w:r>
        <w:t>&lt;!DOCTYPE html&gt;</w:t>
      </w:r>
    </w:p>
    <w:p w:rsidR="00C51693" w:rsidRDefault="00C51693" w:rsidP="00C51693">
      <w:r>
        <w:t>&lt;html&gt;</w:t>
      </w:r>
    </w:p>
    <w:p w:rsidR="00C51693" w:rsidRDefault="00C51693" w:rsidP="00C51693">
      <w:r>
        <w:t>&lt;body&gt;</w:t>
      </w:r>
    </w:p>
    <w:p w:rsidR="00C51693" w:rsidRDefault="00C51693" w:rsidP="00C51693">
      <w:r>
        <w:t>&lt;p&gt;In HTML, JavaScript statements are "commands" to the browser.&lt;/p&gt;</w:t>
      </w:r>
    </w:p>
    <w:p w:rsidR="00C51693" w:rsidRDefault="00C51693" w:rsidP="00C51693">
      <w:r>
        <w:t>&lt;p id="demo"&gt;&lt;/p&gt;</w:t>
      </w:r>
    </w:p>
    <w:p w:rsidR="00C51693" w:rsidRDefault="00C51693" w:rsidP="00C51693">
      <w:r>
        <w:t>&lt;script&gt;</w:t>
      </w:r>
    </w:p>
    <w:p w:rsidR="00C51693" w:rsidRDefault="00C51693" w:rsidP="00C51693">
      <w:r>
        <w:t>document.getElementById("demo").innerHTML = "Hello Dollccy.";</w:t>
      </w:r>
    </w:p>
    <w:p w:rsidR="00C51693" w:rsidRDefault="00C51693" w:rsidP="00C51693">
      <w:r>
        <w:t>&lt;/script&gt;</w:t>
      </w:r>
    </w:p>
    <w:p w:rsidR="00C51693" w:rsidRDefault="00C51693" w:rsidP="00C51693">
      <w:r>
        <w:t>&lt;/body&gt;</w:t>
      </w:r>
    </w:p>
    <w:p w:rsidR="00C51693" w:rsidRDefault="00C51693" w:rsidP="00C51693">
      <w:r>
        <w:t>&lt;/html&gt;</w:t>
      </w:r>
    </w:p>
    <w:p w:rsidR="00767071" w:rsidRDefault="00767071" w:rsidP="00C51693">
      <w:pPr>
        <w:pStyle w:val="Heading1"/>
      </w:pPr>
      <w:r>
        <w:t>JavaScript Programs</w:t>
      </w:r>
    </w:p>
    <w:p w:rsidR="00767071" w:rsidRDefault="00767071" w:rsidP="00767071">
      <w:r>
        <w:t>Most JavaScript programs contain many JavaScript statements.</w:t>
      </w:r>
    </w:p>
    <w:p w:rsidR="00767071" w:rsidRDefault="00767071" w:rsidP="00767071">
      <w:r>
        <w:t>The statements are executed, one by one, in the same order as they are written.</w:t>
      </w:r>
    </w:p>
    <w:p w:rsidR="00767071" w:rsidRDefault="00767071" w:rsidP="00767071">
      <w:r>
        <w:t>In this example x, y, and z are given values, and finally z is displayed:</w:t>
      </w:r>
    </w:p>
    <w:p w:rsidR="00767071" w:rsidRDefault="00767071" w:rsidP="00C51693">
      <w:pPr>
        <w:pStyle w:val="Heading1"/>
      </w:pPr>
      <w:r>
        <w:t>Example</w:t>
      </w:r>
    </w:p>
    <w:p w:rsidR="00C51693" w:rsidRDefault="00C51693" w:rsidP="00C51693">
      <w:r>
        <w:t>&lt;!DOCTYPE html&gt;</w:t>
      </w:r>
    </w:p>
    <w:p w:rsidR="00C51693" w:rsidRDefault="00C51693" w:rsidP="00C51693">
      <w:r>
        <w:t>&lt;html&gt;</w:t>
      </w:r>
    </w:p>
    <w:p w:rsidR="00C51693" w:rsidRDefault="00C51693" w:rsidP="00C51693">
      <w:r>
        <w:t>&lt;body&gt;</w:t>
      </w:r>
    </w:p>
    <w:p w:rsidR="00C51693" w:rsidRDefault="00C51693" w:rsidP="00C51693">
      <w:r>
        <w:t>&lt;p&gt;JavaScript code (or just JavaScript) is a list of JavaScript statements.&lt;/p&gt;</w:t>
      </w:r>
    </w:p>
    <w:p w:rsidR="00C51693" w:rsidRDefault="00C51693" w:rsidP="00C51693">
      <w:r>
        <w:t>&lt;p id="demo"&gt;&lt;/p&gt;</w:t>
      </w:r>
    </w:p>
    <w:p w:rsidR="00C51693" w:rsidRDefault="00C51693" w:rsidP="00C51693">
      <w:r>
        <w:t>&lt;script&gt;</w:t>
      </w:r>
    </w:p>
    <w:p w:rsidR="00C51693" w:rsidRDefault="00C51693" w:rsidP="00C51693">
      <w:r>
        <w:lastRenderedPageBreak/>
        <w:t>var x = 5;</w:t>
      </w:r>
    </w:p>
    <w:p w:rsidR="00C51693" w:rsidRDefault="00C51693" w:rsidP="00C51693">
      <w:r>
        <w:t>var y = 6;</w:t>
      </w:r>
    </w:p>
    <w:p w:rsidR="00C51693" w:rsidRDefault="00C51693" w:rsidP="00C51693">
      <w:r>
        <w:t>var z = x + y;</w:t>
      </w:r>
    </w:p>
    <w:p w:rsidR="00C51693" w:rsidRDefault="00C51693" w:rsidP="00C51693">
      <w:r>
        <w:t>document.getElementById("demo").innerHTML = z;</w:t>
      </w:r>
    </w:p>
    <w:p w:rsidR="00C51693" w:rsidRDefault="00C51693" w:rsidP="00C51693">
      <w:r>
        <w:t>&lt;/script&gt;</w:t>
      </w:r>
    </w:p>
    <w:p w:rsidR="00C51693" w:rsidRDefault="00C51693" w:rsidP="00C51693">
      <w:r>
        <w:t>&lt;/body&gt;</w:t>
      </w:r>
    </w:p>
    <w:p w:rsidR="00C51693" w:rsidRDefault="00C51693" w:rsidP="00C51693">
      <w:r>
        <w:t>&lt;/html&gt;</w:t>
      </w:r>
    </w:p>
    <w:p w:rsidR="00767071" w:rsidRDefault="00767071" w:rsidP="00767071">
      <w:r>
        <w:t>JavaScript programs (and JavaScript statements) are often called JavaScript code.</w:t>
      </w:r>
    </w:p>
    <w:p w:rsidR="00767071" w:rsidRDefault="00767071" w:rsidP="00C51693">
      <w:pPr>
        <w:pStyle w:val="Heading1"/>
      </w:pPr>
      <w:r>
        <w:t>Semicolons ;</w:t>
      </w:r>
    </w:p>
    <w:p w:rsidR="00767071" w:rsidRDefault="00767071" w:rsidP="00767071">
      <w:r>
        <w:t>Semicolons separate JavaScript statements.</w:t>
      </w:r>
    </w:p>
    <w:p w:rsidR="00767071" w:rsidRDefault="00767071" w:rsidP="00767071">
      <w:r>
        <w:t>Add a semicolon at the end of each executable statement:</w:t>
      </w:r>
    </w:p>
    <w:p w:rsidR="00C51693" w:rsidRDefault="00C51693" w:rsidP="00C51693">
      <w:r>
        <w:t>&lt;!DOCTYPE html&gt;</w:t>
      </w:r>
    </w:p>
    <w:p w:rsidR="00C51693" w:rsidRDefault="00C51693" w:rsidP="00C51693">
      <w:r>
        <w:t>&lt;html&gt;</w:t>
      </w:r>
    </w:p>
    <w:p w:rsidR="00C51693" w:rsidRDefault="00C51693" w:rsidP="00C51693">
      <w:r>
        <w:t>&lt;body&gt;</w:t>
      </w:r>
    </w:p>
    <w:p w:rsidR="00C51693" w:rsidRDefault="00C51693" w:rsidP="00C51693">
      <w:r>
        <w:t>&lt;p&gt;JavaScript statements are separated by semicolon.&lt;/p&gt;</w:t>
      </w:r>
    </w:p>
    <w:p w:rsidR="00C51693" w:rsidRDefault="00C51693" w:rsidP="00C51693">
      <w:r>
        <w:t>&lt;p id="demo1"&gt;&lt;/p&gt;</w:t>
      </w:r>
    </w:p>
    <w:p w:rsidR="00C51693" w:rsidRDefault="00C51693" w:rsidP="00C51693">
      <w:r>
        <w:t>&lt;script&gt;</w:t>
      </w:r>
    </w:p>
    <w:p w:rsidR="00C51693" w:rsidRDefault="00C51693" w:rsidP="00C51693">
      <w:r>
        <w:t>a = 11;</w:t>
      </w:r>
    </w:p>
    <w:p w:rsidR="00C51693" w:rsidRDefault="00C51693" w:rsidP="00C51693">
      <w:r>
        <w:t>b = 2;</w:t>
      </w:r>
    </w:p>
    <w:p w:rsidR="00C51693" w:rsidRDefault="00C51693" w:rsidP="00C51693">
      <w:r>
        <w:t>c = a + b;</w:t>
      </w:r>
    </w:p>
    <w:p w:rsidR="00C51693" w:rsidRDefault="00C51693" w:rsidP="00C51693">
      <w:r>
        <w:t>document.getElementById("demo1").innerHTML = c;</w:t>
      </w:r>
    </w:p>
    <w:p w:rsidR="00C51693" w:rsidRDefault="00C51693" w:rsidP="00C51693">
      <w:r>
        <w:t>&lt;/script&gt;</w:t>
      </w:r>
    </w:p>
    <w:p w:rsidR="00C51693" w:rsidRDefault="00C51693" w:rsidP="00C51693">
      <w:r>
        <w:t>&lt;/body&gt;</w:t>
      </w:r>
    </w:p>
    <w:p w:rsidR="00C51693" w:rsidRDefault="00C51693" w:rsidP="00C51693">
      <w:r>
        <w:t>&lt;/html&gt;</w:t>
      </w:r>
    </w:p>
    <w:p w:rsidR="00767071" w:rsidRDefault="00767071" w:rsidP="00767071">
      <w:r>
        <w:t>When separated by semicolons, multiple statements on one line are allowed:</w:t>
      </w:r>
    </w:p>
    <w:p w:rsidR="00826663" w:rsidRDefault="00826663" w:rsidP="00826663">
      <w:r>
        <w:t>&lt;!DOCTYPE html&gt;</w:t>
      </w:r>
    </w:p>
    <w:p w:rsidR="00826663" w:rsidRDefault="00826663" w:rsidP="00826663">
      <w:r>
        <w:t>&lt;html&gt;</w:t>
      </w:r>
    </w:p>
    <w:p w:rsidR="00826663" w:rsidRDefault="00826663" w:rsidP="00826663">
      <w:r>
        <w:lastRenderedPageBreak/>
        <w:t>&lt;body&gt;</w:t>
      </w:r>
    </w:p>
    <w:p w:rsidR="00826663" w:rsidRDefault="00826663" w:rsidP="00826663">
      <w:r>
        <w:t>&lt;p&gt;Multiple statements on one line is allowed.&lt;/p&gt;</w:t>
      </w:r>
    </w:p>
    <w:p w:rsidR="00826663" w:rsidRDefault="00826663" w:rsidP="00826663">
      <w:r>
        <w:t>&lt;p id="demo1"&gt;&lt;/p&gt;</w:t>
      </w:r>
    </w:p>
    <w:p w:rsidR="00826663" w:rsidRDefault="00826663" w:rsidP="00826663">
      <w:r>
        <w:t>&lt;script&gt;</w:t>
      </w:r>
    </w:p>
    <w:p w:rsidR="00826663" w:rsidRDefault="00826663" w:rsidP="00826663">
      <w:r>
        <w:t>a = 1; b = 2; c = a + b;</w:t>
      </w:r>
    </w:p>
    <w:p w:rsidR="00826663" w:rsidRDefault="00826663" w:rsidP="00826663">
      <w:r>
        <w:t>document.getElementById("demo1").innerHTML = c;</w:t>
      </w:r>
    </w:p>
    <w:p w:rsidR="00826663" w:rsidRDefault="00826663" w:rsidP="00826663">
      <w:r>
        <w:t>&lt;/script&gt;</w:t>
      </w:r>
    </w:p>
    <w:p w:rsidR="00826663" w:rsidRDefault="00826663" w:rsidP="00826663">
      <w:r>
        <w:t>&lt;/body&gt;</w:t>
      </w:r>
    </w:p>
    <w:p w:rsidR="00826663" w:rsidRDefault="00826663" w:rsidP="00826663">
      <w:r>
        <w:t>&lt;/html&gt;</w:t>
      </w:r>
    </w:p>
    <w:p w:rsidR="00767071" w:rsidRDefault="00767071" w:rsidP="00767071">
      <w:r>
        <w:t xml:space="preserve">On the web, you might see examples without semicolons. </w:t>
      </w:r>
    </w:p>
    <w:p w:rsidR="00767071" w:rsidRDefault="00767071" w:rsidP="00767071">
      <w:r>
        <w:t>Ending statements with semicolon is not required, but highly recommended.</w:t>
      </w:r>
    </w:p>
    <w:p w:rsidR="00767071" w:rsidRDefault="00767071" w:rsidP="00826663">
      <w:pPr>
        <w:pStyle w:val="Heading1"/>
      </w:pPr>
      <w:r>
        <w:t>JavaScript White Space</w:t>
      </w:r>
    </w:p>
    <w:p w:rsidR="00767071" w:rsidRDefault="00767071" w:rsidP="00767071">
      <w:r>
        <w:t>JavaScript ignores multiple spaces. You can add white space to your script to make it more readable.</w:t>
      </w:r>
    </w:p>
    <w:p w:rsidR="00767071" w:rsidRDefault="00767071" w:rsidP="00767071">
      <w:r>
        <w:t>The following lines are equivalent:</w:t>
      </w:r>
    </w:p>
    <w:p w:rsidR="00767071" w:rsidRDefault="00767071" w:rsidP="00767071"/>
    <w:p w:rsidR="00767071" w:rsidRDefault="00767071" w:rsidP="00767071">
      <w:r>
        <w:t>var person = "Hege";</w:t>
      </w:r>
    </w:p>
    <w:p w:rsidR="00767071" w:rsidRDefault="00767071" w:rsidP="00767071">
      <w:r>
        <w:t>var person="Hege";</w:t>
      </w:r>
    </w:p>
    <w:p w:rsidR="00767071" w:rsidRDefault="00767071" w:rsidP="00767071">
      <w:r>
        <w:t>A good practice is to put spaces around operators ( = + - * / ):</w:t>
      </w:r>
    </w:p>
    <w:p w:rsidR="00767071" w:rsidRDefault="00767071" w:rsidP="00767071">
      <w:r>
        <w:t>var x = y + z;</w:t>
      </w:r>
    </w:p>
    <w:p w:rsidR="00767071" w:rsidRDefault="00767071" w:rsidP="00826663">
      <w:pPr>
        <w:pStyle w:val="Heading1"/>
      </w:pPr>
      <w:r>
        <w:t>JavaScript Line Length and Line Breaks</w:t>
      </w:r>
    </w:p>
    <w:p w:rsidR="00767071" w:rsidRDefault="00767071" w:rsidP="00767071">
      <w:r>
        <w:t>For best readability, programmers often like to avoid code lines longer than 80 characters.</w:t>
      </w:r>
    </w:p>
    <w:p w:rsidR="00767071" w:rsidRDefault="00767071" w:rsidP="00767071"/>
    <w:p w:rsidR="00767071" w:rsidRDefault="00767071" w:rsidP="00767071">
      <w:r>
        <w:t>If a JavaScript statement does not fit on one line, the best place to break it, is after an operator:</w:t>
      </w:r>
    </w:p>
    <w:p w:rsidR="00767071" w:rsidRDefault="00767071" w:rsidP="00826663">
      <w:pPr>
        <w:pStyle w:val="Heading1"/>
      </w:pPr>
      <w:r>
        <w:t>Example</w:t>
      </w:r>
      <w:r w:rsidR="00826663">
        <w:t>:</w:t>
      </w:r>
    </w:p>
    <w:p w:rsidR="00826663" w:rsidRDefault="00826663" w:rsidP="00826663">
      <w:r>
        <w:t>&lt;!DOCTYPE html&gt;</w:t>
      </w:r>
    </w:p>
    <w:p w:rsidR="00826663" w:rsidRDefault="00826663" w:rsidP="00826663">
      <w:r>
        <w:lastRenderedPageBreak/>
        <w:t>&lt;html&gt;</w:t>
      </w:r>
    </w:p>
    <w:p w:rsidR="00826663" w:rsidRDefault="00826663" w:rsidP="00826663">
      <w:r>
        <w:t>&lt;body&gt;</w:t>
      </w:r>
    </w:p>
    <w:p w:rsidR="00826663" w:rsidRDefault="00826663" w:rsidP="00826663">
      <w:r>
        <w:t>&lt;h1&gt;My Web Page&lt;/h1&gt;</w:t>
      </w:r>
    </w:p>
    <w:p w:rsidR="00826663" w:rsidRDefault="00826663" w:rsidP="00826663">
      <w:r>
        <w:t>&lt;p&gt;</w:t>
      </w:r>
    </w:p>
    <w:p w:rsidR="00826663" w:rsidRDefault="00826663" w:rsidP="00826663">
      <w:r>
        <w:t>The best place to break a code line is after an operator or a comma.</w:t>
      </w:r>
    </w:p>
    <w:p w:rsidR="00826663" w:rsidRDefault="00826663" w:rsidP="00826663">
      <w:r>
        <w:t>&lt;/p&gt;</w:t>
      </w:r>
    </w:p>
    <w:p w:rsidR="00826663" w:rsidRDefault="00826663" w:rsidP="00826663">
      <w:r>
        <w:t>&lt;p id="demo"&gt;&lt;/p&gt;</w:t>
      </w:r>
    </w:p>
    <w:p w:rsidR="00826663" w:rsidRDefault="00826663" w:rsidP="00826663">
      <w:r>
        <w:t>&lt;script&gt;</w:t>
      </w:r>
    </w:p>
    <w:p w:rsidR="00826663" w:rsidRDefault="00826663" w:rsidP="00826663">
      <w:r>
        <w:t>document.getElementById("demo").innerHTML =</w:t>
      </w:r>
    </w:p>
    <w:p w:rsidR="00445326" w:rsidRDefault="00826663" w:rsidP="00445326">
      <w:r>
        <w:t>"Hello</w:t>
      </w:r>
      <w:r w:rsidR="00445326">
        <w:t>.";</w:t>
      </w:r>
    </w:p>
    <w:p w:rsidR="00445326" w:rsidRDefault="00445326" w:rsidP="00445326">
      <w:r>
        <w:t>&lt;/script&gt;</w:t>
      </w:r>
    </w:p>
    <w:p w:rsidR="00445326" w:rsidRDefault="00445326" w:rsidP="00445326">
      <w:r>
        <w:t>&lt;/body&gt;</w:t>
      </w:r>
    </w:p>
    <w:p w:rsidR="00445326" w:rsidRDefault="00445326" w:rsidP="00445326">
      <w:r>
        <w:t>&lt;/html&gt;</w:t>
      </w:r>
    </w:p>
    <w:p w:rsidR="00826663" w:rsidRDefault="00826663" w:rsidP="00445326">
      <w:r>
        <w:t xml:space="preserve"> Dolly</w:t>
      </w:r>
    </w:p>
    <w:p w:rsidR="00767071" w:rsidRDefault="00767071" w:rsidP="00767071">
      <w:r>
        <w:t>JavaScript statements can be grouped together in code blocks, inside curly brackets {...}.</w:t>
      </w:r>
    </w:p>
    <w:p w:rsidR="00767071" w:rsidRDefault="00767071" w:rsidP="00767071">
      <w:r>
        <w:t>The purpose of code blocks is to define statements to be executed together.</w:t>
      </w:r>
    </w:p>
    <w:p w:rsidR="00767071" w:rsidRDefault="00767071" w:rsidP="00767071">
      <w:r>
        <w:t>One place you will find statements grouped together in blocks, are in JavaScript functions:</w:t>
      </w:r>
    </w:p>
    <w:p w:rsidR="00767071" w:rsidRDefault="00767071" w:rsidP="00826663">
      <w:pPr>
        <w:pStyle w:val="Heading1"/>
      </w:pPr>
      <w:r>
        <w:t>Example</w:t>
      </w:r>
      <w:r w:rsidR="00826663">
        <w:t>:</w:t>
      </w:r>
    </w:p>
    <w:p w:rsidR="00826663" w:rsidRDefault="00826663" w:rsidP="00826663">
      <w:r>
        <w:t>&lt;!DOCTYPE html&gt;</w:t>
      </w:r>
    </w:p>
    <w:p w:rsidR="00826663" w:rsidRDefault="00826663" w:rsidP="00826663">
      <w:r>
        <w:t>&lt;html&gt;</w:t>
      </w:r>
    </w:p>
    <w:p w:rsidR="00826663" w:rsidRDefault="00826663" w:rsidP="00826663">
      <w:r>
        <w:t>&lt;body&gt;</w:t>
      </w:r>
    </w:p>
    <w:p w:rsidR="00826663" w:rsidRDefault="00826663" w:rsidP="00826663">
      <w:r>
        <w:t>&lt;h1&gt;My Web Page&lt;/h1&gt;</w:t>
      </w:r>
    </w:p>
    <w:p w:rsidR="00826663" w:rsidRDefault="00826663" w:rsidP="00826663">
      <w:r>
        <w:t>&lt;p id="myPar"&gt;I am a paragraph.&lt;/p&gt;</w:t>
      </w:r>
    </w:p>
    <w:p w:rsidR="00826663" w:rsidRDefault="00826663" w:rsidP="00826663">
      <w:r>
        <w:t>&lt;p id="myDiv"&gt;I am a div.&lt;/p&gt;</w:t>
      </w:r>
    </w:p>
    <w:p w:rsidR="00826663" w:rsidRDefault="00826663" w:rsidP="00826663">
      <w:r>
        <w:t>&lt;button type="button" onclick="myFunction()"&gt;Try it&lt;/button&gt;</w:t>
      </w:r>
    </w:p>
    <w:p w:rsidR="00826663" w:rsidRDefault="00826663" w:rsidP="00826663">
      <w:r>
        <w:t>&lt;script&gt;</w:t>
      </w:r>
    </w:p>
    <w:p w:rsidR="00826663" w:rsidRDefault="00826663" w:rsidP="00826663">
      <w:r>
        <w:t>function myFunction() {</w:t>
      </w:r>
    </w:p>
    <w:p w:rsidR="00826663" w:rsidRDefault="00826663" w:rsidP="00826663">
      <w:r>
        <w:lastRenderedPageBreak/>
        <w:t xml:space="preserve">    document.getElementById("myPar").innerHTML = "Hello Dolly.";</w:t>
      </w:r>
    </w:p>
    <w:p w:rsidR="00826663" w:rsidRDefault="00826663" w:rsidP="00826663">
      <w:r>
        <w:t xml:space="preserve">    document.getElementById("myDiv").innerHTML = "How are you?";</w:t>
      </w:r>
    </w:p>
    <w:p w:rsidR="00826663" w:rsidRDefault="00826663" w:rsidP="00826663">
      <w:r>
        <w:t>}</w:t>
      </w:r>
    </w:p>
    <w:p w:rsidR="00826663" w:rsidRDefault="00826663" w:rsidP="00826663">
      <w:r>
        <w:t>&lt;/script&gt;</w:t>
      </w:r>
    </w:p>
    <w:p w:rsidR="00826663" w:rsidRDefault="00826663" w:rsidP="00826663">
      <w:r>
        <w:t>&lt;p&gt;When you click on "Try it", the two elements will change.&lt;/p&gt;</w:t>
      </w:r>
    </w:p>
    <w:p w:rsidR="00826663" w:rsidRDefault="00826663" w:rsidP="00826663">
      <w:r>
        <w:t>&lt;/body&gt;</w:t>
      </w:r>
    </w:p>
    <w:p w:rsidR="00826663" w:rsidRDefault="00826663" w:rsidP="00826663">
      <w:r>
        <w:t>&lt;/html&gt;</w:t>
      </w:r>
    </w:p>
    <w:p w:rsidR="00767071" w:rsidRDefault="00767071" w:rsidP="00767071">
      <w:r>
        <w:t>In this tutorial we use 4 spaces of indentation for code blocks.</w:t>
      </w:r>
    </w:p>
    <w:p w:rsidR="00767071" w:rsidRDefault="00767071" w:rsidP="00767071">
      <w:r>
        <w:t>You will learn more about functions later in this tutorial.</w:t>
      </w:r>
    </w:p>
    <w:p w:rsidR="00767071" w:rsidRDefault="00767071" w:rsidP="00767071">
      <w:pPr>
        <w:pStyle w:val="Heading1"/>
      </w:pPr>
      <w:r>
        <w:t>JavaScript Keywords</w:t>
      </w:r>
    </w:p>
    <w:p w:rsidR="00767071" w:rsidRDefault="00767071" w:rsidP="00767071">
      <w:r>
        <w:t>JavaScript statements often start with a keyword to identify the JavaScript action to be performed.</w:t>
      </w:r>
    </w:p>
    <w:p w:rsidR="00767071" w:rsidRDefault="00767071" w:rsidP="00767071">
      <w:r>
        <w:t>Here is a list of some of the keywords you will learn about in this tutorial:</w:t>
      </w:r>
    </w:p>
    <w:p w:rsidR="00767071" w:rsidRDefault="00767071" w:rsidP="00767071">
      <w:pPr>
        <w:pStyle w:val="Heading1"/>
      </w:pPr>
      <w:r>
        <w:t>Keyword</w:t>
      </w:r>
      <w:r>
        <w:tab/>
        <w:t xml:space="preserve">      Description</w:t>
      </w:r>
    </w:p>
    <w:p w:rsidR="00767071" w:rsidRDefault="00767071" w:rsidP="00767071">
      <w:r>
        <w:t>break</w:t>
      </w:r>
      <w:r>
        <w:tab/>
        <w:t xml:space="preserve">                                   Terminates a switch or a loop</w:t>
      </w:r>
    </w:p>
    <w:p w:rsidR="00767071" w:rsidRDefault="00767071" w:rsidP="00767071">
      <w:r>
        <w:t>continue</w:t>
      </w:r>
      <w:r>
        <w:tab/>
        <w:t xml:space="preserve">                     Jumps out of a loop and starts at the top</w:t>
      </w:r>
    </w:p>
    <w:p w:rsidR="00767071" w:rsidRDefault="00767071" w:rsidP="00767071">
      <w:r>
        <w:t>debugger</w:t>
      </w:r>
      <w:r>
        <w:tab/>
        <w:t xml:space="preserve">                     Stops the execution of JavaScript, and calls (if available) the debugging function</w:t>
      </w:r>
    </w:p>
    <w:p w:rsidR="00767071" w:rsidRDefault="00767071" w:rsidP="00767071">
      <w:pPr>
        <w:ind w:left="2400" w:hanging="2400"/>
      </w:pPr>
      <w:r>
        <w:t>do ... while</w:t>
      </w:r>
      <w:r>
        <w:tab/>
        <w:t xml:space="preserve"> Executes a block of statements, and repeats the block, while a condition                                    is true</w:t>
      </w:r>
    </w:p>
    <w:p w:rsidR="00767071" w:rsidRDefault="00767071" w:rsidP="00767071">
      <w:r>
        <w:t>for</w:t>
      </w:r>
      <w:r>
        <w:tab/>
        <w:t xml:space="preserve">                                  Marks a block of statements to be executed, as long as a condition is true</w:t>
      </w:r>
    </w:p>
    <w:p w:rsidR="00767071" w:rsidRDefault="00767071" w:rsidP="00767071">
      <w:r>
        <w:t>function</w:t>
      </w:r>
      <w:r>
        <w:tab/>
        <w:t xml:space="preserve">                    Declares a function</w:t>
      </w:r>
    </w:p>
    <w:p w:rsidR="00767071" w:rsidRDefault="00767071" w:rsidP="00767071">
      <w:r>
        <w:t>if ... else</w:t>
      </w:r>
      <w:r>
        <w:tab/>
        <w:t xml:space="preserve">                    Marks a block of statements to be executed, depending on a condition</w:t>
      </w:r>
    </w:p>
    <w:p w:rsidR="00767071" w:rsidRDefault="00767071" w:rsidP="00767071">
      <w:r>
        <w:t>return</w:t>
      </w:r>
      <w:r>
        <w:tab/>
        <w:t xml:space="preserve">                                   Exits a function</w:t>
      </w:r>
    </w:p>
    <w:p w:rsidR="00767071" w:rsidRDefault="00767071" w:rsidP="00767071">
      <w:r>
        <w:t>switch</w:t>
      </w:r>
      <w:r>
        <w:tab/>
        <w:t xml:space="preserve">                                  Marks a block of statements to be executed, depending on different cases</w:t>
      </w:r>
    </w:p>
    <w:p w:rsidR="00767071" w:rsidRDefault="00767071" w:rsidP="00767071">
      <w:r>
        <w:t>try ... catch</w:t>
      </w:r>
      <w:r>
        <w:tab/>
        <w:t xml:space="preserve">                    Implements error handling to a block of statements</w:t>
      </w:r>
    </w:p>
    <w:p w:rsidR="00767071" w:rsidRDefault="00767071" w:rsidP="00767071">
      <w:r>
        <w:t>var</w:t>
      </w:r>
      <w:r>
        <w:tab/>
        <w:t xml:space="preserve">                                  Declares a variable</w:t>
      </w:r>
    </w:p>
    <w:p w:rsidR="00767071" w:rsidRDefault="00767071" w:rsidP="00767071">
      <w:r>
        <w:t>JavaScript keywords are reserved words. Reserved words cannot be used as names for variables.</w:t>
      </w:r>
    </w:p>
    <w:p w:rsidR="00694D2C" w:rsidRDefault="00694D2C" w:rsidP="00694D2C">
      <w:pPr>
        <w:pStyle w:val="Heading1"/>
      </w:pPr>
      <w:r>
        <w:lastRenderedPageBreak/>
        <w:t>JavaScript Comments</w:t>
      </w:r>
    </w:p>
    <w:p w:rsidR="00694D2C" w:rsidRDefault="00694D2C" w:rsidP="00694D2C">
      <w:r>
        <w:t>JavaScript comments can be used to explain JavaScript code, and to make it more readable.</w:t>
      </w:r>
    </w:p>
    <w:p w:rsidR="00694D2C" w:rsidRDefault="00694D2C" w:rsidP="00694D2C">
      <w:r>
        <w:t>JavaScript comments can also be used to prevent execution, when testing alternative code.</w:t>
      </w:r>
    </w:p>
    <w:p w:rsidR="00694D2C" w:rsidRDefault="00694D2C" w:rsidP="00694D2C">
      <w:pPr>
        <w:pStyle w:val="Heading1"/>
      </w:pPr>
      <w:r>
        <w:t>Single Line Comments</w:t>
      </w:r>
    </w:p>
    <w:p w:rsidR="00694D2C" w:rsidRDefault="00694D2C" w:rsidP="00694D2C">
      <w:r>
        <w:t>Single line comments start with //.</w:t>
      </w:r>
    </w:p>
    <w:p w:rsidR="00694D2C" w:rsidRDefault="00694D2C" w:rsidP="00694D2C">
      <w:r>
        <w:t>Any text between // and the end of the line will be ignored by JavaScript (will not be executed).</w:t>
      </w:r>
    </w:p>
    <w:p w:rsidR="00694D2C" w:rsidRDefault="00694D2C" w:rsidP="00694D2C">
      <w:r>
        <w:t>This example uses a single-line comment before each code line:</w:t>
      </w:r>
    </w:p>
    <w:p w:rsidR="00694D2C" w:rsidRDefault="00694D2C" w:rsidP="00694D2C">
      <w:pPr>
        <w:pStyle w:val="Heading1"/>
      </w:pPr>
      <w:r>
        <w:t>Example</w:t>
      </w:r>
    </w:p>
    <w:p w:rsidR="00694D2C" w:rsidRDefault="00694D2C" w:rsidP="00694D2C">
      <w:r>
        <w:t>// Change heading:</w:t>
      </w:r>
    </w:p>
    <w:p w:rsidR="00694D2C" w:rsidRDefault="00694D2C" w:rsidP="00694D2C">
      <w:r>
        <w:t>&lt;!DOCTYPE html&gt;</w:t>
      </w:r>
    </w:p>
    <w:p w:rsidR="00694D2C" w:rsidRDefault="00694D2C" w:rsidP="00694D2C">
      <w:r>
        <w:t>&lt;html&gt;</w:t>
      </w:r>
    </w:p>
    <w:p w:rsidR="00694D2C" w:rsidRDefault="00694D2C" w:rsidP="00694D2C">
      <w:r>
        <w:t>&lt;body&gt;</w:t>
      </w:r>
    </w:p>
    <w:p w:rsidR="00694D2C" w:rsidRDefault="00694D2C" w:rsidP="00694D2C">
      <w:r>
        <w:t>&lt;p id="demo"&gt;&lt;/p&gt;</w:t>
      </w:r>
    </w:p>
    <w:p w:rsidR="00694D2C" w:rsidRDefault="00694D2C" w:rsidP="00694D2C">
      <w:r>
        <w:t>&lt;script&gt;</w:t>
      </w:r>
    </w:p>
    <w:p w:rsidR="00694D2C" w:rsidRDefault="00694D2C" w:rsidP="00694D2C">
      <w:r>
        <w:t>var x = 5;      // Declare x, give it the value of 5</w:t>
      </w:r>
    </w:p>
    <w:p w:rsidR="00694D2C" w:rsidRDefault="00694D2C" w:rsidP="00694D2C">
      <w:r>
        <w:t>var y = x + 2;  // Declare y, give it the value of x + 2</w:t>
      </w:r>
    </w:p>
    <w:p w:rsidR="00694D2C" w:rsidRDefault="00694D2C" w:rsidP="00694D2C">
      <w:r>
        <w:t>document.getElementById("demo").innerHTML = y; // Write y to demo</w:t>
      </w:r>
    </w:p>
    <w:p w:rsidR="00694D2C" w:rsidRDefault="00694D2C" w:rsidP="00694D2C">
      <w:r>
        <w:t>&lt;/script&gt;</w:t>
      </w:r>
    </w:p>
    <w:p w:rsidR="00694D2C" w:rsidRDefault="00694D2C" w:rsidP="00694D2C">
      <w:r>
        <w:t>&lt;p&gt;&lt;strong&gt;Note:&lt;/strong&gt; The comments are not executed.&lt;/p&gt;</w:t>
      </w:r>
    </w:p>
    <w:p w:rsidR="00694D2C" w:rsidRDefault="00694D2C" w:rsidP="00694D2C">
      <w:r>
        <w:t>&lt;/body&gt;</w:t>
      </w:r>
    </w:p>
    <w:p w:rsidR="00694D2C" w:rsidRDefault="00694D2C" w:rsidP="00694D2C">
      <w:r>
        <w:t>&lt;/html&gt;</w:t>
      </w:r>
    </w:p>
    <w:p w:rsidR="00694D2C" w:rsidRDefault="00694D2C" w:rsidP="00694D2C">
      <w:r>
        <w:t>This example uses a single line comment at the end of each line to explain the code:</w:t>
      </w:r>
    </w:p>
    <w:p w:rsidR="00694D2C" w:rsidRDefault="00694D2C" w:rsidP="00694D2C">
      <w:pPr>
        <w:pStyle w:val="Heading1"/>
      </w:pPr>
      <w:r>
        <w:t>Multi-line Comments</w:t>
      </w:r>
    </w:p>
    <w:p w:rsidR="00694D2C" w:rsidRDefault="00694D2C" w:rsidP="00694D2C">
      <w:r>
        <w:t>Multi-line comments start with /* and end with */.</w:t>
      </w:r>
    </w:p>
    <w:p w:rsidR="00694D2C" w:rsidRDefault="00694D2C" w:rsidP="00694D2C">
      <w:r>
        <w:lastRenderedPageBreak/>
        <w:t>Any text between /* and */ will be ignored by JavaScript.</w:t>
      </w:r>
    </w:p>
    <w:p w:rsidR="00694D2C" w:rsidRDefault="00694D2C" w:rsidP="00694D2C">
      <w:r>
        <w:t>This example uses a multi-line comment (a comment block) to explain the code:</w:t>
      </w:r>
    </w:p>
    <w:p w:rsidR="00694D2C" w:rsidRDefault="00694D2C" w:rsidP="00694D2C">
      <w:pPr>
        <w:pStyle w:val="Heading1"/>
      </w:pPr>
      <w:r>
        <w:t>Example</w:t>
      </w:r>
    </w:p>
    <w:p w:rsidR="00694D2C" w:rsidRDefault="00694D2C" w:rsidP="00694D2C">
      <w:r>
        <w:t>&lt;!DOCTYPE html&gt;</w:t>
      </w:r>
    </w:p>
    <w:p w:rsidR="00694D2C" w:rsidRDefault="00694D2C" w:rsidP="00694D2C">
      <w:r>
        <w:t>&lt;html&gt;</w:t>
      </w:r>
    </w:p>
    <w:p w:rsidR="00694D2C" w:rsidRDefault="00694D2C" w:rsidP="00694D2C">
      <w:r>
        <w:t>&lt;body&gt;</w:t>
      </w:r>
    </w:p>
    <w:p w:rsidR="00694D2C" w:rsidRDefault="00694D2C" w:rsidP="00694D2C">
      <w:r>
        <w:t>&lt;p id="demo"&gt;&lt;/p&gt;</w:t>
      </w:r>
    </w:p>
    <w:p w:rsidR="00694D2C" w:rsidRDefault="00694D2C" w:rsidP="00694D2C">
      <w:r>
        <w:t>&lt;script&gt;</w:t>
      </w:r>
    </w:p>
    <w:p w:rsidR="00694D2C" w:rsidRDefault="00694D2C" w:rsidP="00694D2C">
      <w:r>
        <w:t>var x = 5;      // Declare x, give it the value of 5</w:t>
      </w:r>
    </w:p>
    <w:p w:rsidR="00694D2C" w:rsidRDefault="00694D2C" w:rsidP="00694D2C">
      <w:r>
        <w:t>var y = x + 2;  // Declare y, give it the value of x + 2</w:t>
      </w:r>
    </w:p>
    <w:p w:rsidR="00694D2C" w:rsidRDefault="00694D2C" w:rsidP="00694D2C">
      <w:r>
        <w:t>document.getElementById("demo").innerHTML = y; // Write y to demo</w:t>
      </w:r>
    </w:p>
    <w:p w:rsidR="00694D2C" w:rsidRDefault="00694D2C" w:rsidP="00694D2C">
      <w:r>
        <w:t>&lt;/script&gt;</w:t>
      </w:r>
    </w:p>
    <w:p w:rsidR="00694D2C" w:rsidRDefault="00694D2C" w:rsidP="00694D2C">
      <w:r>
        <w:t>&lt;p&gt;&lt;strong&gt;Note:&lt;/strong&gt; The comments are not executed.&lt;/p&gt;</w:t>
      </w:r>
    </w:p>
    <w:p w:rsidR="00694D2C" w:rsidRDefault="00694D2C" w:rsidP="00694D2C">
      <w:r>
        <w:t>&lt;/body&gt;</w:t>
      </w:r>
    </w:p>
    <w:p w:rsidR="00694D2C" w:rsidRDefault="00694D2C" w:rsidP="00694D2C">
      <w:r>
        <w:t>&lt;/html&gt;</w:t>
      </w:r>
    </w:p>
    <w:p w:rsidR="00694D2C" w:rsidRDefault="00694D2C" w:rsidP="00694D2C">
      <w:r>
        <w:t>It is most common to use single line comments.</w:t>
      </w:r>
    </w:p>
    <w:p w:rsidR="00694D2C" w:rsidRDefault="00694D2C" w:rsidP="00694D2C">
      <w:r>
        <w:t>Block comments are often used for formal documentation.</w:t>
      </w:r>
    </w:p>
    <w:p w:rsidR="00694D2C" w:rsidRDefault="00694D2C" w:rsidP="00694D2C">
      <w:pPr>
        <w:pStyle w:val="Heading1"/>
      </w:pPr>
      <w:r>
        <w:t>Using Comments to Prevent Execution</w:t>
      </w:r>
    </w:p>
    <w:p w:rsidR="00694D2C" w:rsidRDefault="00694D2C" w:rsidP="00694D2C">
      <w:r>
        <w:t>Using comments to prevent execution of code is suitable for code testing.</w:t>
      </w:r>
    </w:p>
    <w:p w:rsidR="00694D2C" w:rsidRDefault="00694D2C" w:rsidP="00694D2C">
      <w:r>
        <w:t>Adding // in front of a code line changes the code lines from an executable line to a comment.</w:t>
      </w:r>
    </w:p>
    <w:p w:rsidR="00694D2C" w:rsidRDefault="00694D2C" w:rsidP="00694D2C">
      <w:r>
        <w:t>This example uses // to prevent execution of one of the code lines:</w:t>
      </w:r>
    </w:p>
    <w:p w:rsidR="00694D2C" w:rsidRDefault="00694D2C" w:rsidP="00694D2C">
      <w:pPr>
        <w:pStyle w:val="Heading1"/>
      </w:pPr>
      <w:r>
        <w:t>Example</w:t>
      </w:r>
    </w:p>
    <w:p w:rsidR="00694D2C" w:rsidRDefault="00694D2C" w:rsidP="00694D2C">
      <w:r>
        <w:t>This example uses a comment block to prevent execution of multiple lines:</w:t>
      </w:r>
    </w:p>
    <w:p w:rsidR="00694D2C" w:rsidRDefault="00694D2C" w:rsidP="00694D2C">
      <w:r>
        <w:t>&lt;!DOCTYPE html&gt;</w:t>
      </w:r>
    </w:p>
    <w:p w:rsidR="00694D2C" w:rsidRDefault="00694D2C" w:rsidP="00694D2C">
      <w:r>
        <w:t>&lt;html&gt;</w:t>
      </w:r>
    </w:p>
    <w:p w:rsidR="00694D2C" w:rsidRDefault="00694D2C" w:rsidP="00694D2C">
      <w:r>
        <w:lastRenderedPageBreak/>
        <w:t>&lt;body&gt;</w:t>
      </w:r>
    </w:p>
    <w:p w:rsidR="00694D2C" w:rsidRDefault="00694D2C" w:rsidP="00694D2C">
      <w:r>
        <w:t>&lt;h1 id="myH"&gt;&lt;/h1&gt;</w:t>
      </w:r>
    </w:p>
    <w:p w:rsidR="00694D2C" w:rsidRDefault="00694D2C" w:rsidP="00694D2C">
      <w:r>
        <w:t>&lt;p id="myP"&gt;&lt;/p&gt;</w:t>
      </w:r>
    </w:p>
    <w:p w:rsidR="00694D2C" w:rsidRDefault="00694D2C" w:rsidP="00694D2C">
      <w:r>
        <w:t>&lt;script&gt;</w:t>
      </w:r>
    </w:p>
    <w:p w:rsidR="00694D2C" w:rsidRDefault="00694D2C" w:rsidP="00694D2C">
      <w:r>
        <w:t>/*</w:t>
      </w:r>
    </w:p>
    <w:p w:rsidR="00694D2C" w:rsidRDefault="00694D2C" w:rsidP="00694D2C">
      <w:r>
        <w:t>The code below will change</w:t>
      </w:r>
    </w:p>
    <w:p w:rsidR="00694D2C" w:rsidRDefault="00694D2C" w:rsidP="00694D2C">
      <w:r>
        <w:t>the heading with id = "myH"</w:t>
      </w:r>
    </w:p>
    <w:p w:rsidR="00694D2C" w:rsidRDefault="00694D2C" w:rsidP="00694D2C">
      <w:r>
        <w:t>and the paragraph with id = "myp"</w:t>
      </w:r>
    </w:p>
    <w:p w:rsidR="00694D2C" w:rsidRDefault="00694D2C" w:rsidP="00694D2C">
      <w:r>
        <w:t>in my web page:</w:t>
      </w:r>
    </w:p>
    <w:p w:rsidR="00694D2C" w:rsidRDefault="00694D2C" w:rsidP="00694D2C">
      <w:r>
        <w:t>*/</w:t>
      </w:r>
    </w:p>
    <w:p w:rsidR="00694D2C" w:rsidRDefault="00694D2C" w:rsidP="00694D2C">
      <w:r>
        <w:t>document.getElementById("myH").innerHTML = "My First Page";</w:t>
      </w:r>
    </w:p>
    <w:p w:rsidR="00694D2C" w:rsidRDefault="00694D2C" w:rsidP="00694D2C">
      <w:r>
        <w:t>document.getElementById("myP").innerHTML = "My first paragraph.";</w:t>
      </w:r>
    </w:p>
    <w:p w:rsidR="00694D2C" w:rsidRDefault="00694D2C" w:rsidP="00694D2C">
      <w:r>
        <w:t>&lt;/script&gt;</w:t>
      </w:r>
    </w:p>
    <w:p w:rsidR="00694D2C" w:rsidRDefault="00694D2C" w:rsidP="00694D2C">
      <w:r>
        <w:t>&lt;p&gt;&lt;strong&gt;Note:&lt;/strong&gt; The comment block is not executed.&lt;/p&gt;</w:t>
      </w:r>
    </w:p>
    <w:p w:rsidR="00694D2C" w:rsidRDefault="00694D2C" w:rsidP="00694D2C">
      <w:r>
        <w:t>&lt;body&gt;</w:t>
      </w:r>
    </w:p>
    <w:p w:rsidR="00694D2C" w:rsidRDefault="00694D2C" w:rsidP="00694D2C">
      <w:r>
        <w:t>&lt;/html&gt;</w:t>
      </w:r>
    </w:p>
    <w:p w:rsidR="00694D2C" w:rsidRDefault="00694D2C" w:rsidP="00694D2C">
      <w:pPr>
        <w:pStyle w:val="Heading1"/>
      </w:pPr>
      <w:r>
        <w:t>Example</w:t>
      </w:r>
    </w:p>
    <w:p w:rsidR="00694D2C" w:rsidRDefault="00694D2C" w:rsidP="00694D2C">
      <w:r>
        <w:t>&lt;!DOCTYPE html&gt;</w:t>
      </w:r>
    </w:p>
    <w:p w:rsidR="00694D2C" w:rsidRDefault="00694D2C" w:rsidP="00694D2C">
      <w:r>
        <w:t>&lt;html&gt;</w:t>
      </w:r>
    </w:p>
    <w:p w:rsidR="00694D2C" w:rsidRDefault="00694D2C" w:rsidP="00694D2C">
      <w:r>
        <w:t>&lt;body&gt;</w:t>
      </w:r>
    </w:p>
    <w:p w:rsidR="00694D2C" w:rsidRDefault="00694D2C" w:rsidP="00694D2C">
      <w:r>
        <w:t>&lt;h1 id="myH"&gt;&lt;/h1&gt;</w:t>
      </w:r>
    </w:p>
    <w:p w:rsidR="00694D2C" w:rsidRDefault="00694D2C" w:rsidP="00694D2C">
      <w:r>
        <w:t>&lt;p id="myP"&gt;&lt;/p&gt;</w:t>
      </w:r>
    </w:p>
    <w:p w:rsidR="00694D2C" w:rsidRDefault="00694D2C" w:rsidP="00694D2C">
      <w:r>
        <w:t>&lt;script&gt;</w:t>
      </w:r>
    </w:p>
    <w:p w:rsidR="00694D2C" w:rsidRDefault="00694D2C" w:rsidP="00694D2C">
      <w:r>
        <w:t>/*</w:t>
      </w:r>
    </w:p>
    <w:p w:rsidR="00694D2C" w:rsidRDefault="00694D2C" w:rsidP="00694D2C">
      <w:r>
        <w:t>document.getElementById("myH").innerHTML = "Welcome to my Homepage";</w:t>
      </w:r>
    </w:p>
    <w:p w:rsidR="00694D2C" w:rsidRDefault="00694D2C" w:rsidP="00694D2C">
      <w:r>
        <w:t>document.getElementById("myP").innerHTML = "This is my first paragraph.";</w:t>
      </w:r>
    </w:p>
    <w:p w:rsidR="00694D2C" w:rsidRDefault="00694D2C" w:rsidP="00694D2C">
      <w:r>
        <w:t>*/</w:t>
      </w:r>
    </w:p>
    <w:p w:rsidR="00694D2C" w:rsidRDefault="00694D2C" w:rsidP="00694D2C">
      <w:r>
        <w:lastRenderedPageBreak/>
        <w:t>&lt;/script&gt;</w:t>
      </w:r>
    </w:p>
    <w:p w:rsidR="00694D2C" w:rsidRDefault="00694D2C" w:rsidP="00694D2C">
      <w:r>
        <w:t>&lt;p&gt;&lt;strong&gt;Note:&lt;/strong&gt; The comment-block is not executed.&lt;/p&gt;</w:t>
      </w:r>
    </w:p>
    <w:p w:rsidR="00694D2C" w:rsidRDefault="00694D2C" w:rsidP="00694D2C">
      <w:r>
        <w:t>&lt;/body&gt;</w:t>
      </w:r>
    </w:p>
    <w:p w:rsidR="000C05C5" w:rsidRPr="000C05C5" w:rsidRDefault="00694D2C" w:rsidP="000C05C5">
      <w:r>
        <w:t>&lt;/html&gt;</w:t>
      </w:r>
    </w:p>
    <w:p w:rsidR="000C05C5" w:rsidRDefault="000C05C5" w:rsidP="000C05C5">
      <w:pPr>
        <w:pStyle w:val="Heading1"/>
      </w:pPr>
      <w:r>
        <w:t>JavaScript Variables</w:t>
      </w:r>
    </w:p>
    <w:p w:rsidR="000C05C5" w:rsidRDefault="000C05C5" w:rsidP="000C05C5">
      <w:r>
        <w:t>JavaScript variables are containers for storing data values.</w:t>
      </w:r>
    </w:p>
    <w:p w:rsidR="000C05C5" w:rsidRDefault="000C05C5" w:rsidP="000C05C5">
      <w:r>
        <w:t>In this example, x, y, and z, are variables:</w:t>
      </w:r>
    </w:p>
    <w:p w:rsidR="000C05C5" w:rsidRDefault="000C05C5" w:rsidP="000C05C5">
      <w:r>
        <w:t>&lt;!DOCTYPE html&gt;</w:t>
      </w:r>
    </w:p>
    <w:p w:rsidR="000C05C5" w:rsidRDefault="000C05C5" w:rsidP="000C05C5">
      <w:r>
        <w:t>&lt;html&gt;</w:t>
      </w:r>
    </w:p>
    <w:p w:rsidR="000C05C5" w:rsidRDefault="000C05C5" w:rsidP="000C05C5">
      <w:r>
        <w:t>&lt;body&gt;</w:t>
      </w:r>
    </w:p>
    <w:p w:rsidR="000C05C5" w:rsidRDefault="000C05C5" w:rsidP="000C05C5">
      <w:r>
        <w:t>&lt;h1&gt;JavaScript Variables&lt;/h1&gt;</w:t>
      </w:r>
    </w:p>
    <w:p w:rsidR="000C05C5" w:rsidRDefault="000C05C5" w:rsidP="000C05C5">
      <w:r>
        <w:t>&lt;p&gt;In this example, x, y, and z are variables&lt;/p&gt;</w:t>
      </w:r>
    </w:p>
    <w:p w:rsidR="000C05C5" w:rsidRDefault="000C05C5" w:rsidP="000C05C5">
      <w:r>
        <w:t>&lt;p id="demo"&gt;&lt;/p&gt;</w:t>
      </w:r>
    </w:p>
    <w:p w:rsidR="000C05C5" w:rsidRDefault="000C05C5" w:rsidP="000C05C5">
      <w:r>
        <w:t>&lt;script&gt;</w:t>
      </w:r>
    </w:p>
    <w:p w:rsidR="000C05C5" w:rsidRDefault="000C05C5" w:rsidP="000C05C5">
      <w:r>
        <w:t>var x = 5;</w:t>
      </w:r>
    </w:p>
    <w:p w:rsidR="000C05C5" w:rsidRDefault="000C05C5" w:rsidP="000C05C5">
      <w:r>
        <w:t>var y = 6;</w:t>
      </w:r>
    </w:p>
    <w:p w:rsidR="000C05C5" w:rsidRDefault="000C05C5" w:rsidP="000C05C5">
      <w:r>
        <w:t>var z = x + y;</w:t>
      </w:r>
    </w:p>
    <w:p w:rsidR="000C05C5" w:rsidRDefault="000C05C5" w:rsidP="000C05C5">
      <w:r>
        <w:t>document.getElementById("demo").innerHTML = z;</w:t>
      </w:r>
    </w:p>
    <w:p w:rsidR="000C05C5" w:rsidRDefault="000C05C5" w:rsidP="000C05C5">
      <w:r>
        <w:t>&lt;/script&gt;</w:t>
      </w:r>
    </w:p>
    <w:p w:rsidR="000C05C5" w:rsidRDefault="000C05C5" w:rsidP="000C05C5">
      <w:r>
        <w:t>&lt;/body&gt;</w:t>
      </w:r>
    </w:p>
    <w:p w:rsidR="000C05C5" w:rsidRDefault="000C05C5" w:rsidP="000C05C5">
      <w:r>
        <w:t>&lt;/html&gt;</w:t>
      </w:r>
    </w:p>
    <w:p w:rsidR="000C05C5" w:rsidRDefault="000C05C5" w:rsidP="000C05C5">
      <w:pPr>
        <w:pStyle w:val="Heading1"/>
      </w:pPr>
      <w:r>
        <w:t>Much Like Algebra</w:t>
      </w:r>
    </w:p>
    <w:p w:rsidR="000C05C5" w:rsidRDefault="000C05C5" w:rsidP="000C05C5">
      <w:r>
        <w:t>In this example, price1, price2, and total, are variables:</w:t>
      </w:r>
    </w:p>
    <w:p w:rsidR="000C05C5" w:rsidRDefault="000C05C5" w:rsidP="000C05C5">
      <w:r>
        <w:t>&lt;!DOCTYPE html&gt;</w:t>
      </w:r>
    </w:p>
    <w:p w:rsidR="000C05C5" w:rsidRDefault="000C05C5" w:rsidP="000C05C5">
      <w:r>
        <w:t>&lt;html&gt;</w:t>
      </w:r>
    </w:p>
    <w:p w:rsidR="000C05C5" w:rsidRDefault="000C05C5" w:rsidP="000C05C5">
      <w:r>
        <w:t>&lt;body&gt;</w:t>
      </w:r>
    </w:p>
    <w:p w:rsidR="000C05C5" w:rsidRDefault="000C05C5" w:rsidP="000C05C5">
      <w:r>
        <w:lastRenderedPageBreak/>
        <w:t>&lt;h1&gt;JavaScript Variables&lt;/h1&gt;</w:t>
      </w:r>
    </w:p>
    <w:p w:rsidR="000C05C5" w:rsidRDefault="000C05C5" w:rsidP="000C05C5">
      <w:r>
        <w:t>&lt;p id="demo"&gt;&lt;/p&gt;</w:t>
      </w:r>
    </w:p>
    <w:p w:rsidR="000C05C5" w:rsidRDefault="000C05C5" w:rsidP="000C05C5">
      <w:r>
        <w:t>&lt;script&gt;</w:t>
      </w:r>
    </w:p>
    <w:p w:rsidR="000C05C5" w:rsidRDefault="000C05C5" w:rsidP="000C05C5">
      <w:r>
        <w:t>var price1 = 5;</w:t>
      </w:r>
    </w:p>
    <w:p w:rsidR="000C05C5" w:rsidRDefault="000C05C5" w:rsidP="000C05C5">
      <w:r>
        <w:t>var price2 = 6;</w:t>
      </w:r>
    </w:p>
    <w:p w:rsidR="000C05C5" w:rsidRDefault="000C05C5" w:rsidP="000C05C5">
      <w:r>
        <w:t>var total = price1 + price2;</w:t>
      </w:r>
    </w:p>
    <w:p w:rsidR="000C05C5" w:rsidRDefault="000C05C5" w:rsidP="000C05C5">
      <w:r>
        <w:t>document.getElementById("demo").innerHTML =</w:t>
      </w:r>
    </w:p>
    <w:p w:rsidR="000C05C5" w:rsidRDefault="000C05C5" w:rsidP="000C05C5">
      <w:r>
        <w:t>"The total is: " + total;</w:t>
      </w:r>
    </w:p>
    <w:p w:rsidR="000C05C5" w:rsidRDefault="000C05C5" w:rsidP="000C05C5">
      <w:r>
        <w:t>&lt;/script&gt;</w:t>
      </w:r>
    </w:p>
    <w:p w:rsidR="000C05C5" w:rsidRDefault="000C05C5" w:rsidP="000C05C5">
      <w:r>
        <w:t>&lt;/body&gt;</w:t>
      </w:r>
    </w:p>
    <w:p w:rsidR="000C05C5" w:rsidRDefault="000C05C5" w:rsidP="000C05C5">
      <w:r>
        <w:t>&lt;/html&gt;</w:t>
      </w:r>
    </w:p>
    <w:p w:rsidR="000C05C5" w:rsidRDefault="000C05C5" w:rsidP="000C05C5">
      <w:pPr>
        <w:pStyle w:val="Heading1"/>
      </w:pPr>
      <w:r>
        <w:t>JavaScript Identifiers</w:t>
      </w:r>
    </w:p>
    <w:p w:rsidR="000C05C5" w:rsidRDefault="000C05C5" w:rsidP="000C05C5">
      <w:r>
        <w:t>All JavaScript variables must be identified with unique names.</w:t>
      </w:r>
    </w:p>
    <w:p w:rsidR="000C05C5" w:rsidRDefault="000C05C5" w:rsidP="000C05C5">
      <w:r>
        <w:t>These unique names are called identifiers.</w:t>
      </w:r>
    </w:p>
    <w:p w:rsidR="000C05C5" w:rsidRDefault="000C05C5" w:rsidP="000C05C5">
      <w:r>
        <w:t>Identifiers can be short names (like x and y) or more descriptive names (age, sum, totalVolume).</w:t>
      </w:r>
    </w:p>
    <w:p w:rsidR="000C05C5" w:rsidRDefault="000C05C5" w:rsidP="000C05C5">
      <w:r>
        <w:t>The general rules for constructing names for variables (unique identifiers) are:</w:t>
      </w:r>
    </w:p>
    <w:p w:rsidR="000C05C5" w:rsidRDefault="000C05C5" w:rsidP="000C05C5">
      <w:r>
        <w:t>Names can contain letters, digits, underscores, and dollar signs.</w:t>
      </w:r>
    </w:p>
    <w:p w:rsidR="000C05C5" w:rsidRDefault="000C05C5" w:rsidP="000C05C5">
      <w:r>
        <w:t>Names must begin with a letter</w:t>
      </w:r>
    </w:p>
    <w:p w:rsidR="000C05C5" w:rsidRDefault="000C05C5" w:rsidP="000C05C5">
      <w:r>
        <w:t>Names can also begin with $ and _ (but we will not use it in this tutorial)</w:t>
      </w:r>
    </w:p>
    <w:p w:rsidR="000C05C5" w:rsidRDefault="000C05C5" w:rsidP="000C05C5">
      <w:r>
        <w:t>Names are case sensitive (y and Y are different variables)</w:t>
      </w:r>
    </w:p>
    <w:p w:rsidR="000C05C5" w:rsidRDefault="000C05C5" w:rsidP="000C05C5">
      <w:r>
        <w:t>Reserved words (like JavaScript keywords) cannot be used as names</w:t>
      </w:r>
    </w:p>
    <w:p w:rsidR="000C05C5" w:rsidRDefault="000C05C5" w:rsidP="000C05C5">
      <w:r>
        <w:t>JavaScript identifiers are case-sensitive.</w:t>
      </w:r>
    </w:p>
    <w:p w:rsidR="000C05C5" w:rsidRDefault="000C05C5" w:rsidP="000C05C5">
      <w:pPr>
        <w:pStyle w:val="Heading1"/>
      </w:pPr>
      <w:r>
        <w:t>The Assignment Operator</w:t>
      </w:r>
    </w:p>
    <w:p w:rsidR="000C05C5" w:rsidRDefault="000C05C5" w:rsidP="000C05C5">
      <w:r>
        <w:t>In JavaScript, the equal sign (=) is an "assignment" operator, not an "equal to" operator.</w:t>
      </w:r>
    </w:p>
    <w:p w:rsidR="000C05C5" w:rsidRDefault="000C05C5" w:rsidP="000C05C5">
      <w:r>
        <w:t>This is different from algebra. The following does not make sense in algebra:</w:t>
      </w:r>
    </w:p>
    <w:p w:rsidR="000C05C5" w:rsidRDefault="000C05C5" w:rsidP="000C05C5">
      <w:r>
        <w:t>x = x + 5</w:t>
      </w:r>
    </w:p>
    <w:p w:rsidR="000C05C5" w:rsidRDefault="000C05C5" w:rsidP="000C05C5">
      <w:r>
        <w:lastRenderedPageBreak/>
        <w:t>In JavaScript, however, it makes perfect sense: it assigns the value of x + 5 to x.</w:t>
      </w:r>
    </w:p>
    <w:p w:rsidR="000C05C5" w:rsidRDefault="000C05C5" w:rsidP="000C05C5">
      <w:r>
        <w:t>(It calculates the value of x + 5 and puts the result into x. The value of x is incremented by 5.)</w:t>
      </w:r>
    </w:p>
    <w:p w:rsidR="000C05C5" w:rsidRDefault="000C05C5" w:rsidP="000C05C5">
      <w:r>
        <w:t>The "equal to" operator is written like == in JavaScript.</w:t>
      </w:r>
    </w:p>
    <w:p w:rsidR="000C05C5" w:rsidRDefault="000C05C5" w:rsidP="000C05C5">
      <w:pPr>
        <w:pStyle w:val="Heading1"/>
      </w:pPr>
      <w:r>
        <w:t>JavaScript Data Types</w:t>
      </w:r>
    </w:p>
    <w:p w:rsidR="000C05C5" w:rsidRDefault="000C05C5" w:rsidP="000C05C5">
      <w:r>
        <w:t>JavaScript variables can hold numbers like 100 and text values like "John Doe".</w:t>
      </w:r>
    </w:p>
    <w:p w:rsidR="000C05C5" w:rsidRDefault="000C05C5" w:rsidP="000C05C5">
      <w:r>
        <w:t>In programming, text values are called text strings.</w:t>
      </w:r>
    </w:p>
    <w:p w:rsidR="000C05C5" w:rsidRDefault="000C05C5" w:rsidP="000C05C5">
      <w:r>
        <w:t>JavaScript can handle many types of data, but for now, just think of numbers and strings.</w:t>
      </w:r>
    </w:p>
    <w:p w:rsidR="000C05C5" w:rsidRDefault="000C05C5" w:rsidP="000C05C5">
      <w:r>
        <w:t>Strings are written inside double or single quotes. Numbers are written without quotes.</w:t>
      </w:r>
    </w:p>
    <w:p w:rsidR="000C05C5" w:rsidRDefault="000C05C5" w:rsidP="000C05C5">
      <w:r>
        <w:t>If you put a number in quotes, it will be treated as a text string.</w:t>
      </w:r>
    </w:p>
    <w:p w:rsidR="000C05C5" w:rsidRDefault="000C05C5" w:rsidP="000C05C5">
      <w:pPr>
        <w:pStyle w:val="Heading1"/>
      </w:pPr>
      <w:r>
        <w:t>Example</w:t>
      </w:r>
    </w:p>
    <w:p w:rsidR="000C05C5" w:rsidRDefault="000C05C5" w:rsidP="000C05C5">
      <w:r>
        <w:t>&lt;!DOCTYPE html&gt;</w:t>
      </w:r>
    </w:p>
    <w:p w:rsidR="000C05C5" w:rsidRDefault="000C05C5" w:rsidP="000C05C5">
      <w:r>
        <w:t>&lt;html&gt;</w:t>
      </w:r>
    </w:p>
    <w:p w:rsidR="000C05C5" w:rsidRDefault="000C05C5" w:rsidP="000C05C5">
      <w:r>
        <w:t>&lt;body&gt;</w:t>
      </w:r>
    </w:p>
    <w:p w:rsidR="000C05C5" w:rsidRDefault="000C05C5" w:rsidP="000C05C5">
      <w:r>
        <w:t>&lt;h1&gt;JavaScript Variables&lt;/h1&gt;</w:t>
      </w:r>
    </w:p>
    <w:p w:rsidR="000C05C5" w:rsidRDefault="000C05C5" w:rsidP="000C05C5">
      <w:r>
        <w:t>&lt;p&gt;Strings are written with quotes.&lt;/p&gt;</w:t>
      </w:r>
    </w:p>
    <w:p w:rsidR="000C05C5" w:rsidRDefault="000C05C5" w:rsidP="000C05C5">
      <w:r>
        <w:t>&lt;p&gt;Numbers are written without quotes.&lt;/p&gt;</w:t>
      </w:r>
    </w:p>
    <w:p w:rsidR="000C05C5" w:rsidRDefault="000C05C5" w:rsidP="000C05C5">
      <w:r>
        <w:t>&lt;p&gt;Try to experiment by removing the // comments.&lt;/p&gt;</w:t>
      </w:r>
    </w:p>
    <w:p w:rsidR="000C05C5" w:rsidRDefault="000C05C5" w:rsidP="000C05C5">
      <w:r>
        <w:t>&lt;p id="demo"&gt;&lt;/p&gt;</w:t>
      </w:r>
    </w:p>
    <w:p w:rsidR="000C05C5" w:rsidRDefault="000C05C5" w:rsidP="000C05C5">
      <w:r>
        <w:t>&lt;script&gt;</w:t>
      </w:r>
    </w:p>
    <w:p w:rsidR="000C05C5" w:rsidRDefault="000C05C5" w:rsidP="000C05C5">
      <w:r>
        <w:t>var pi = 3.14;</w:t>
      </w:r>
    </w:p>
    <w:p w:rsidR="000C05C5" w:rsidRDefault="000C05C5" w:rsidP="000C05C5">
      <w:r>
        <w:t>var person = "John Doe";</w:t>
      </w:r>
    </w:p>
    <w:p w:rsidR="000C05C5" w:rsidRDefault="000C05C5" w:rsidP="000C05C5">
      <w:r>
        <w:t>var answer = 'Yes I am!';</w:t>
      </w:r>
    </w:p>
    <w:p w:rsidR="000C05C5" w:rsidRDefault="000C05C5" w:rsidP="000C05C5">
      <w:r>
        <w:t>document.getElementById("demo").innerHTML = pi;</w:t>
      </w:r>
    </w:p>
    <w:p w:rsidR="000C05C5" w:rsidRDefault="000C05C5" w:rsidP="000C05C5">
      <w:r>
        <w:t>//document.getElementById("demo").innerHTML = person;</w:t>
      </w:r>
    </w:p>
    <w:p w:rsidR="000C05C5" w:rsidRDefault="000C05C5" w:rsidP="000C05C5">
      <w:r>
        <w:t>//document.getElementById("demo").innerHTML = answer;</w:t>
      </w:r>
    </w:p>
    <w:p w:rsidR="000C05C5" w:rsidRDefault="000C05C5" w:rsidP="000C05C5">
      <w:r>
        <w:t>&lt;/script&gt;</w:t>
      </w:r>
    </w:p>
    <w:p w:rsidR="000C05C5" w:rsidRDefault="000C05C5" w:rsidP="000C05C5">
      <w:r>
        <w:lastRenderedPageBreak/>
        <w:t>&lt;/body&gt;</w:t>
      </w:r>
    </w:p>
    <w:p w:rsidR="000C05C5" w:rsidRDefault="000C05C5" w:rsidP="000C05C5">
      <w:r>
        <w:t>&lt;/html&gt;</w:t>
      </w:r>
    </w:p>
    <w:p w:rsidR="000C05C5" w:rsidRDefault="000C05C5" w:rsidP="000C05C5">
      <w:pPr>
        <w:pStyle w:val="Heading1"/>
      </w:pPr>
      <w:r>
        <w:t>Declaring (Creating) JavaScript Variables</w:t>
      </w:r>
    </w:p>
    <w:p w:rsidR="000C05C5" w:rsidRDefault="000C05C5" w:rsidP="000C05C5">
      <w:r>
        <w:t>Creating a variable in JavaScript is called "declaring" a variable.</w:t>
      </w:r>
    </w:p>
    <w:p w:rsidR="000C05C5" w:rsidRDefault="000C05C5" w:rsidP="000C05C5">
      <w:r>
        <w:t>You declare a JavaScript variable with the var keyword:</w:t>
      </w:r>
    </w:p>
    <w:p w:rsidR="000C05C5" w:rsidRDefault="000C05C5" w:rsidP="000C05C5">
      <w:r>
        <w:t>var carName;</w:t>
      </w:r>
    </w:p>
    <w:p w:rsidR="000C05C5" w:rsidRDefault="000C05C5" w:rsidP="000C05C5">
      <w:r>
        <w:t>After the declaration, the variable has no value. (Technically it has the value of undefined)</w:t>
      </w:r>
    </w:p>
    <w:p w:rsidR="000C05C5" w:rsidRDefault="000C05C5" w:rsidP="000C05C5">
      <w:r>
        <w:t>To assign a value to the variable, use the equal sign:</w:t>
      </w:r>
    </w:p>
    <w:p w:rsidR="000C05C5" w:rsidRDefault="000C05C5" w:rsidP="000C05C5">
      <w:r>
        <w:t>carName = "Volvo";</w:t>
      </w:r>
    </w:p>
    <w:p w:rsidR="000C05C5" w:rsidRDefault="000C05C5" w:rsidP="000C05C5">
      <w:r>
        <w:t>You can also assign a value to the variable when you declare it:</w:t>
      </w:r>
    </w:p>
    <w:p w:rsidR="000C05C5" w:rsidRDefault="000C05C5" w:rsidP="000C05C5">
      <w:r>
        <w:t>var carName = "Volvo";</w:t>
      </w:r>
    </w:p>
    <w:p w:rsidR="000C05C5" w:rsidRDefault="000C05C5" w:rsidP="000C05C5">
      <w:r>
        <w:t>In the example below, we create a variable called carName and assign the value "Volvo" to it.</w:t>
      </w:r>
    </w:p>
    <w:p w:rsidR="000C05C5" w:rsidRDefault="000C05C5" w:rsidP="000C05C5">
      <w:r>
        <w:t>Then we "output" the value inside an HTML paragraph with id="demo":</w:t>
      </w:r>
    </w:p>
    <w:p w:rsidR="000C05C5" w:rsidRDefault="000C05C5" w:rsidP="000C05C5">
      <w:pPr>
        <w:pStyle w:val="Heading1"/>
      </w:pPr>
      <w:r>
        <w:t>Example</w:t>
      </w:r>
    </w:p>
    <w:p w:rsidR="00DB7089" w:rsidRDefault="00DB7089" w:rsidP="00DB7089">
      <w:r>
        <w:t>&lt;!DOCTYPE html&gt;</w:t>
      </w:r>
    </w:p>
    <w:p w:rsidR="00DB7089" w:rsidRDefault="00DB7089" w:rsidP="00DB7089">
      <w:r>
        <w:t>&lt;html&gt;</w:t>
      </w:r>
    </w:p>
    <w:p w:rsidR="00DB7089" w:rsidRDefault="00DB7089" w:rsidP="00DB7089">
      <w:r>
        <w:t>&lt;body&gt;</w:t>
      </w:r>
    </w:p>
    <w:p w:rsidR="00DB7089" w:rsidRDefault="00DB7089" w:rsidP="00DB7089">
      <w:r>
        <w:t>&lt;h1&gt;JavaScript Variables&lt;/h1&gt;</w:t>
      </w:r>
    </w:p>
    <w:p w:rsidR="00DB7089" w:rsidRDefault="00DB7089" w:rsidP="00DB7089">
      <w:r>
        <w:t>&lt;p&gt;Create a variable, assign a value to it, and display it:&lt;/p&gt;</w:t>
      </w:r>
    </w:p>
    <w:p w:rsidR="00DB7089" w:rsidRDefault="00DB7089" w:rsidP="00DB7089">
      <w:r>
        <w:t>&lt;p id="demo"&gt;&lt;/p&gt;</w:t>
      </w:r>
    </w:p>
    <w:p w:rsidR="00DB7089" w:rsidRDefault="00DB7089" w:rsidP="00DB7089">
      <w:r>
        <w:t>&lt;script&gt;</w:t>
      </w:r>
    </w:p>
    <w:p w:rsidR="00DB7089" w:rsidRDefault="00DB7089" w:rsidP="00DB7089">
      <w:r>
        <w:t>var carName = "Volvo";</w:t>
      </w:r>
    </w:p>
    <w:p w:rsidR="00DB7089" w:rsidRDefault="00DB7089" w:rsidP="00DB7089">
      <w:r>
        <w:t>document.getElementById("demo").innerHTML = carName;</w:t>
      </w:r>
    </w:p>
    <w:p w:rsidR="00DB7089" w:rsidRDefault="00DB7089" w:rsidP="00DB7089">
      <w:r>
        <w:t>&lt;/script&gt;</w:t>
      </w:r>
    </w:p>
    <w:p w:rsidR="00DB7089" w:rsidRDefault="00DB7089" w:rsidP="00DB7089">
      <w:r>
        <w:t>&lt;/body&gt;</w:t>
      </w:r>
    </w:p>
    <w:p w:rsidR="00DB7089" w:rsidRDefault="00DB7089" w:rsidP="00DB7089">
      <w:r>
        <w:t>&lt;/html&gt;</w:t>
      </w:r>
    </w:p>
    <w:p w:rsidR="00130182" w:rsidRDefault="00130182" w:rsidP="00130182">
      <w:pPr>
        <w:pStyle w:val="Heading1"/>
      </w:pPr>
      <w:r w:rsidRPr="00130182">
        <w:lastRenderedPageBreak/>
        <w:t>JavaScript Operators</w:t>
      </w:r>
    </w:p>
    <w:p w:rsidR="00130182" w:rsidRDefault="00130182" w:rsidP="00130182">
      <w:pPr>
        <w:pStyle w:val="Heading3"/>
        <w:spacing w:before="115" w:after="115"/>
        <w:rPr>
          <w:rFonts w:ascii="Segoe UI" w:hAnsi="Segoe UI" w:cs="Segoe UI"/>
          <w:b w:val="0"/>
          <w:bCs w:val="0"/>
          <w:color w:val="000000"/>
          <w:sz w:val="28"/>
          <w:szCs w:val="28"/>
        </w:rPr>
      </w:pPr>
      <w:r>
        <w:rPr>
          <w:rFonts w:ascii="Segoe UI" w:hAnsi="Segoe UI" w:cs="Segoe UI"/>
          <w:b w:val="0"/>
          <w:bCs w:val="0"/>
          <w:color w:val="000000"/>
          <w:sz w:val="28"/>
          <w:szCs w:val="28"/>
        </w:rPr>
        <w:t>Example</w:t>
      </w:r>
    </w:p>
    <w:p w:rsidR="00130182" w:rsidRDefault="00130182" w:rsidP="00130182">
      <w:r>
        <w:t>Assign values to variables and add them together:</w:t>
      </w:r>
    </w:p>
    <w:p w:rsidR="00130182" w:rsidRP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t>&lt;!DOCTYPE html&gt;</w:t>
      </w:r>
    </w:p>
    <w:p w:rsidR="00130182" w:rsidRP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t>&lt;html&gt;</w:t>
      </w:r>
    </w:p>
    <w:p w:rsidR="00130182" w:rsidRP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t>&lt;body&gt;</w:t>
      </w:r>
    </w:p>
    <w:p w:rsidR="00130182" w:rsidRP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t>&lt;h1&gt;JavaScript Operators&lt;/h1&gt;</w:t>
      </w:r>
    </w:p>
    <w:p w:rsidR="00130182" w:rsidRP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t>&lt;p&gt;x = 5, y = 2, calculate z = x + y, and display z:&lt;/p&gt;</w:t>
      </w:r>
    </w:p>
    <w:p w:rsidR="00130182" w:rsidRP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t>&lt;p id="demo"&gt;&lt;/p&gt;</w:t>
      </w:r>
    </w:p>
    <w:p w:rsidR="00130182" w:rsidRP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t>&lt;script&gt;</w:t>
      </w:r>
    </w:p>
    <w:p w:rsidR="00130182" w:rsidRP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t>var x = 5;</w:t>
      </w:r>
    </w:p>
    <w:p w:rsidR="00130182" w:rsidRP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t>var y = 2;</w:t>
      </w:r>
    </w:p>
    <w:p w:rsidR="00130182" w:rsidRP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t>var z = x + y;</w:t>
      </w:r>
    </w:p>
    <w:p w:rsidR="00130182" w:rsidRP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t>document.getElementById("demo").innerHTML = z;</w:t>
      </w:r>
    </w:p>
    <w:p w:rsidR="00130182" w:rsidRP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t>&lt;/script&gt;</w:t>
      </w:r>
    </w:p>
    <w:p w:rsidR="00130182" w:rsidRP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t>&lt;/body&gt;</w:t>
      </w:r>
    </w:p>
    <w:p w:rsid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t>&lt;/html&gt;</w:t>
      </w:r>
    </w:p>
    <w:p w:rsidR="00130182" w:rsidRPr="00130182" w:rsidRDefault="00130182" w:rsidP="00BC7B9D">
      <w:pPr>
        <w:pStyle w:val="Heading1"/>
      </w:pPr>
      <w:r w:rsidRPr="00130182">
        <w:t>JavaScript Arithmetic Operators</w:t>
      </w:r>
    </w:p>
    <w:p w:rsidR="00130182" w:rsidRP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t>Arithmetic operators are used to perform arithmetic on numbers (literals or variables).</w:t>
      </w:r>
    </w:p>
    <w:p w:rsidR="00130182" w:rsidRPr="00130182" w:rsidRDefault="00130182" w:rsidP="00130182">
      <w:pPr>
        <w:pStyle w:val="Heading1"/>
      </w:pPr>
      <w:r w:rsidRPr="00130182">
        <w:t>Operator</w:t>
      </w:r>
      <w:r w:rsidRPr="00130182">
        <w:tab/>
      </w:r>
      <w:r>
        <w:t xml:space="preserve">   </w:t>
      </w:r>
      <w:r w:rsidRPr="00130182">
        <w:t>Description</w:t>
      </w:r>
    </w:p>
    <w:p w:rsidR="00130182" w:rsidRP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t>+</w:t>
      </w:r>
      <w:r w:rsidRPr="00130182">
        <w:rPr>
          <w:rFonts w:cs="Times New Roman"/>
        </w:rPr>
        <w:tab/>
      </w:r>
      <w:r>
        <w:rPr>
          <w:rFonts w:cs="Times New Roman"/>
        </w:rPr>
        <w:t xml:space="preserve">  </w:t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</w:t>
      </w:r>
      <w:r w:rsidRPr="00130182">
        <w:rPr>
          <w:rFonts w:cs="Times New Roman"/>
        </w:rPr>
        <w:t>Addition</w:t>
      </w:r>
    </w:p>
    <w:p w:rsidR="00130182" w:rsidRP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t>-</w:t>
      </w:r>
      <w:r w:rsidRPr="00130182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</w:t>
      </w:r>
      <w:r w:rsidRPr="00130182">
        <w:rPr>
          <w:rFonts w:cs="Times New Roman"/>
        </w:rPr>
        <w:t>Subtraction</w:t>
      </w:r>
    </w:p>
    <w:p w:rsidR="00130182" w:rsidRP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t>*</w:t>
      </w:r>
      <w:r w:rsidRPr="00130182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</w:t>
      </w:r>
      <w:r w:rsidRPr="00130182">
        <w:rPr>
          <w:rFonts w:cs="Times New Roman"/>
        </w:rPr>
        <w:t>Multiplication</w:t>
      </w:r>
    </w:p>
    <w:p w:rsidR="00130182" w:rsidRP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t>/</w:t>
      </w:r>
      <w:r w:rsidRPr="00130182">
        <w:rPr>
          <w:rFonts w:cs="Times New Roman"/>
        </w:rPr>
        <w:tab/>
      </w:r>
      <w:r>
        <w:rPr>
          <w:rFonts w:cs="Times New Roman"/>
        </w:rPr>
        <w:tab/>
      </w:r>
      <w:r>
        <w:rPr>
          <w:rFonts w:cs="Times New Roman"/>
        </w:rPr>
        <w:tab/>
        <w:t xml:space="preserve">      </w:t>
      </w:r>
      <w:r w:rsidRPr="00130182">
        <w:rPr>
          <w:rFonts w:cs="Times New Roman"/>
        </w:rPr>
        <w:t>Division</w:t>
      </w:r>
    </w:p>
    <w:p w:rsidR="00130182" w:rsidRP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t>%</w:t>
      </w:r>
      <w:r w:rsidRPr="00130182">
        <w:rPr>
          <w:rFonts w:cs="Times New Roman"/>
        </w:rPr>
        <w:tab/>
      </w:r>
      <w:r>
        <w:rPr>
          <w:rFonts w:cs="Times New Roman"/>
        </w:rPr>
        <w:t xml:space="preserve">                                   </w:t>
      </w:r>
      <w:r w:rsidRPr="00130182">
        <w:rPr>
          <w:rFonts w:cs="Times New Roman"/>
        </w:rPr>
        <w:t>Modulus</w:t>
      </w:r>
    </w:p>
    <w:p w:rsidR="00130182" w:rsidRP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lastRenderedPageBreak/>
        <w:t>++</w:t>
      </w:r>
      <w:r>
        <w:rPr>
          <w:rFonts w:cs="Times New Roman"/>
        </w:rPr>
        <w:t xml:space="preserve">                             </w:t>
      </w:r>
      <w:r w:rsidRPr="00130182">
        <w:rPr>
          <w:rFonts w:cs="Times New Roman"/>
        </w:rPr>
        <w:tab/>
      </w:r>
      <w:r>
        <w:rPr>
          <w:rFonts w:cs="Times New Roman"/>
        </w:rPr>
        <w:t xml:space="preserve">      </w:t>
      </w:r>
      <w:r w:rsidRPr="00130182">
        <w:rPr>
          <w:rFonts w:cs="Times New Roman"/>
        </w:rPr>
        <w:t>Increment</w:t>
      </w:r>
    </w:p>
    <w:p w:rsidR="00130182" w:rsidRP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t>--</w:t>
      </w:r>
      <w:r w:rsidRPr="00130182">
        <w:rPr>
          <w:rFonts w:cs="Times New Roman"/>
        </w:rPr>
        <w:tab/>
      </w:r>
      <w:r>
        <w:rPr>
          <w:rFonts w:cs="Times New Roman"/>
        </w:rPr>
        <w:t xml:space="preserve">                                   </w:t>
      </w:r>
      <w:r w:rsidRPr="00130182">
        <w:rPr>
          <w:rFonts w:cs="Times New Roman"/>
        </w:rPr>
        <w:t>Decrement</w:t>
      </w:r>
    </w:p>
    <w:p w:rsidR="00130182" w:rsidRPr="00130182" w:rsidRDefault="00130182" w:rsidP="00130182">
      <w:pPr>
        <w:rPr>
          <w:rFonts w:cs="Times New Roman"/>
        </w:rPr>
      </w:pPr>
      <w:r w:rsidRPr="00130182">
        <w:rPr>
          <w:rFonts w:cs="Times New Roman"/>
        </w:rPr>
        <w:t>The addition operator (+) adds numbers:</w:t>
      </w:r>
    </w:p>
    <w:p w:rsidR="00130182" w:rsidRDefault="00130182" w:rsidP="00130182">
      <w:pPr>
        <w:pStyle w:val="Heading1"/>
      </w:pPr>
      <w:r w:rsidRPr="00130182">
        <w:t>Adding</w:t>
      </w:r>
    </w:p>
    <w:p w:rsidR="0037005C" w:rsidRDefault="0037005C" w:rsidP="0037005C">
      <w:r>
        <w:t>&lt;!DOCTYPE html&gt;</w:t>
      </w:r>
    </w:p>
    <w:p w:rsidR="0037005C" w:rsidRDefault="0037005C" w:rsidP="0037005C">
      <w:r>
        <w:t>&lt;html&gt;</w:t>
      </w:r>
    </w:p>
    <w:p w:rsidR="0037005C" w:rsidRDefault="0037005C" w:rsidP="0037005C">
      <w:r>
        <w:t>&lt;body&gt;</w:t>
      </w:r>
    </w:p>
    <w:p w:rsidR="0037005C" w:rsidRDefault="0037005C" w:rsidP="0037005C">
      <w:r>
        <w:t>&lt;h1&gt;The + Operator&lt;/h1&gt;</w:t>
      </w:r>
    </w:p>
    <w:p w:rsidR="0037005C" w:rsidRDefault="0037005C" w:rsidP="0037005C">
      <w:r>
        <w:t>&lt;p id="demo"&gt;&lt;/p&gt;</w:t>
      </w:r>
    </w:p>
    <w:p w:rsidR="0037005C" w:rsidRDefault="0037005C" w:rsidP="0037005C">
      <w:r>
        <w:t>&lt;script&gt;</w:t>
      </w:r>
    </w:p>
    <w:p w:rsidR="0037005C" w:rsidRDefault="0037005C" w:rsidP="0037005C">
      <w:r>
        <w:t>var x = 5;</w:t>
      </w:r>
    </w:p>
    <w:p w:rsidR="0037005C" w:rsidRDefault="0037005C" w:rsidP="0037005C">
      <w:r>
        <w:t>var y = 2;</w:t>
      </w:r>
    </w:p>
    <w:p w:rsidR="0037005C" w:rsidRDefault="0037005C" w:rsidP="0037005C">
      <w:r>
        <w:t>var z = x + y;</w:t>
      </w:r>
    </w:p>
    <w:p w:rsidR="0037005C" w:rsidRDefault="0037005C" w:rsidP="0037005C">
      <w:r>
        <w:t>document.getElementById("demo").innerHTML = z;</w:t>
      </w:r>
    </w:p>
    <w:p w:rsidR="0037005C" w:rsidRDefault="0037005C" w:rsidP="0037005C">
      <w:r>
        <w:t>&lt;/script&gt;</w:t>
      </w:r>
    </w:p>
    <w:p w:rsidR="0037005C" w:rsidRDefault="0037005C" w:rsidP="0037005C">
      <w:r>
        <w:t>&lt;/body&gt;</w:t>
      </w:r>
    </w:p>
    <w:p w:rsidR="0037005C" w:rsidRDefault="0037005C" w:rsidP="0037005C">
      <w:r>
        <w:t>&lt;/html&gt;</w:t>
      </w:r>
    </w:p>
    <w:p w:rsidR="00130182" w:rsidRDefault="00130182" w:rsidP="00130182">
      <w:r>
        <w:t>The multiplication operator (*) multiplies numbers.</w:t>
      </w:r>
    </w:p>
    <w:p w:rsidR="00130182" w:rsidRDefault="00130182" w:rsidP="00130182">
      <w:pPr>
        <w:pStyle w:val="Heading1"/>
      </w:pPr>
      <w:r>
        <w:t>Multiplying</w:t>
      </w:r>
    </w:p>
    <w:p w:rsidR="0037005C" w:rsidRDefault="0037005C" w:rsidP="0037005C">
      <w:r>
        <w:t>&lt;!DOCTYPE html&gt;</w:t>
      </w:r>
    </w:p>
    <w:p w:rsidR="0037005C" w:rsidRDefault="0037005C" w:rsidP="0037005C">
      <w:r>
        <w:t>&lt;html&gt;</w:t>
      </w:r>
    </w:p>
    <w:p w:rsidR="0037005C" w:rsidRDefault="0037005C" w:rsidP="0037005C">
      <w:r>
        <w:t>&lt;body&gt;</w:t>
      </w:r>
    </w:p>
    <w:p w:rsidR="0037005C" w:rsidRDefault="0037005C" w:rsidP="0037005C">
      <w:r>
        <w:t>&lt;h1&gt;The * Operator&lt;/h1&gt;</w:t>
      </w:r>
    </w:p>
    <w:p w:rsidR="0037005C" w:rsidRDefault="0037005C" w:rsidP="0037005C">
      <w:r>
        <w:t>&lt;p id="demo"&gt;&lt;/p&gt;</w:t>
      </w:r>
    </w:p>
    <w:p w:rsidR="0037005C" w:rsidRDefault="0037005C" w:rsidP="0037005C">
      <w:r>
        <w:t>&lt;script&gt;</w:t>
      </w:r>
    </w:p>
    <w:p w:rsidR="0037005C" w:rsidRDefault="0037005C" w:rsidP="0037005C">
      <w:r>
        <w:t>var x = 5;</w:t>
      </w:r>
    </w:p>
    <w:p w:rsidR="0037005C" w:rsidRDefault="0037005C" w:rsidP="0037005C">
      <w:r>
        <w:lastRenderedPageBreak/>
        <w:t>var y = 2;</w:t>
      </w:r>
    </w:p>
    <w:p w:rsidR="0037005C" w:rsidRDefault="0037005C" w:rsidP="0037005C">
      <w:r>
        <w:t>var z = x * y;</w:t>
      </w:r>
    </w:p>
    <w:p w:rsidR="0037005C" w:rsidRDefault="0037005C" w:rsidP="0037005C">
      <w:r>
        <w:t>document.getElementById("demo").innerHTML = z;</w:t>
      </w:r>
    </w:p>
    <w:p w:rsidR="0037005C" w:rsidRDefault="0037005C" w:rsidP="0037005C">
      <w:r>
        <w:t>&lt;/script&gt;</w:t>
      </w:r>
    </w:p>
    <w:p w:rsidR="0037005C" w:rsidRDefault="0037005C" w:rsidP="0037005C">
      <w:r>
        <w:t>&lt;/body&gt;</w:t>
      </w:r>
    </w:p>
    <w:p w:rsidR="0037005C" w:rsidRDefault="0037005C" w:rsidP="0037005C">
      <w:r>
        <w:t>&lt;/html&gt;</w:t>
      </w:r>
    </w:p>
    <w:p w:rsidR="00130182" w:rsidRDefault="00130182" w:rsidP="00130182">
      <w:pPr>
        <w:pStyle w:val="Heading1"/>
      </w:pPr>
      <w:r>
        <w:t>JavaScript Assignment Operators</w:t>
      </w:r>
    </w:p>
    <w:p w:rsidR="00130182" w:rsidRDefault="00130182" w:rsidP="00130182">
      <w:r>
        <w:t>Assignment operators assign values to JavaScript variables.</w:t>
      </w:r>
    </w:p>
    <w:p w:rsidR="00130182" w:rsidRDefault="00130182" w:rsidP="00130182"/>
    <w:p w:rsidR="00130182" w:rsidRDefault="00130182" w:rsidP="00130182">
      <w:pPr>
        <w:pStyle w:val="Heading1"/>
      </w:pPr>
      <w:r>
        <w:t>Operator</w:t>
      </w:r>
      <w:r>
        <w:tab/>
        <w:t>Example</w:t>
      </w:r>
      <w:r>
        <w:tab/>
        <w:t>Same As</w:t>
      </w:r>
    </w:p>
    <w:p w:rsidR="00130182" w:rsidRDefault="00130182" w:rsidP="00130182">
      <w:r>
        <w:t>=</w:t>
      </w:r>
      <w:r>
        <w:tab/>
        <w:t xml:space="preserve">                                         x = y</w:t>
      </w:r>
      <w:r>
        <w:tab/>
        <w:t xml:space="preserve">                        x = y</w:t>
      </w:r>
    </w:p>
    <w:p w:rsidR="00130182" w:rsidRDefault="00130182" w:rsidP="00130182">
      <w:r>
        <w:t>+=</w:t>
      </w:r>
      <w:r>
        <w:tab/>
        <w:t xml:space="preserve">                                         x += y</w:t>
      </w:r>
      <w:r>
        <w:tab/>
        <w:t xml:space="preserve">                        x = x + y</w:t>
      </w:r>
    </w:p>
    <w:p w:rsidR="00130182" w:rsidRDefault="00130182" w:rsidP="00130182">
      <w:r>
        <w:t>-=</w:t>
      </w:r>
      <w:r>
        <w:tab/>
        <w:t xml:space="preserve">                                         x -= y</w:t>
      </w:r>
      <w:r>
        <w:tab/>
        <w:t xml:space="preserve">                        x = x - y</w:t>
      </w:r>
    </w:p>
    <w:p w:rsidR="00130182" w:rsidRDefault="00130182" w:rsidP="00130182">
      <w:r>
        <w:t>*=</w:t>
      </w:r>
      <w:r>
        <w:tab/>
        <w:t xml:space="preserve">                                         x *= y</w:t>
      </w:r>
      <w:r>
        <w:tab/>
        <w:t xml:space="preserve">                        x = x * y</w:t>
      </w:r>
    </w:p>
    <w:p w:rsidR="00130182" w:rsidRDefault="00130182" w:rsidP="00130182">
      <w:r>
        <w:t>/=</w:t>
      </w:r>
      <w:r>
        <w:tab/>
        <w:t xml:space="preserve">                                         x /= y</w:t>
      </w:r>
      <w:r>
        <w:tab/>
        <w:t xml:space="preserve">                        x = x / y</w:t>
      </w:r>
    </w:p>
    <w:p w:rsidR="00130182" w:rsidRDefault="00130182" w:rsidP="00130182">
      <w:r>
        <w:t>%=</w:t>
      </w:r>
      <w:r>
        <w:tab/>
        <w:t xml:space="preserve">                                         x %= y</w:t>
      </w:r>
      <w:r>
        <w:tab/>
        <w:t xml:space="preserve">                        x = x % y</w:t>
      </w:r>
    </w:p>
    <w:p w:rsidR="00130182" w:rsidRDefault="00130182" w:rsidP="00130182">
      <w:r>
        <w:t>The assignment operator (=) assigns a value to a variable.</w:t>
      </w:r>
    </w:p>
    <w:p w:rsidR="00130182" w:rsidRDefault="00130182" w:rsidP="00130182">
      <w:pPr>
        <w:pStyle w:val="Heading1"/>
      </w:pPr>
      <w:r>
        <w:t>Assignment</w:t>
      </w:r>
    </w:p>
    <w:p w:rsidR="0037005C" w:rsidRDefault="0037005C" w:rsidP="0037005C">
      <w:r>
        <w:t>&lt;!DOCTYPE html&gt;</w:t>
      </w:r>
    </w:p>
    <w:p w:rsidR="0037005C" w:rsidRDefault="0037005C" w:rsidP="0037005C">
      <w:r>
        <w:t>&lt;html&gt;</w:t>
      </w:r>
    </w:p>
    <w:p w:rsidR="0037005C" w:rsidRDefault="0037005C" w:rsidP="0037005C">
      <w:r>
        <w:t>&lt;body&gt;</w:t>
      </w:r>
    </w:p>
    <w:p w:rsidR="0037005C" w:rsidRDefault="0037005C" w:rsidP="0037005C">
      <w:r>
        <w:t>&lt;h1&gt;The = Operator&lt;/h1&gt;</w:t>
      </w:r>
    </w:p>
    <w:p w:rsidR="0037005C" w:rsidRDefault="0037005C" w:rsidP="0037005C">
      <w:r>
        <w:t>&lt;p id="demo"&gt;&lt;/p&gt;</w:t>
      </w:r>
    </w:p>
    <w:p w:rsidR="0037005C" w:rsidRDefault="0037005C" w:rsidP="0037005C">
      <w:r>
        <w:t>&lt;script&gt;</w:t>
      </w:r>
    </w:p>
    <w:p w:rsidR="0037005C" w:rsidRDefault="0037005C" w:rsidP="0037005C">
      <w:r>
        <w:t>var x = 10;</w:t>
      </w:r>
    </w:p>
    <w:p w:rsidR="0037005C" w:rsidRDefault="0037005C" w:rsidP="0037005C">
      <w:r>
        <w:lastRenderedPageBreak/>
        <w:t>document.getElementById("demo").innerHTML = x;</w:t>
      </w:r>
    </w:p>
    <w:p w:rsidR="0037005C" w:rsidRDefault="0037005C" w:rsidP="0037005C">
      <w:r>
        <w:t>&lt;/script&gt;</w:t>
      </w:r>
    </w:p>
    <w:p w:rsidR="0037005C" w:rsidRDefault="0037005C" w:rsidP="0037005C">
      <w:r>
        <w:t>&lt;/body&gt;</w:t>
      </w:r>
    </w:p>
    <w:p w:rsidR="0037005C" w:rsidRDefault="0037005C" w:rsidP="0037005C">
      <w:r>
        <w:t>&lt;/html&gt;</w:t>
      </w:r>
    </w:p>
    <w:p w:rsidR="0037005C" w:rsidRDefault="0037005C" w:rsidP="0037005C">
      <w:r>
        <w:t>The addition assignment operator (+=) adds a value to a variable.</w:t>
      </w:r>
    </w:p>
    <w:p w:rsidR="0037005C" w:rsidRDefault="0037005C" w:rsidP="0037005C">
      <w:pPr>
        <w:pStyle w:val="Heading1"/>
      </w:pPr>
      <w:r>
        <w:t>Assignment</w:t>
      </w:r>
    </w:p>
    <w:p w:rsidR="0037005C" w:rsidRDefault="0037005C" w:rsidP="0037005C">
      <w:r>
        <w:t>&lt;!DOCTYPE html&gt;</w:t>
      </w:r>
    </w:p>
    <w:p w:rsidR="0037005C" w:rsidRDefault="0037005C" w:rsidP="0037005C">
      <w:r>
        <w:t>&lt;html&gt;</w:t>
      </w:r>
    </w:p>
    <w:p w:rsidR="0037005C" w:rsidRDefault="0037005C" w:rsidP="0037005C">
      <w:r>
        <w:t>&lt;body&gt;</w:t>
      </w:r>
    </w:p>
    <w:p w:rsidR="0037005C" w:rsidRDefault="0037005C" w:rsidP="0037005C">
      <w:r>
        <w:t>&lt;h1&gt;The += Operator&lt;/h1&gt;</w:t>
      </w:r>
    </w:p>
    <w:p w:rsidR="0037005C" w:rsidRDefault="0037005C" w:rsidP="0037005C">
      <w:r>
        <w:t>&lt;p id="demo"&gt;&lt;/p&gt;</w:t>
      </w:r>
    </w:p>
    <w:p w:rsidR="0037005C" w:rsidRDefault="0037005C" w:rsidP="0037005C">
      <w:r>
        <w:t>&lt;script&gt;</w:t>
      </w:r>
    </w:p>
    <w:p w:rsidR="0037005C" w:rsidRDefault="0037005C" w:rsidP="0037005C">
      <w:r>
        <w:t>var x = 10;</w:t>
      </w:r>
    </w:p>
    <w:p w:rsidR="0037005C" w:rsidRDefault="0037005C" w:rsidP="0037005C">
      <w:r>
        <w:t>x += 5;</w:t>
      </w:r>
    </w:p>
    <w:p w:rsidR="0037005C" w:rsidRDefault="0037005C" w:rsidP="0037005C">
      <w:r>
        <w:t>document.getElementById("demo").innerHTML = x;</w:t>
      </w:r>
    </w:p>
    <w:p w:rsidR="0037005C" w:rsidRDefault="0037005C" w:rsidP="0037005C">
      <w:r>
        <w:t>&lt;/script&gt;</w:t>
      </w:r>
    </w:p>
    <w:p w:rsidR="0037005C" w:rsidRDefault="0037005C" w:rsidP="0037005C">
      <w:r>
        <w:t>&lt;/body&gt;</w:t>
      </w:r>
    </w:p>
    <w:p w:rsidR="0037005C" w:rsidRDefault="0037005C" w:rsidP="0037005C">
      <w:r>
        <w:t>&lt;/html&gt;</w:t>
      </w:r>
    </w:p>
    <w:p w:rsidR="00130182" w:rsidRDefault="00130182" w:rsidP="00130182">
      <w:pPr>
        <w:pStyle w:val="Heading1"/>
      </w:pPr>
      <w:r>
        <w:t>JavaScript String Operators</w:t>
      </w:r>
    </w:p>
    <w:p w:rsidR="00130182" w:rsidRDefault="00130182" w:rsidP="00130182">
      <w:r>
        <w:t>The + operator can also be used to add (concatenate) strings.</w:t>
      </w:r>
    </w:p>
    <w:p w:rsidR="00130182" w:rsidRDefault="00130182" w:rsidP="00130182">
      <w:r>
        <w:t>When used on strings, the + operator is called the concatenation operator.</w:t>
      </w:r>
    </w:p>
    <w:p w:rsidR="0037005C" w:rsidRDefault="0037005C" w:rsidP="00130182">
      <w:pPr>
        <w:pStyle w:val="Heading1"/>
      </w:pPr>
    </w:p>
    <w:p w:rsidR="00130182" w:rsidRDefault="00130182" w:rsidP="00130182">
      <w:pPr>
        <w:pStyle w:val="Heading1"/>
      </w:pPr>
      <w:r>
        <w:t>Example</w:t>
      </w:r>
    </w:p>
    <w:p w:rsidR="0037005C" w:rsidRDefault="0037005C" w:rsidP="0037005C">
      <w:r>
        <w:t>&lt;!DOCTYPE html&gt;</w:t>
      </w:r>
    </w:p>
    <w:p w:rsidR="0037005C" w:rsidRDefault="0037005C" w:rsidP="0037005C">
      <w:r>
        <w:lastRenderedPageBreak/>
        <w:t>&lt;html&gt;</w:t>
      </w:r>
    </w:p>
    <w:p w:rsidR="0037005C" w:rsidRDefault="0037005C" w:rsidP="0037005C">
      <w:r>
        <w:t>&lt;body&gt;</w:t>
      </w:r>
    </w:p>
    <w:p w:rsidR="0037005C" w:rsidRDefault="0037005C" w:rsidP="0037005C">
      <w:r>
        <w:t>&lt;h1&gt;JavaScript Operators&lt;/h1&gt;</w:t>
      </w:r>
    </w:p>
    <w:p w:rsidR="0037005C" w:rsidRDefault="0037005C" w:rsidP="0037005C">
      <w:r>
        <w:t>&lt;p&gt;The + operator concatenates (adds) strings.&lt;/p&gt;</w:t>
      </w:r>
    </w:p>
    <w:p w:rsidR="0037005C" w:rsidRDefault="0037005C" w:rsidP="0037005C">
      <w:r>
        <w:t>&lt;p id="demo"&gt;&lt;/p&gt;</w:t>
      </w:r>
    </w:p>
    <w:p w:rsidR="0037005C" w:rsidRDefault="0037005C" w:rsidP="0037005C">
      <w:r>
        <w:t>&lt;script&gt;</w:t>
      </w:r>
    </w:p>
    <w:p w:rsidR="0037005C" w:rsidRDefault="0037005C" w:rsidP="0037005C">
      <w:r>
        <w:t>var txt1 = "John";</w:t>
      </w:r>
    </w:p>
    <w:p w:rsidR="0037005C" w:rsidRDefault="0037005C" w:rsidP="0037005C">
      <w:r>
        <w:t>var txt2 = "Doe";</w:t>
      </w:r>
    </w:p>
    <w:p w:rsidR="0037005C" w:rsidRDefault="0037005C" w:rsidP="0037005C">
      <w:r>
        <w:t>document.getElementById("demo").innerHTML = txt1 + " " + txt2;</w:t>
      </w:r>
    </w:p>
    <w:p w:rsidR="0037005C" w:rsidRDefault="0037005C" w:rsidP="0037005C">
      <w:r>
        <w:t>&lt;/script&gt;</w:t>
      </w:r>
    </w:p>
    <w:p w:rsidR="0037005C" w:rsidRDefault="0037005C" w:rsidP="0037005C">
      <w:r>
        <w:t>&lt;/body&gt;</w:t>
      </w:r>
    </w:p>
    <w:p w:rsidR="0037005C" w:rsidRDefault="0037005C" w:rsidP="0037005C">
      <w:r>
        <w:t>&lt;/html&gt;</w:t>
      </w:r>
    </w:p>
    <w:p w:rsidR="00130182" w:rsidRDefault="00130182" w:rsidP="00130182">
      <w:r>
        <w:t>The result of txt3 will be:</w:t>
      </w:r>
    </w:p>
    <w:p w:rsidR="00130182" w:rsidRDefault="00130182" w:rsidP="00130182">
      <w:r>
        <w:t>John Doe</w:t>
      </w:r>
    </w:p>
    <w:p w:rsidR="00AD1D38" w:rsidRDefault="00AD1D38" w:rsidP="00AD1D38">
      <w:r>
        <w:t>The += assignment operator can also be used to add (concatenate) strings:</w:t>
      </w:r>
    </w:p>
    <w:p w:rsidR="00130182" w:rsidRDefault="00AD1D38" w:rsidP="00AD1D38">
      <w:pPr>
        <w:pStyle w:val="Heading1"/>
      </w:pPr>
      <w:r>
        <w:t>Example</w:t>
      </w:r>
    </w:p>
    <w:p w:rsidR="0037005C" w:rsidRDefault="0037005C" w:rsidP="0037005C">
      <w:r>
        <w:t>&lt;!DOCTYPE html&gt;</w:t>
      </w:r>
    </w:p>
    <w:p w:rsidR="0037005C" w:rsidRDefault="0037005C" w:rsidP="0037005C">
      <w:r>
        <w:t>&lt;html&gt;</w:t>
      </w:r>
    </w:p>
    <w:p w:rsidR="0037005C" w:rsidRDefault="0037005C" w:rsidP="0037005C">
      <w:r>
        <w:t>&lt;body&gt;</w:t>
      </w:r>
    </w:p>
    <w:p w:rsidR="0037005C" w:rsidRDefault="0037005C" w:rsidP="0037005C">
      <w:r>
        <w:t>&lt;h1&gt;JavaScript Operators&lt;/h1&gt;</w:t>
      </w:r>
    </w:p>
    <w:p w:rsidR="0037005C" w:rsidRDefault="0037005C" w:rsidP="0037005C">
      <w:r>
        <w:t>&lt;p&gt;The assignment operator += can concatenate strings.&lt;/p&gt;</w:t>
      </w:r>
    </w:p>
    <w:p w:rsidR="0037005C" w:rsidRDefault="0037005C" w:rsidP="0037005C">
      <w:r>
        <w:t>&lt;p id="demo"&gt;&lt;/p&gt;</w:t>
      </w:r>
    </w:p>
    <w:p w:rsidR="0037005C" w:rsidRDefault="0037005C" w:rsidP="0037005C">
      <w:r>
        <w:t>&lt;script&gt;</w:t>
      </w:r>
    </w:p>
    <w:p w:rsidR="0037005C" w:rsidRDefault="0037005C" w:rsidP="0037005C">
      <w:r>
        <w:t>txt1 = "What a very ";</w:t>
      </w:r>
    </w:p>
    <w:p w:rsidR="0037005C" w:rsidRDefault="0037005C" w:rsidP="0037005C">
      <w:r>
        <w:t>txt1 += "nice day";</w:t>
      </w:r>
    </w:p>
    <w:p w:rsidR="0037005C" w:rsidRDefault="0037005C" w:rsidP="0037005C">
      <w:r>
        <w:t>document.getElementById("demo").innerHTML = txt1;</w:t>
      </w:r>
    </w:p>
    <w:p w:rsidR="0037005C" w:rsidRDefault="0037005C" w:rsidP="0037005C">
      <w:r>
        <w:t>&lt;/script&gt;</w:t>
      </w:r>
    </w:p>
    <w:p w:rsidR="0037005C" w:rsidRDefault="0037005C" w:rsidP="0037005C">
      <w:r>
        <w:lastRenderedPageBreak/>
        <w:t>&lt;/body&gt;</w:t>
      </w:r>
    </w:p>
    <w:p w:rsidR="0037005C" w:rsidRDefault="0037005C" w:rsidP="0037005C">
      <w:r>
        <w:t>&lt;/html&gt;</w:t>
      </w:r>
    </w:p>
    <w:p w:rsidR="00AD1D38" w:rsidRDefault="00AD1D38" w:rsidP="00AD1D38">
      <w:r>
        <w:t>The result of txt1 will be:</w:t>
      </w:r>
    </w:p>
    <w:p w:rsidR="00AD1D38" w:rsidRDefault="00AD1D38" w:rsidP="00AD1D38">
      <w:r>
        <w:t>What a very nice day</w:t>
      </w:r>
    </w:p>
    <w:p w:rsidR="00AD1D38" w:rsidRDefault="00AD1D38" w:rsidP="00AD1D38">
      <w:pPr>
        <w:pStyle w:val="Heading1"/>
      </w:pPr>
      <w:r>
        <w:t>Adding Strings and Numbers</w:t>
      </w:r>
    </w:p>
    <w:p w:rsidR="00AD1D38" w:rsidRDefault="00AD1D38" w:rsidP="00AD1D38">
      <w:r>
        <w:t>Adding two numbers, will return the sum, but adding a number and a string will return a string:</w:t>
      </w:r>
    </w:p>
    <w:p w:rsidR="00AD1D38" w:rsidRDefault="00AD1D38" w:rsidP="00AD1D38">
      <w:pPr>
        <w:pStyle w:val="Heading1"/>
      </w:pPr>
      <w:r>
        <w:t>Example</w:t>
      </w:r>
    </w:p>
    <w:p w:rsidR="00E01BCA" w:rsidRDefault="00E01BCA" w:rsidP="00E01BCA">
      <w:r>
        <w:t>&lt;!DOCTYPE html&gt;</w:t>
      </w:r>
    </w:p>
    <w:p w:rsidR="00E01BCA" w:rsidRDefault="00E01BCA" w:rsidP="00E01BCA">
      <w:r>
        <w:t>&lt;html&gt;</w:t>
      </w:r>
    </w:p>
    <w:p w:rsidR="00E01BCA" w:rsidRDefault="00E01BCA" w:rsidP="00E01BCA">
      <w:r>
        <w:t>&lt;body&gt;</w:t>
      </w:r>
    </w:p>
    <w:p w:rsidR="00E01BCA" w:rsidRDefault="00E01BCA" w:rsidP="00E01BCA">
      <w:r>
        <w:t>&lt;h1&gt;JavaScript Operators&lt;/h1&gt;</w:t>
      </w:r>
    </w:p>
    <w:p w:rsidR="00E01BCA" w:rsidRDefault="00E01BCA" w:rsidP="00E01BCA">
      <w:r>
        <w:t>&lt;p&gt;Adding a number and a string, returns a string.&lt;/p&gt;</w:t>
      </w:r>
    </w:p>
    <w:p w:rsidR="00E01BCA" w:rsidRDefault="00E01BCA" w:rsidP="00E01BCA">
      <w:r>
        <w:t>&lt;p id="demo"&gt;&lt;/p&gt;</w:t>
      </w:r>
    </w:p>
    <w:p w:rsidR="00E01BCA" w:rsidRDefault="00E01BCA" w:rsidP="00E01BCA">
      <w:r>
        <w:t>&lt;script&gt;</w:t>
      </w:r>
    </w:p>
    <w:p w:rsidR="00E01BCA" w:rsidRDefault="00E01BCA" w:rsidP="00E01BCA">
      <w:r>
        <w:t>var x = 5 + 5;</w:t>
      </w:r>
    </w:p>
    <w:p w:rsidR="00E01BCA" w:rsidRDefault="00E01BCA" w:rsidP="00E01BCA">
      <w:r>
        <w:t>var y = "5" + 5;</w:t>
      </w:r>
    </w:p>
    <w:p w:rsidR="00E01BCA" w:rsidRDefault="00E01BCA" w:rsidP="00E01BCA">
      <w:r>
        <w:t>var z = "Hello" + 5;</w:t>
      </w:r>
    </w:p>
    <w:p w:rsidR="00E01BCA" w:rsidRDefault="00E01BCA" w:rsidP="00E01BCA">
      <w:r>
        <w:t>document.getElementById("demo").innerHTML =</w:t>
      </w:r>
    </w:p>
    <w:p w:rsidR="00E01BCA" w:rsidRDefault="00E01BCA" w:rsidP="00E01BCA">
      <w:r>
        <w:t>x + "&lt;br&gt;" + y + "&lt;br&gt;" + z;</w:t>
      </w:r>
    </w:p>
    <w:p w:rsidR="00E01BCA" w:rsidRDefault="00E01BCA" w:rsidP="00E01BCA">
      <w:r>
        <w:t>&lt;/script&gt;</w:t>
      </w:r>
    </w:p>
    <w:p w:rsidR="00E01BCA" w:rsidRDefault="00E01BCA" w:rsidP="00E01BCA">
      <w:r>
        <w:t>&lt;/body&gt;</w:t>
      </w:r>
    </w:p>
    <w:p w:rsidR="00E01BCA" w:rsidRDefault="00E01BCA" w:rsidP="00E01BCA">
      <w:r>
        <w:t>&lt;/html&gt;</w:t>
      </w:r>
    </w:p>
    <w:p w:rsidR="00E01BCA" w:rsidRDefault="00E01BCA" w:rsidP="00E01BCA"/>
    <w:p w:rsidR="00AD1D38" w:rsidRDefault="00AD1D38" w:rsidP="00AD1D38">
      <w:r w:rsidRPr="00AD1D38">
        <w:t>The result of x, y, and z will be:</w:t>
      </w:r>
    </w:p>
    <w:p w:rsidR="00E01BCA" w:rsidRDefault="00E01BCA" w:rsidP="00E01BCA">
      <w:r>
        <w:t>10</w:t>
      </w:r>
    </w:p>
    <w:p w:rsidR="00E01BCA" w:rsidRDefault="00E01BCA" w:rsidP="00E01BCA">
      <w:r>
        <w:t>55</w:t>
      </w:r>
    </w:p>
    <w:p w:rsidR="00E01BCA" w:rsidRDefault="00E01BCA" w:rsidP="00E01BCA">
      <w:r>
        <w:lastRenderedPageBreak/>
        <w:t>Hello5</w:t>
      </w:r>
    </w:p>
    <w:p w:rsidR="00AD1D38" w:rsidRDefault="00AD1D38" w:rsidP="00AD1D38">
      <w:r>
        <w:t>The rule is: If you add a number and a string, the result will be a string!</w:t>
      </w:r>
    </w:p>
    <w:p w:rsidR="00AD1D38" w:rsidRDefault="00AD1D38" w:rsidP="00AD1D38">
      <w:pPr>
        <w:pStyle w:val="Heading1"/>
      </w:pPr>
      <w:r>
        <w:t>JavaScript Comparison and Logical Operators</w:t>
      </w:r>
    </w:p>
    <w:p w:rsidR="00E01BCA" w:rsidRDefault="00E01BCA" w:rsidP="00AD1D38">
      <w:pPr>
        <w:pStyle w:val="Heading1"/>
      </w:pPr>
    </w:p>
    <w:p w:rsidR="00AD1D38" w:rsidRDefault="00AD1D38" w:rsidP="00AD1D38">
      <w:pPr>
        <w:pStyle w:val="Heading1"/>
      </w:pPr>
      <w:r>
        <w:t>Operator</w:t>
      </w:r>
      <w:r>
        <w:tab/>
        <w:t xml:space="preserve">             Description</w:t>
      </w:r>
    </w:p>
    <w:p w:rsidR="00AD1D38" w:rsidRDefault="00AD1D38" w:rsidP="00AD1D38">
      <w:r>
        <w:t>==</w:t>
      </w:r>
      <w:r>
        <w:tab/>
        <w:t xml:space="preserve">                                                           equal to</w:t>
      </w:r>
    </w:p>
    <w:p w:rsidR="00AD1D38" w:rsidRDefault="00AD1D38" w:rsidP="00AD1D38">
      <w:r>
        <w:t>===</w:t>
      </w:r>
      <w:r>
        <w:tab/>
        <w:t xml:space="preserve">                                                           equal value and equal type</w:t>
      </w:r>
    </w:p>
    <w:p w:rsidR="00AD1D38" w:rsidRDefault="00AD1D38" w:rsidP="00AD1D38">
      <w:r>
        <w:t>!=</w:t>
      </w:r>
      <w:r>
        <w:tab/>
        <w:t xml:space="preserve">                                                            not equal</w:t>
      </w:r>
    </w:p>
    <w:p w:rsidR="00AD1D38" w:rsidRDefault="00AD1D38" w:rsidP="00AD1D38">
      <w:r>
        <w:t>!==</w:t>
      </w:r>
      <w:r>
        <w:tab/>
        <w:t xml:space="preserve">                                                            not equal value or not equal type</w:t>
      </w:r>
    </w:p>
    <w:p w:rsidR="00AD1D38" w:rsidRDefault="00AD1D38" w:rsidP="00AD1D38">
      <w:r>
        <w:t>&gt;</w:t>
      </w:r>
      <w:r>
        <w:tab/>
        <w:t xml:space="preserve">                                                             greater than</w:t>
      </w:r>
    </w:p>
    <w:p w:rsidR="00AD1D38" w:rsidRDefault="00AD1D38" w:rsidP="00AD1D38">
      <w:r>
        <w:t>&lt;</w:t>
      </w:r>
      <w:r>
        <w:tab/>
        <w:t xml:space="preserve">                                                             less than</w:t>
      </w:r>
    </w:p>
    <w:p w:rsidR="00AD1D38" w:rsidRDefault="00AD1D38" w:rsidP="00AD1D38">
      <w:r>
        <w:t>&gt;=</w:t>
      </w:r>
      <w:r>
        <w:tab/>
        <w:t xml:space="preserve">                                                             greater than or equal to</w:t>
      </w:r>
    </w:p>
    <w:p w:rsidR="00AD1D38" w:rsidRDefault="00AD1D38" w:rsidP="00AD1D38">
      <w:r>
        <w:t>&lt;=</w:t>
      </w:r>
      <w:r>
        <w:tab/>
        <w:t xml:space="preserve">                                                             less than or equal to</w:t>
      </w:r>
    </w:p>
    <w:p w:rsidR="00AD1D38" w:rsidRDefault="00AD1D38" w:rsidP="00AD1D38">
      <w:r>
        <w:t>?</w:t>
      </w:r>
      <w:r>
        <w:tab/>
        <w:t xml:space="preserve">                                                             ternary operator</w:t>
      </w:r>
    </w:p>
    <w:p w:rsidR="00AD1D38" w:rsidRDefault="00AD1D38" w:rsidP="00AD1D38">
      <w:r>
        <w:t>Comparison and logical operators are described in the JS Comparisons chapter.</w:t>
      </w:r>
    </w:p>
    <w:p w:rsidR="00AD1D38" w:rsidRDefault="00AD1D38" w:rsidP="00AD1D38"/>
    <w:p w:rsidR="00AD1D38" w:rsidRDefault="00AD1D38" w:rsidP="00AD1D38">
      <w:pPr>
        <w:pStyle w:val="Heading1"/>
      </w:pPr>
      <w:r>
        <w:t>JavaScript Type Operators</w:t>
      </w:r>
    </w:p>
    <w:p w:rsidR="00AD1D38" w:rsidRDefault="00AD1D38" w:rsidP="00AD1D38">
      <w:pPr>
        <w:pStyle w:val="Heading1"/>
      </w:pPr>
      <w:r>
        <w:t>Operator</w:t>
      </w:r>
      <w:r>
        <w:tab/>
        <w:t xml:space="preserve">      Description</w:t>
      </w:r>
    </w:p>
    <w:p w:rsidR="00AD1D38" w:rsidRDefault="00AD1D38" w:rsidP="00AD1D38">
      <w:r>
        <w:t>typeof</w:t>
      </w:r>
      <w:r>
        <w:tab/>
        <w:t xml:space="preserve">                                          Returns the type of a variable</w:t>
      </w:r>
    </w:p>
    <w:p w:rsidR="00AD1D38" w:rsidRPr="00130182" w:rsidRDefault="00AD1D38" w:rsidP="00AD1D38">
      <w:r>
        <w:t>instanceof</w:t>
      </w:r>
      <w:r>
        <w:tab/>
        <w:t xml:space="preserve">                            Returns true if an object is an instance of an object type</w:t>
      </w:r>
    </w:p>
    <w:p w:rsidR="00130182" w:rsidRDefault="00130182" w:rsidP="00130182">
      <w:pPr>
        <w:rPr>
          <w:rFonts w:cs="Times New Roman"/>
        </w:rPr>
      </w:pPr>
    </w:p>
    <w:p w:rsidR="00D74578" w:rsidRPr="00D74578" w:rsidRDefault="00D74578" w:rsidP="00D74578">
      <w:pPr>
        <w:pStyle w:val="Heading1"/>
      </w:pPr>
      <w:r>
        <w:t>JavaScript Arithmetic</w:t>
      </w:r>
    </w:p>
    <w:p w:rsidR="00D74578" w:rsidRDefault="00D74578" w:rsidP="00D74578">
      <w:r>
        <w:lastRenderedPageBreak/>
        <w:t>A typical thing to do with numbers is arithmetic.</w:t>
      </w:r>
    </w:p>
    <w:p w:rsidR="00D74578" w:rsidRDefault="00D74578" w:rsidP="00D74578"/>
    <w:p w:rsidR="00D74578" w:rsidRDefault="00D74578" w:rsidP="001F2B8B">
      <w:pPr>
        <w:pStyle w:val="Heading1"/>
      </w:pPr>
      <w:r>
        <w:t>JavaScript Arithmetic Operators</w:t>
      </w:r>
    </w:p>
    <w:p w:rsidR="00D74578" w:rsidRDefault="00D74578" w:rsidP="00D74578">
      <w:r>
        <w:t>Arithmetic operators perform arithmetic on numbers (literals or variables).</w:t>
      </w:r>
    </w:p>
    <w:p w:rsidR="00D74578" w:rsidRDefault="00D74578" w:rsidP="00D74578"/>
    <w:p w:rsidR="00D74578" w:rsidRDefault="00D74578" w:rsidP="00D74578">
      <w:pPr>
        <w:pStyle w:val="Heading1"/>
      </w:pPr>
      <w:r>
        <w:t>Operator</w:t>
      </w:r>
      <w:r>
        <w:tab/>
        <w:t xml:space="preserve">        Description</w:t>
      </w:r>
    </w:p>
    <w:p w:rsidR="00D74578" w:rsidRDefault="00D74578" w:rsidP="00D74578">
      <w:r>
        <w:t>+</w:t>
      </w:r>
      <w:r>
        <w:tab/>
        <w:t xml:space="preserve">                                                 Addition</w:t>
      </w:r>
    </w:p>
    <w:p w:rsidR="00D74578" w:rsidRDefault="00D74578" w:rsidP="00D74578">
      <w:r>
        <w:t>-</w:t>
      </w:r>
      <w:r>
        <w:tab/>
        <w:t xml:space="preserve">                                                 Subtraction</w:t>
      </w:r>
    </w:p>
    <w:p w:rsidR="00D74578" w:rsidRDefault="00D74578" w:rsidP="00D74578">
      <w:r>
        <w:t>*</w:t>
      </w:r>
      <w:r>
        <w:tab/>
        <w:t xml:space="preserve">                                                  Multiplication</w:t>
      </w:r>
    </w:p>
    <w:p w:rsidR="00D74578" w:rsidRDefault="00D74578" w:rsidP="00D74578">
      <w:r>
        <w:t>/</w:t>
      </w:r>
      <w:r>
        <w:tab/>
        <w:t xml:space="preserve">                                                  Division</w:t>
      </w:r>
    </w:p>
    <w:p w:rsidR="00D74578" w:rsidRDefault="00D74578" w:rsidP="00D74578">
      <w:r>
        <w:t>%</w:t>
      </w:r>
      <w:r>
        <w:tab/>
        <w:t xml:space="preserve">                                                   Modulus</w:t>
      </w:r>
    </w:p>
    <w:p w:rsidR="00D74578" w:rsidRDefault="00D74578" w:rsidP="00D74578">
      <w:r>
        <w:t>++</w:t>
      </w:r>
      <w:r>
        <w:tab/>
        <w:t xml:space="preserve">                                                   Increment</w:t>
      </w:r>
    </w:p>
    <w:p w:rsidR="00D74578" w:rsidRDefault="00D74578" w:rsidP="00D74578">
      <w:r>
        <w:t>--</w:t>
      </w:r>
      <w:r>
        <w:tab/>
        <w:t xml:space="preserve">                                                   Decrement</w:t>
      </w:r>
    </w:p>
    <w:p w:rsidR="00D74578" w:rsidRDefault="00D74578" w:rsidP="00D74578">
      <w:pPr>
        <w:pStyle w:val="Heading1"/>
      </w:pPr>
      <w:r>
        <w:t>Arithmetic Operations</w:t>
      </w:r>
    </w:p>
    <w:p w:rsidR="00D74578" w:rsidRDefault="00D74578" w:rsidP="00D74578">
      <w:r>
        <w:t>A typical arithmetic operation operates on two numbers.</w:t>
      </w:r>
    </w:p>
    <w:p w:rsidR="00D74578" w:rsidRDefault="00D74578" w:rsidP="00D74578"/>
    <w:p w:rsidR="00D74578" w:rsidRDefault="00D74578" w:rsidP="00D74578">
      <w:r>
        <w:t>The two numbers can be literals:</w:t>
      </w:r>
    </w:p>
    <w:p w:rsidR="00D74578" w:rsidRDefault="00D74578" w:rsidP="00D74578"/>
    <w:p w:rsidR="00130182" w:rsidRDefault="00D74578" w:rsidP="00D74578">
      <w:pPr>
        <w:pStyle w:val="Heading1"/>
      </w:pPr>
      <w:r>
        <w:t>Example</w:t>
      </w:r>
    </w:p>
    <w:p w:rsidR="00D74578" w:rsidRDefault="00D74578" w:rsidP="00D74578">
      <w:r>
        <w:t>&lt;!DOCTYPE html&gt;</w:t>
      </w:r>
    </w:p>
    <w:p w:rsidR="00D74578" w:rsidRDefault="00D74578" w:rsidP="00D74578">
      <w:r>
        <w:t>&lt;html&gt;</w:t>
      </w:r>
    </w:p>
    <w:p w:rsidR="00D74578" w:rsidRDefault="00D74578" w:rsidP="00D74578">
      <w:r>
        <w:t>&lt;body&gt;</w:t>
      </w:r>
    </w:p>
    <w:p w:rsidR="00D74578" w:rsidRDefault="00D74578" w:rsidP="00D74578">
      <w:r>
        <w:t>&lt;p&gt;A typical arithmetic operation takes two numbers and produces a new number.&lt;/p&gt;</w:t>
      </w:r>
    </w:p>
    <w:p w:rsidR="00D74578" w:rsidRDefault="00D74578" w:rsidP="00D74578">
      <w:r>
        <w:t>&lt;p id="demo"&gt;&lt;/p&gt;</w:t>
      </w:r>
    </w:p>
    <w:p w:rsidR="00D74578" w:rsidRDefault="00D74578" w:rsidP="00D74578">
      <w:r>
        <w:lastRenderedPageBreak/>
        <w:t>&lt;script&gt;</w:t>
      </w:r>
    </w:p>
    <w:p w:rsidR="00D74578" w:rsidRDefault="00D74578" w:rsidP="00D74578">
      <w:r>
        <w:t>var x = 100 + 50;</w:t>
      </w:r>
    </w:p>
    <w:p w:rsidR="00D74578" w:rsidRDefault="00D74578" w:rsidP="00D74578">
      <w:r>
        <w:t>document.getElementById("demo").innerHTML = x;</w:t>
      </w:r>
    </w:p>
    <w:p w:rsidR="00D74578" w:rsidRDefault="00D74578" w:rsidP="00D74578">
      <w:r>
        <w:t>&lt;/script&gt;</w:t>
      </w:r>
    </w:p>
    <w:p w:rsidR="00D74578" w:rsidRDefault="00D74578" w:rsidP="00D74578">
      <w:r>
        <w:t>&lt;/body&gt;</w:t>
      </w:r>
    </w:p>
    <w:p w:rsidR="00D74578" w:rsidRDefault="00D74578" w:rsidP="00D74578">
      <w:r>
        <w:t>&lt;/html&gt;</w:t>
      </w:r>
    </w:p>
    <w:p w:rsidR="00D74578" w:rsidRDefault="00D74578" w:rsidP="00D74578">
      <w:r>
        <w:t>or variables:</w:t>
      </w:r>
    </w:p>
    <w:p w:rsidR="00D74578" w:rsidRDefault="00D74578" w:rsidP="00D74578">
      <w:pPr>
        <w:pStyle w:val="Heading1"/>
      </w:pPr>
      <w:r>
        <w:t>Example</w:t>
      </w:r>
    </w:p>
    <w:p w:rsidR="00D74578" w:rsidRDefault="00D74578" w:rsidP="00D74578">
      <w:r>
        <w:t>&lt;!DOCTYPE html&gt;</w:t>
      </w:r>
    </w:p>
    <w:p w:rsidR="00D74578" w:rsidRDefault="00D74578" w:rsidP="00D74578">
      <w:r>
        <w:t>&lt;html&gt;</w:t>
      </w:r>
    </w:p>
    <w:p w:rsidR="00D74578" w:rsidRDefault="00D74578" w:rsidP="00D74578">
      <w:r>
        <w:t>&lt;body&gt;</w:t>
      </w:r>
    </w:p>
    <w:p w:rsidR="00D74578" w:rsidRDefault="00D74578" w:rsidP="00D74578">
      <w:r>
        <w:t>&lt;p&gt;A typical arithmetic operation takes two numbers (or variables) and produces a new number.&lt;/p&gt;</w:t>
      </w:r>
    </w:p>
    <w:p w:rsidR="00D74578" w:rsidRDefault="00D74578" w:rsidP="00D74578">
      <w:r>
        <w:t>&lt;p id="demo"&gt;&lt;/p&gt;</w:t>
      </w:r>
    </w:p>
    <w:p w:rsidR="00D74578" w:rsidRDefault="00D74578" w:rsidP="00D74578">
      <w:r>
        <w:t>&lt;script&gt;</w:t>
      </w:r>
    </w:p>
    <w:p w:rsidR="00D74578" w:rsidRDefault="00D74578" w:rsidP="00D74578">
      <w:r>
        <w:t>var a = 100;</w:t>
      </w:r>
    </w:p>
    <w:p w:rsidR="00D74578" w:rsidRDefault="00D74578" w:rsidP="00D74578">
      <w:r>
        <w:t>var b = 50;</w:t>
      </w:r>
    </w:p>
    <w:p w:rsidR="00D74578" w:rsidRDefault="00D74578" w:rsidP="00D74578">
      <w:r>
        <w:t>var x = a + b;</w:t>
      </w:r>
    </w:p>
    <w:p w:rsidR="00D74578" w:rsidRDefault="00D74578" w:rsidP="00D74578">
      <w:r>
        <w:t>document.getElementById("demo").innerHTML = x;</w:t>
      </w:r>
    </w:p>
    <w:p w:rsidR="00D74578" w:rsidRDefault="00D74578" w:rsidP="00D74578">
      <w:r>
        <w:t>&lt;/script&gt;</w:t>
      </w:r>
    </w:p>
    <w:p w:rsidR="00D74578" w:rsidRDefault="00D74578" w:rsidP="00D74578">
      <w:r>
        <w:t>&lt;/body&gt;</w:t>
      </w:r>
    </w:p>
    <w:p w:rsidR="00D74578" w:rsidRDefault="00D74578" w:rsidP="00D74578">
      <w:r>
        <w:t>&lt;/html&gt;</w:t>
      </w:r>
    </w:p>
    <w:p w:rsidR="00D74578" w:rsidRDefault="00D74578" w:rsidP="00D74578">
      <w:r>
        <w:t>or expressions:</w:t>
      </w:r>
    </w:p>
    <w:p w:rsidR="00D74578" w:rsidRDefault="00D74578" w:rsidP="00D74578">
      <w:pPr>
        <w:pStyle w:val="Heading1"/>
      </w:pPr>
      <w:r>
        <w:t>Example</w:t>
      </w:r>
    </w:p>
    <w:p w:rsidR="00D74578" w:rsidRDefault="00D74578" w:rsidP="00D74578">
      <w:r>
        <w:t>&lt;!DOCTYPE html&gt;</w:t>
      </w:r>
    </w:p>
    <w:p w:rsidR="00D74578" w:rsidRDefault="00D74578" w:rsidP="00D74578">
      <w:r>
        <w:t>&lt;html&gt;</w:t>
      </w:r>
    </w:p>
    <w:p w:rsidR="00D74578" w:rsidRDefault="00D74578" w:rsidP="00D74578">
      <w:r>
        <w:lastRenderedPageBreak/>
        <w:t>&lt;body&gt;</w:t>
      </w:r>
    </w:p>
    <w:p w:rsidR="00D74578" w:rsidRDefault="00D74578" w:rsidP="00D74578">
      <w:r>
        <w:t>&lt;p&gt;A typical arithmetic operation takes two numbers (or expressions) and produces a new number.&lt;/p&gt;</w:t>
      </w:r>
    </w:p>
    <w:p w:rsidR="00D74578" w:rsidRDefault="00D74578" w:rsidP="00D74578">
      <w:r>
        <w:t>&lt;p id="demo"&gt;&lt;/p&gt;</w:t>
      </w:r>
    </w:p>
    <w:p w:rsidR="00D74578" w:rsidRDefault="00D74578" w:rsidP="00D74578">
      <w:r>
        <w:t>&lt;script&gt;</w:t>
      </w:r>
    </w:p>
    <w:p w:rsidR="00D74578" w:rsidRDefault="00D74578" w:rsidP="00D74578">
      <w:r>
        <w:t>var a = 3;</w:t>
      </w:r>
    </w:p>
    <w:p w:rsidR="00D74578" w:rsidRDefault="00D74578" w:rsidP="00D74578">
      <w:r>
        <w:t>var x = (100 + 50) * a;</w:t>
      </w:r>
    </w:p>
    <w:p w:rsidR="00D74578" w:rsidRDefault="00D74578" w:rsidP="00D74578">
      <w:r>
        <w:t>document.getElementById("demo").innerHTML = x;</w:t>
      </w:r>
    </w:p>
    <w:p w:rsidR="00D74578" w:rsidRDefault="00D74578" w:rsidP="00D74578">
      <w:r>
        <w:t>&lt;/script&gt;</w:t>
      </w:r>
    </w:p>
    <w:p w:rsidR="00D74578" w:rsidRDefault="00D74578" w:rsidP="00D74578">
      <w:r>
        <w:t>&lt;/body&gt;</w:t>
      </w:r>
    </w:p>
    <w:p w:rsidR="00D74578" w:rsidRDefault="00D74578" w:rsidP="00D74578">
      <w:r>
        <w:t>&lt;/html&gt;</w:t>
      </w:r>
    </w:p>
    <w:p w:rsidR="00D74578" w:rsidRDefault="00D74578" w:rsidP="00BC7B9D">
      <w:pPr>
        <w:pStyle w:val="Heading1"/>
      </w:pPr>
      <w:r>
        <w:t>Operators and Operands</w:t>
      </w:r>
    </w:p>
    <w:p w:rsidR="00D74578" w:rsidRDefault="00D74578" w:rsidP="00D74578">
      <w:r>
        <w:t>The numbers (in an arithmetic operation) are called operands.</w:t>
      </w:r>
    </w:p>
    <w:p w:rsidR="00D74578" w:rsidRDefault="00D74578" w:rsidP="00D74578"/>
    <w:p w:rsidR="00D74578" w:rsidRDefault="00D74578" w:rsidP="00D74578">
      <w:r>
        <w:t>The operation (to be performed between the two operands) is defined by an operator.</w:t>
      </w:r>
    </w:p>
    <w:p w:rsidR="00D74578" w:rsidRDefault="00D74578" w:rsidP="00D74578"/>
    <w:p w:rsidR="00D74578" w:rsidRDefault="00D74578" w:rsidP="00D74578">
      <w:pPr>
        <w:pStyle w:val="Heading1"/>
      </w:pPr>
      <w:r>
        <w:t>Operand</w:t>
      </w:r>
      <w:r>
        <w:tab/>
        <w:t xml:space="preserve">  Operator</w:t>
      </w:r>
      <w:r>
        <w:tab/>
        <w:t xml:space="preserve">        Operand</w:t>
      </w:r>
    </w:p>
    <w:p w:rsidR="00D74578" w:rsidRDefault="00D74578" w:rsidP="00D74578">
      <w:r>
        <w:t xml:space="preserve">100                   </w:t>
      </w:r>
      <w:r>
        <w:tab/>
        <w:t xml:space="preserve">                                  +</w:t>
      </w:r>
      <w:r>
        <w:tab/>
        <w:t xml:space="preserve">                                           50</w:t>
      </w:r>
    </w:p>
    <w:p w:rsidR="00D74578" w:rsidRDefault="00D74578" w:rsidP="00D74578">
      <w:r>
        <w:t>The addition operator (+) adds numbers:</w:t>
      </w:r>
    </w:p>
    <w:p w:rsidR="00DB7089" w:rsidRDefault="00D74578" w:rsidP="00D74578">
      <w:pPr>
        <w:pStyle w:val="Heading1"/>
      </w:pPr>
      <w:r>
        <w:t>Adding</w:t>
      </w:r>
    </w:p>
    <w:p w:rsidR="00D74578" w:rsidRDefault="00D74578" w:rsidP="00D74578">
      <w:r>
        <w:t>&lt;!DOCTYPE html&gt;</w:t>
      </w:r>
    </w:p>
    <w:p w:rsidR="00D74578" w:rsidRDefault="00D74578" w:rsidP="00D74578">
      <w:r>
        <w:t>&lt;html&gt;</w:t>
      </w:r>
    </w:p>
    <w:p w:rsidR="00D74578" w:rsidRDefault="00D74578" w:rsidP="00D74578">
      <w:r>
        <w:t>&lt;body&gt;</w:t>
      </w:r>
    </w:p>
    <w:p w:rsidR="00D74578" w:rsidRDefault="00D74578" w:rsidP="00D74578">
      <w:r>
        <w:t>&lt;h1&gt;The + Operator&lt;/h1&gt;</w:t>
      </w:r>
    </w:p>
    <w:p w:rsidR="00D74578" w:rsidRDefault="00D74578" w:rsidP="00D74578">
      <w:r>
        <w:t>&lt;p id="demo"&gt;&lt;/p&gt;</w:t>
      </w:r>
    </w:p>
    <w:p w:rsidR="00D74578" w:rsidRDefault="00D74578" w:rsidP="00D74578">
      <w:r>
        <w:lastRenderedPageBreak/>
        <w:t>&lt;script&gt;</w:t>
      </w:r>
    </w:p>
    <w:p w:rsidR="00D74578" w:rsidRDefault="00D74578" w:rsidP="00D74578">
      <w:r>
        <w:t>var x = 5;</w:t>
      </w:r>
    </w:p>
    <w:p w:rsidR="00D74578" w:rsidRDefault="00D74578" w:rsidP="00D74578">
      <w:r>
        <w:t>var y = 2;</w:t>
      </w:r>
    </w:p>
    <w:p w:rsidR="00D74578" w:rsidRDefault="00D74578" w:rsidP="00D74578">
      <w:r>
        <w:t>var z = x + y;</w:t>
      </w:r>
    </w:p>
    <w:p w:rsidR="00D74578" w:rsidRDefault="00D74578" w:rsidP="00D74578">
      <w:r>
        <w:t>document.getElementById("demo").innerHTML = z;</w:t>
      </w:r>
    </w:p>
    <w:p w:rsidR="00D74578" w:rsidRDefault="00D74578" w:rsidP="00D74578">
      <w:r>
        <w:t>&lt;/script&gt;</w:t>
      </w:r>
    </w:p>
    <w:p w:rsidR="00D74578" w:rsidRDefault="00D74578" w:rsidP="00D74578">
      <w:r>
        <w:t>&lt;/body&gt;</w:t>
      </w:r>
    </w:p>
    <w:p w:rsidR="00D74578" w:rsidRDefault="00D74578" w:rsidP="00D74578">
      <w:r>
        <w:t>&lt;/html&gt;</w:t>
      </w:r>
    </w:p>
    <w:p w:rsidR="00D74578" w:rsidRDefault="00D74578" w:rsidP="00D74578">
      <w:r>
        <w:t>The subtraction operator (-) subtracts numbers.</w:t>
      </w:r>
    </w:p>
    <w:p w:rsidR="00D74578" w:rsidRDefault="00D74578" w:rsidP="00D74578"/>
    <w:p w:rsidR="00D74578" w:rsidRDefault="00D74578" w:rsidP="00D74578">
      <w:pPr>
        <w:pStyle w:val="Heading1"/>
      </w:pPr>
      <w:r>
        <w:t>Subtracting</w:t>
      </w:r>
    </w:p>
    <w:p w:rsidR="00D74578" w:rsidRDefault="00D74578" w:rsidP="00D74578">
      <w:r>
        <w:t>&lt;!DOCTYPE html&gt;</w:t>
      </w:r>
    </w:p>
    <w:p w:rsidR="00D74578" w:rsidRDefault="00D74578" w:rsidP="00D74578">
      <w:r>
        <w:t>&lt;html&gt;</w:t>
      </w:r>
    </w:p>
    <w:p w:rsidR="00D74578" w:rsidRDefault="00D74578" w:rsidP="00D74578">
      <w:r>
        <w:t>&lt;body&gt;</w:t>
      </w:r>
    </w:p>
    <w:p w:rsidR="00D74578" w:rsidRDefault="00D74578" w:rsidP="00D74578">
      <w:r>
        <w:t>&lt;h1&gt;The - Operator&lt;/h1&gt;</w:t>
      </w:r>
    </w:p>
    <w:p w:rsidR="00D74578" w:rsidRDefault="00D74578" w:rsidP="00D74578">
      <w:r>
        <w:t>&lt;p id="demo"&gt;&lt;/p&gt;</w:t>
      </w:r>
    </w:p>
    <w:p w:rsidR="00D74578" w:rsidRDefault="00D74578" w:rsidP="00D74578">
      <w:r>
        <w:t>&lt;script&gt;</w:t>
      </w:r>
    </w:p>
    <w:p w:rsidR="00D74578" w:rsidRDefault="00D74578" w:rsidP="00D74578">
      <w:r>
        <w:t>var x = 5;</w:t>
      </w:r>
    </w:p>
    <w:p w:rsidR="00D74578" w:rsidRDefault="00D74578" w:rsidP="00D74578">
      <w:r>
        <w:t>var y = 2;</w:t>
      </w:r>
    </w:p>
    <w:p w:rsidR="00D74578" w:rsidRDefault="00D74578" w:rsidP="00D74578">
      <w:r>
        <w:t>var z = x - y;</w:t>
      </w:r>
    </w:p>
    <w:p w:rsidR="00D74578" w:rsidRDefault="00D74578" w:rsidP="00D74578">
      <w:r>
        <w:t>document.getElementById("demo").innerHTML = z</w:t>
      </w:r>
    </w:p>
    <w:p w:rsidR="00D74578" w:rsidRDefault="00D74578" w:rsidP="00D74578">
      <w:r>
        <w:t>&lt;/script&gt;</w:t>
      </w:r>
    </w:p>
    <w:p w:rsidR="00D74578" w:rsidRDefault="00D74578" w:rsidP="00D74578">
      <w:r>
        <w:t>&lt;/body&gt;</w:t>
      </w:r>
    </w:p>
    <w:p w:rsidR="00D74578" w:rsidRDefault="00D74578" w:rsidP="00D74578">
      <w:r>
        <w:t>&lt;/html&gt;</w:t>
      </w:r>
    </w:p>
    <w:p w:rsidR="00D74578" w:rsidRDefault="00D74578" w:rsidP="00D74578">
      <w:r>
        <w:t>The multiplication operator (*) multiplies numbers.</w:t>
      </w:r>
    </w:p>
    <w:p w:rsidR="00D74578" w:rsidRDefault="00D74578" w:rsidP="00D74578"/>
    <w:p w:rsidR="00D74578" w:rsidRDefault="00D74578" w:rsidP="00D74578">
      <w:pPr>
        <w:pStyle w:val="Heading1"/>
      </w:pPr>
      <w:r>
        <w:lastRenderedPageBreak/>
        <w:t>Multiplying</w:t>
      </w:r>
    </w:p>
    <w:p w:rsidR="00D74578" w:rsidRDefault="00D74578" w:rsidP="00D74578">
      <w:r>
        <w:t>&lt;!DOCTYPE html&gt;</w:t>
      </w:r>
    </w:p>
    <w:p w:rsidR="00D74578" w:rsidRDefault="00D74578" w:rsidP="00D74578">
      <w:r>
        <w:t>&lt;html&gt;</w:t>
      </w:r>
    </w:p>
    <w:p w:rsidR="00D74578" w:rsidRDefault="00D74578" w:rsidP="00D74578">
      <w:r>
        <w:t>&lt;body&gt;</w:t>
      </w:r>
    </w:p>
    <w:p w:rsidR="00D74578" w:rsidRDefault="00D74578" w:rsidP="00D74578">
      <w:r>
        <w:t>&lt;h1&gt;The * Operator&lt;/h1&gt;</w:t>
      </w:r>
    </w:p>
    <w:p w:rsidR="00D74578" w:rsidRDefault="00D74578" w:rsidP="00D74578">
      <w:r>
        <w:t>&lt;p id="demo"&gt;&lt;/p&gt;</w:t>
      </w:r>
    </w:p>
    <w:p w:rsidR="00D74578" w:rsidRDefault="00D74578" w:rsidP="00D74578">
      <w:r>
        <w:t>&lt;script&gt;</w:t>
      </w:r>
    </w:p>
    <w:p w:rsidR="00D74578" w:rsidRDefault="00D74578" w:rsidP="00D74578">
      <w:r>
        <w:t>var x = 5;</w:t>
      </w:r>
    </w:p>
    <w:p w:rsidR="00D74578" w:rsidRDefault="00D74578" w:rsidP="00D74578">
      <w:r>
        <w:t>var y = 2;</w:t>
      </w:r>
    </w:p>
    <w:p w:rsidR="00D74578" w:rsidRDefault="00D74578" w:rsidP="00D74578">
      <w:r>
        <w:t>var z = x * y;</w:t>
      </w:r>
    </w:p>
    <w:p w:rsidR="00D74578" w:rsidRDefault="00D74578" w:rsidP="00D74578">
      <w:r>
        <w:t>document.getElementById("demo").innerHTML = z;</w:t>
      </w:r>
    </w:p>
    <w:p w:rsidR="00D74578" w:rsidRDefault="00D74578" w:rsidP="00D74578">
      <w:r>
        <w:t>&lt;/script&gt;</w:t>
      </w:r>
    </w:p>
    <w:p w:rsidR="00D74578" w:rsidRDefault="00D74578" w:rsidP="00D74578">
      <w:r>
        <w:t>&lt;/body&gt;</w:t>
      </w:r>
    </w:p>
    <w:p w:rsidR="00D74578" w:rsidRDefault="00D74578" w:rsidP="00D74578">
      <w:r>
        <w:t>&lt;/html&gt;</w:t>
      </w:r>
    </w:p>
    <w:p w:rsidR="00D74578" w:rsidRDefault="00D74578" w:rsidP="00D74578">
      <w:r>
        <w:t>The division operator (/) divides numbers.</w:t>
      </w:r>
    </w:p>
    <w:p w:rsidR="00D74578" w:rsidRDefault="00D74578" w:rsidP="00D74578">
      <w:pPr>
        <w:pStyle w:val="Heading1"/>
      </w:pPr>
      <w:r>
        <w:t>Dividing</w:t>
      </w:r>
    </w:p>
    <w:p w:rsidR="00D74578" w:rsidRDefault="00D74578" w:rsidP="00D74578">
      <w:r>
        <w:t>&lt;!DOCTYPE html&gt;</w:t>
      </w:r>
    </w:p>
    <w:p w:rsidR="00D74578" w:rsidRDefault="00D74578" w:rsidP="00D74578">
      <w:r>
        <w:t>&lt;html&gt;</w:t>
      </w:r>
    </w:p>
    <w:p w:rsidR="00D74578" w:rsidRDefault="00D74578" w:rsidP="00D74578">
      <w:r>
        <w:t>&lt;body&gt;</w:t>
      </w:r>
    </w:p>
    <w:p w:rsidR="00D74578" w:rsidRDefault="00D74578" w:rsidP="00D74578">
      <w:r>
        <w:t>&lt;h1&gt;The / Operator&lt;/h1&gt;</w:t>
      </w:r>
    </w:p>
    <w:p w:rsidR="00D74578" w:rsidRDefault="00D74578" w:rsidP="00D74578">
      <w:r>
        <w:t>&lt;p id="demo"&gt;&lt;/p&gt;</w:t>
      </w:r>
    </w:p>
    <w:p w:rsidR="00D74578" w:rsidRDefault="00D74578" w:rsidP="00D74578">
      <w:r>
        <w:t>&lt;script&gt;</w:t>
      </w:r>
    </w:p>
    <w:p w:rsidR="00D74578" w:rsidRDefault="00D74578" w:rsidP="00D74578">
      <w:r>
        <w:t>var x = 5;</w:t>
      </w:r>
    </w:p>
    <w:p w:rsidR="00D74578" w:rsidRDefault="00D74578" w:rsidP="00D74578">
      <w:r>
        <w:t>var y = 2;</w:t>
      </w:r>
    </w:p>
    <w:p w:rsidR="00D74578" w:rsidRDefault="00D74578" w:rsidP="00D74578">
      <w:r>
        <w:t>var z = x / y;</w:t>
      </w:r>
    </w:p>
    <w:p w:rsidR="00D74578" w:rsidRDefault="00D74578" w:rsidP="00D74578">
      <w:r>
        <w:t>document.getElementById("demo").innerHTML = z;</w:t>
      </w:r>
    </w:p>
    <w:p w:rsidR="00D74578" w:rsidRDefault="00D74578" w:rsidP="00D74578">
      <w:r>
        <w:lastRenderedPageBreak/>
        <w:t>&lt;/script&gt;</w:t>
      </w:r>
    </w:p>
    <w:p w:rsidR="00D74578" w:rsidRDefault="00D74578" w:rsidP="00D74578">
      <w:r>
        <w:t>&lt;/body&gt;</w:t>
      </w:r>
    </w:p>
    <w:p w:rsidR="00D74578" w:rsidRDefault="00D74578" w:rsidP="00D74578">
      <w:r>
        <w:t>&lt;/html&gt;</w:t>
      </w:r>
    </w:p>
    <w:p w:rsidR="00FB2194" w:rsidRDefault="00FB2194" w:rsidP="00FB2194">
      <w:r>
        <w:t>The modular operator (%) returns the division remainder.</w:t>
      </w:r>
    </w:p>
    <w:p w:rsidR="00D74578" w:rsidRDefault="00FB2194" w:rsidP="00FB2194">
      <w:pPr>
        <w:pStyle w:val="Heading1"/>
      </w:pPr>
      <w:r>
        <w:t>Modulus</w:t>
      </w:r>
    </w:p>
    <w:p w:rsidR="00FB2194" w:rsidRDefault="00FB2194" w:rsidP="00FB2194">
      <w:r>
        <w:t>&lt;!DOCTYPE html&gt;</w:t>
      </w:r>
    </w:p>
    <w:p w:rsidR="00FB2194" w:rsidRDefault="00FB2194" w:rsidP="00FB2194">
      <w:r>
        <w:t>&lt;html&gt;</w:t>
      </w:r>
    </w:p>
    <w:p w:rsidR="00FB2194" w:rsidRDefault="00FB2194" w:rsidP="00FB2194">
      <w:r>
        <w:t>&lt;body&gt;</w:t>
      </w:r>
    </w:p>
    <w:p w:rsidR="00FB2194" w:rsidRDefault="00FB2194" w:rsidP="00FB2194">
      <w:r>
        <w:t>&lt;h1&gt;The % Operator&lt;/h1&gt;</w:t>
      </w:r>
    </w:p>
    <w:p w:rsidR="00FB2194" w:rsidRDefault="00FB2194" w:rsidP="00FB2194">
      <w:r>
        <w:t>&lt;p id="demo"&gt;&lt;/p&gt;</w:t>
      </w:r>
    </w:p>
    <w:p w:rsidR="00FB2194" w:rsidRDefault="00FB2194" w:rsidP="00FB2194">
      <w:r>
        <w:t>&lt;script&gt;</w:t>
      </w:r>
    </w:p>
    <w:p w:rsidR="00FB2194" w:rsidRDefault="00FB2194" w:rsidP="00FB2194">
      <w:r>
        <w:t>var x = 5;</w:t>
      </w:r>
    </w:p>
    <w:p w:rsidR="00FB2194" w:rsidRDefault="00FB2194" w:rsidP="00FB2194">
      <w:r>
        <w:t>var y = 2;</w:t>
      </w:r>
    </w:p>
    <w:p w:rsidR="00FB2194" w:rsidRDefault="00FB2194" w:rsidP="00FB2194">
      <w:r>
        <w:t>var z = x % y;</w:t>
      </w:r>
    </w:p>
    <w:p w:rsidR="00FB2194" w:rsidRDefault="00FB2194" w:rsidP="00FB2194">
      <w:r>
        <w:t>document.getElementById("demo").innerHTML = z;</w:t>
      </w:r>
    </w:p>
    <w:p w:rsidR="00FB2194" w:rsidRDefault="00FB2194" w:rsidP="00FB2194">
      <w:r>
        <w:t>&lt;/script&gt;</w:t>
      </w:r>
    </w:p>
    <w:p w:rsidR="00FB2194" w:rsidRDefault="00FB2194" w:rsidP="00FB2194">
      <w:r>
        <w:t>&lt;/body&gt;</w:t>
      </w:r>
    </w:p>
    <w:p w:rsidR="00FB2194" w:rsidRDefault="00FB2194" w:rsidP="00FB2194">
      <w:r>
        <w:t>&lt;/html&gt;</w:t>
      </w:r>
    </w:p>
    <w:p w:rsidR="00FB2194" w:rsidRDefault="00FB2194" w:rsidP="00FB2194">
      <w:r>
        <w:t>The increment operator (++) increments numbers.</w:t>
      </w:r>
    </w:p>
    <w:p w:rsidR="00B1154E" w:rsidRDefault="00FB2194" w:rsidP="00FB2194">
      <w:pPr>
        <w:pStyle w:val="Heading1"/>
      </w:pPr>
      <w:r>
        <w:t>Incrementing</w:t>
      </w:r>
    </w:p>
    <w:p w:rsidR="00FB2194" w:rsidRDefault="00FB2194" w:rsidP="00FB2194">
      <w:r>
        <w:t>&lt;!DOCTYPE html&gt;</w:t>
      </w:r>
    </w:p>
    <w:p w:rsidR="00FB2194" w:rsidRDefault="00FB2194" w:rsidP="00FB2194">
      <w:r>
        <w:t>&lt;html&gt;</w:t>
      </w:r>
    </w:p>
    <w:p w:rsidR="00FB2194" w:rsidRDefault="00FB2194" w:rsidP="00FB2194">
      <w:r>
        <w:t>&lt;body&gt;</w:t>
      </w:r>
    </w:p>
    <w:p w:rsidR="00FB2194" w:rsidRDefault="00FB2194" w:rsidP="00FB2194">
      <w:r>
        <w:t>&lt;h1&gt;The ++ Operator&lt;/h1&gt;</w:t>
      </w:r>
    </w:p>
    <w:p w:rsidR="00FB2194" w:rsidRDefault="00FB2194" w:rsidP="00FB2194">
      <w:r>
        <w:t>&lt;p id="demo"&gt;&lt;/p&gt;</w:t>
      </w:r>
    </w:p>
    <w:p w:rsidR="00FB2194" w:rsidRDefault="00FB2194" w:rsidP="00FB2194">
      <w:r>
        <w:t>&lt;script&gt;</w:t>
      </w:r>
    </w:p>
    <w:p w:rsidR="00FB2194" w:rsidRDefault="00FB2194" w:rsidP="00FB2194">
      <w:r>
        <w:lastRenderedPageBreak/>
        <w:t>var x = 5;</w:t>
      </w:r>
    </w:p>
    <w:p w:rsidR="00FB2194" w:rsidRDefault="00FB2194" w:rsidP="00FB2194">
      <w:r>
        <w:t>x++;</w:t>
      </w:r>
    </w:p>
    <w:p w:rsidR="00FB2194" w:rsidRDefault="00FB2194" w:rsidP="00FB2194">
      <w:r>
        <w:t>var z = x;</w:t>
      </w:r>
    </w:p>
    <w:p w:rsidR="00FB2194" w:rsidRDefault="00FB2194" w:rsidP="00FB2194">
      <w:r>
        <w:t>document.getElementById("demo").innerHTML = z;</w:t>
      </w:r>
    </w:p>
    <w:p w:rsidR="00FB2194" w:rsidRDefault="00FB2194" w:rsidP="00FB2194">
      <w:r>
        <w:t>&lt;/script&gt;</w:t>
      </w:r>
    </w:p>
    <w:p w:rsidR="00FB2194" w:rsidRDefault="00FB2194" w:rsidP="00FB2194">
      <w:r>
        <w:t>&lt;/body&gt;</w:t>
      </w:r>
    </w:p>
    <w:p w:rsidR="00FB2194" w:rsidRDefault="00FB2194" w:rsidP="00FB2194">
      <w:r>
        <w:t>&lt;/html&gt;</w:t>
      </w:r>
    </w:p>
    <w:p w:rsidR="00FB2194" w:rsidRDefault="00FB2194" w:rsidP="00FB2194">
      <w:r>
        <w:t>The decrement operator (--) decrements numbers.</w:t>
      </w:r>
    </w:p>
    <w:p w:rsidR="00FB2194" w:rsidRDefault="00FB2194" w:rsidP="00FB2194">
      <w:pPr>
        <w:pStyle w:val="Heading1"/>
      </w:pPr>
      <w:r>
        <w:t>Decrementing</w:t>
      </w:r>
    </w:p>
    <w:p w:rsidR="00FB2194" w:rsidRDefault="00FB2194" w:rsidP="00FB2194">
      <w:r>
        <w:t>&lt;!DOCTYPE html&gt;</w:t>
      </w:r>
    </w:p>
    <w:p w:rsidR="00FB2194" w:rsidRDefault="00FB2194" w:rsidP="00FB2194">
      <w:r>
        <w:t>&lt;html&gt;</w:t>
      </w:r>
    </w:p>
    <w:p w:rsidR="00FB2194" w:rsidRDefault="00FB2194" w:rsidP="00FB2194">
      <w:r>
        <w:t>&lt;body&gt;</w:t>
      </w:r>
    </w:p>
    <w:p w:rsidR="00FB2194" w:rsidRDefault="00FB2194" w:rsidP="00FB2194">
      <w:r>
        <w:t>&lt;h1&gt;The -- Operator&lt;/h1&gt;</w:t>
      </w:r>
    </w:p>
    <w:p w:rsidR="00FB2194" w:rsidRDefault="00FB2194" w:rsidP="00FB2194">
      <w:r>
        <w:t>&lt;p id="demo"&gt;&lt;/p&gt;</w:t>
      </w:r>
    </w:p>
    <w:p w:rsidR="00FB2194" w:rsidRDefault="00FB2194" w:rsidP="00FB2194">
      <w:r>
        <w:t>&lt;script&gt;</w:t>
      </w:r>
    </w:p>
    <w:p w:rsidR="00FB2194" w:rsidRDefault="00FB2194" w:rsidP="00FB2194">
      <w:r>
        <w:t>var x = 5;</w:t>
      </w:r>
    </w:p>
    <w:p w:rsidR="00FB2194" w:rsidRDefault="00FB2194" w:rsidP="00FB2194">
      <w:r>
        <w:t>x--;</w:t>
      </w:r>
    </w:p>
    <w:p w:rsidR="00FB2194" w:rsidRDefault="00FB2194" w:rsidP="00FB2194">
      <w:r>
        <w:t>var z = x;</w:t>
      </w:r>
    </w:p>
    <w:p w:rsidR="00FB2194" w:rsidRDefault="00FB2194" w:rsidP="00FB2194">
      <w:r>
        <w:t>document.getElementById("demo").innerHTML = z;</w:t>
      </w:r>
    </w:p>
    <w:p w:rsidR="00FB2194" w:rsidRDefault="00FB2194" w:rsidP="00FB2194">
      <w:r>
        <w:t>&lt;/script&gt;</w:t>
      </w:r>
    </w:p>
    <w:p w:rsidR="00FB2194" w:rsidRDefault="00FB2194" w:rsidP="00FB2194">
      <w:r>
        <w:t>&lt;/body&gt;</w:t>
      </w:r>
    </w:p>
    <w:p w:rsidR="00FB2194" w:rsidRDefault="00FB2194" w:rsidP="00FB2194">
      <w:r>
        <w:t>&lt;/html&gt;</w:t>
      </w:r>
    </w:p>
    <w:p w:rsidR="003E0C04" w:rsidRDefault="003E0C04" w:rsidP="003E0C04">
      <w:pPr>
        <w:pStyle w:val="Heading1"/>
      </w:pPr>
      <w:r>
        <w:t>Operator Precedence</w:t>
      </w:r>
    </w:p>
    <w:p w:rsidR="003E0C04" w:rsidRDefault="003E0C04" w:rsidP="003E0C04">
      <w:r>
        <w:t>Operator precedence describes the order in which operations are performed in an arithmetic expression.</w:t>
      </w:r>
    </w:p>
    <w:p w:rsidR="003E0C04" w:rsidRDefault="003E0C04" w:rsidP="003E0C04">
      <w:r>
        <w:t>Example</w:t>
      </w:r>
    </w:p>
    <w:p w:rsidR="003E0C04" w:rsidRDefault="003E0C04" w:rsidP="003E0C04">
      <w:r>
        <w:lastRenderedPageBreak/>
        <w:t>&lt;!DOCTYPE html&gt;</w:t>
      </w:r>
    </w:p>
    <w:p w:rsidR="003E0C04" w:rsidRDefault="003E0C04" w:rsidP="003E0C04">
      <w:r>
        <w:t>&lt;html&gt;</w:t>
      </w:r>
    </w:p>
    <w:p w:rsidR="003E0C04" w:rsidRDefault="003E0C04" w:rsidP="003E0C04">
      <w:r>
        <w:t>&lt;body&gt;</w:t>
      </w:r>
    </w:p>
    <w:p w:rsidR="003E0C04" w:rsidRDefault="003E0C04" w:rsidP="003E0C04">
      <w:r>
        <w:t>&lt;p&gt;Multiplication has precedence over addition.&lt;/p&gt;</w:t>
      </w:r>
    </w:p>
    <w:p w:rsidR="003E0C04" w:rsidRDefault="003E0C04" w:rsidP="003E0C04">
      <w:r>
        <w:t>&lt;p id="demo"&gt;&lt;/p&gt;</w:t>
      </w:r>
    </w:p>
    <w:p w:rsidR="003E0C04" w:rsidRDefault="003E0C04" w:rsidP="003E0C04">
      <w:r>
        <w:t>&lt;script&gt;</w:t>
      </w:r>
    </w:p>
    <w:p w:rsidR="003E0C04" w:rsidRDefault="003E0C04" w:rsidP="003E0C04">
      <w:r>
        <w:t>document.getElementById("demo").innerHTML = 100 + 50 * 3;</w:t>
      </w:r>
    </w:p>
    <w:p w:rsidR="003E0C04" w:rsidRDefault="003E0C04" w:rsidP="003E0C04">
      <w:r>
        <w:t>&lt;/script&gt;</w:t>
      </w:r>
    </w:p>
    <w:p w:rsidR="003E0C04" w:rsidRDefault="003E0C04" w:rsidP="003E0C04">
      <w:r>
        <w:t>&lt;/body&gt;</w:t>
      </w:r>
    </w:p>
    <w:p w:rsidR="003E0C04" w:rsidRDefault="003E0C04" w:rsidP="003E0C04">
      <w:r>
        <w:t>&lt;/html&gt;</w:t>
      </w:r>
    </w:p>
    <w:p w:rsidR="003E0C04" w:rsidRDefault="003E0C04" w:rsidP="003E0C04">
      <w:r>
        <w:t>Is the result of example above the same as 150 * 3, or is it the same as 100 + 150?</w:t>
      </w:r>
    </w:p>
    <w:p w:rsidR="003E0C04" w:rsidRDefault="003E0C04" w:rsidP="003E0C04">
      <w:r>
        <w:t>Is the addition or the multiplication done first?</w:t>
      </w:r>
    </w:p>
    <w:p w:rsidR="003E0C04" w:rsidRDefault="003E0C04" w:rsidP="003E0C04">
      <w:r>
        <w:t>As in traditional school mathematics, the multiplication is done first.</w:t>
      </w:r>
    </w:p>
    <w:p w:rsidR="003E0C04" w:rsidRDefault="003E0C04" w:rsidP="003E0C04">
      <w:r>
        <w:t>Multiplication (*) and division (/) have higher precedence than addition (+) and subtraction (-).</w:t>
      </w:r>
    </w:p>
    <w:p w:rsidR="003E0C04" w:rsidRDefault="003E0C04" w:rsidP="003E0C04">
      <w:r>
        <w:t>And (as in school mathematics) the precedence can be changed by using parentheses:</w:t>
      </w:r>
    </w:p>
    <w:p w:rsidR="003E0C04" w:rsidRDefault="003E0C04" w:rsidP="003E0C04">
      <w:pPr>
        <w:pStyle w:val="Heading1"/>
      </w:pPr>
      <w:r>
        <w:t>Example</w:t>
      </w:r>
    </w:p>
    <w:p w:rsidR="003E0C04" w:rsidRDefault="003E0C04" w:rsidP="003E0C04">
      <w:r>
        <w:t>&lt;!DOCTYPE html&gt;</w:t>
      </w:r>
    </w:p>
    <w:p w:rsidR="003E0C04" w:rsidRDefault="003E0C04" w:rsidP="003E0C04">
      <w:r>
        <w:t>&lt;html&gt;</w:t>
      </w:r>
    </w:p>
    <w:p w:rsidR="003E0C04" w:rsidRDefault="003E0C04" w:rsidP="003E0C04">
      <w:r>
        <w:t>&lt;body&gt;</w:t>
      </w:r>
    </w:p>
    <w:p w:rsidR="003E0C04" w:rsidRDefault="003E0C04" w:rsidP="003E0C04">
      <w:r>
        <w:t>&lt;p&gt;Multiplication has precedence over addition.&lt;/p&gt;</w:t>
      </w:r>
    </w:p>
    <w:p w:rsidR="003E0C04" w:rsidRDefault="003E0C04" w:rsidP="003E0C04">
      <w:r>
        <w:t>&lt;p&gt;But parenthesis has precedence over multiplication.&lt;/p&gt;</w:t>
      </w:r>
    </w:p>
    <w:p w:rsidR="003E0C04" w:rsidRDefault="003E0C04" w:rsidP="003E0C04">
      <w:r>
        <w:t>&lt;p id="demo"&gt;&lt;/p&gt;</w:t>
      </w:r>
    </w:p>
    <w:p w:rsidR="003E0C04" w:rsidRDefault="003E0C04" w:rsidP="003E0C04">
      <w:r>
        <w:t>&lt;script&gt;</w:t>
      </w:r>
    </w:p>
    <w:p w:rsidR="003E0C04" w:rsidRDefault="003E0C04" w:rsidP="003E0C04">
      <w:r>
        <w:t>document.getElementById("demo").innerHTML = (100 + 50) * 3;</w:t>
      </w:r>
    </w:p>
    <w:p w:rsidR="003E0C04" w:rsidRDefault="003E0C04" w:rsidP="003E0C04">
      <w:r>
        <w:t>&lt;/script&gt;</w:t>
      </w:r>
    </w:p>
    <w:p w:rsidR="003E0C04" w:rsidRDefault="003E0C04" w:rsidP="003E0C04"/>
    <w:p w:rsidR="003E0C04" w:rsidRDefault="003E0C04" w:rsidP="003E0C04">
      <w:r>
        <w:t>&lt;/body&gt;</w:t>
      </w:r>
    </w:p>
    <w:p w:rsidR="003E0C04" w:rsidRDefault="003E0C04" w:rsidP="003E0C04">
      <w:r>
        <w:lastRenderedPageBreak/>
        <w:t>&lt;/html&gt;</w:t>
      </w:r>
    </w:p>
    <w:p w:rsidR="003E0C04" w:rsidRDefault="003E0C04" w:rsidP="003E0C04"/>
    <w:p w:rsidR="003E0C04" w:rsidRDefault="003E0C04" w:rsidP="003E0C04">
      <w:r>
        <w:t>When using parentheses, the operations inside the parentheses are computed first.</w:t>
      </w:r>
    </w:p>
    <w:p w:rsidR="003E0C04" w:rsidRDefault="003E0C04" w:rsidP="003E0C04">
      <w:r>
        <w:t>When many operations have the same precedence (like addition and subtraction), they are computed from left to right:</w:t>
      </w:r>
    </w:p>
    <w:p w:rsidR="003E0C04" w:rsidRDefault="003E0C04" w:rsidP="003E0C04">
      <w:pPr>
        <w:pStyle w:val="Heading1"/>
      </w:pPr>
      <w:r>
        <w:t>Example</w:t>
      </w:r>
    </w:p>
    <w:p w:rsidR="003E0C04" w:rsidRDefault="003E0C04" w:rsidP="003E0C04">
      <w:r>
        <w:t>&lt;!DOCTYPE html&gt;</w:t>
      </w:r>
    </w:p>
    <w:p w:rsidR="003E0C04" w:rsidRDefault="003E0C04" w:rsidP="003E0C04">
      <w:r>
        <w:t>&lt;html&gt;</w:t>
      </w:r>
    </w:p>
    <w:p w:rsidR="003E0C04" w:rsidRDefault="003E0C04" w:rsidP="003E0C04">
      <w:r>
        <w:t>&lt;body&gt;</w:t>
      </w:r>
    </w:p>
    <w:p w:rsidR="003E0C04" w:rsidRDefault="003E0C04" w:rsidP="003E0C04">
      <w:r>
        <w:t>&lt;p&gt;When many operations has the same precedence, they are computed from left to right.&lt;/p&gt;</w:t>
      </w:r>
    </w:p>
    <w:p w:rsidR="003E0C04" w:rsidRDefault="003E0C04" w:rsidP="003E0C04">
      <w:r>
        <w:t>&lt;p id="demo"&gt;&lt;/p&gt;</w:t>
      </w:r>
    </w:p>
    <w:p w:rsidR="003E0C04" w:rsidRDefault="003E0C04" w:rsidP="003E0C04">
      <w:r>
        <w:t>&lt;script&gt;</w:t>
      </w:r>
    </w:p>
    <w:p w:rsidR="003E0C04" w:rsidRDefault="003E0C04" w:rsidP="003E0C04">
      <w:r>
        <w:t>document.getElementById("demo").innerHTML = 100 + 50 - 3;</w:t>
      </w:r>
    </w:p>
    <w:p w:rsidR="003E0C04" w:rsidRDefault="003E0C04" w:rsidP="003E0C04">
      <w:r>
        <w:t>&lt;/script&gt;</w:t>
      </w:r>
    </w:p>
    <w:p w:rsidR="003E0C04" w:rsidRDefault="003E0C04" w:rsidP="003E0C04">
      <w:r>
        <w:t>&lt;/body&gt;</w:t>
      </w:r>
    </w:p>
    <w:p w:rsidR="003E0C04" w:rsidRDefault="003E0C04" w:rsidP="003E0C04">
      <w:r>
        <w:t>&lt;/html&gt;</w:t>
      </w:r>
    </w:p>
    <w:p w:rsidR="003E0C04" w:rsidRDefault="003E0C04" w:rsidP="003E0C04">
      <w:r>
        <w:t>JavaScript Operator Precedence Values</w:t>
      </w:r>
    </w:p>
    <w:p w:rsidR="003E0C04" w:rsidRDefault="003E0C04" w:rsidP="003E0C04">
      <w:pPr>
        <w:pStyle w:val="Heading1"/>
      </w:pPr>
      <w:r>
        <w:t>Value</w:t>
      </w:r>
      <w:r>
        <w:tab/>
        <w:t xml:space="preserve">   Operator</w:t>
      </w:r>
      <w:r>
        <w:tab/>
        <w:t xml:space="preserve">  Description</w:t>
      </w:r>
      <w:r>
        <w:tab/>
        <w:t>Example</w:t>
      </w:r>
    </w:p>
    <w:p w:rsidR="003E0C04" w:rsidRDefault="003E0C04" w:rsidP="003E0C04">
      <w:r>
        <w:t>19</w:t>
      </w:r>
      <w:r>
        <w:tab/>
        <w:t xml:space="preserve">                              ( )</w:t>
      </w:r>
      <w:r>
        <w:tab/>
        <w:t xml:space="preserve">                         Expression grouping</w:t>
      </w:r>
      <w:r>
        <w:tab/>
        <w:t xml:space="preserve">                         (3 + 4)</w:t>
      </w:r>
    </w:p>
    <w:p w:rsidR="003E0C04" w:rsidRDefault="003E0C04" w:rsidP="003E0C04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E0C04" w:rsidRDefault="003E0C04" w:rsidP="003E0C04">
      <w:r>
        <w:t>18</w:t>
      </w:r>
      <w:r>
        <w:tab/>
        <w:t>.</w:t>
      </w:r>
      <w:r>
        <w:tab/>
        <w:t xml:space="preserve">                  Member</w:t>
      </w:r>
      <w:r>
        <w:tab/>
        <w:t xml:space="preserve">         person.name</w:t>
      </w:r>
    </w:p>
    <w:p w:rsidR="003E0C04" w:rsidRDefault="003E0C04" w:rsidP="003E0C04">
      <w:r>
        <w:t>18</w:t>
      </w:r>
      <w:r>
        <w:tab/>
        <w:t>[]</w:t>
      </w:r>
      <w:r>
        <w:tab/>
        <w:t xml:space="preserve">                  Member</w:t>
      </w:r>
      <w:r>
        <w:tab/>
        <w:t xml:space="preserve">          person["name"]</w:t>
      </w:r>
    </w:p>
    <w:p w:rsidR="003E0C04" w:rsidRDefault="003E0C04" w:rsidP="003E0C04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E0C04" w:rsidRDefault="003E0C04" w:rsidP="003E0C04">
      <w:r>
        <w:t>17</w:t>
      </w:r>
      <w:r>
        <w:tab/>
        <w:t>()</w:t>
      </w:r>
      <w:r>
        <w:tab/>
        <w:t xml:space="preserve">                  Function call</w:t>
      </w:r>
      <w:r>
        <w:tab/>
        <w:t xml:space="preserve">           myFunction()</w:t>
      </w:r>
    </w:p>
    <w:p w:rsidR="003E0C04" w:rsidRDefault="003E0C04" w:rsidP="003E0C04">
      <w:r>
        <w:t>17</w:t>
      </w:r>
      <w:r>
        <w:tab/>
        <w:t>new</w:t>
      </w:r>
      <w:r>
        <w:tab/>
        <w:t xml:space="preserve">                     Create                     new Date()</w:t>
      </w:r>
    </w:p>
    <w:p w:rsidR="003E0C04" w:rsidRDefault="003E0C04" w:rsidP="003E0C04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E0C04" w:rsidRDefault="003E0C04" w:rsidP="003E0C04">
      <w:r>
        <w:lastRenderedPageBreak/>
        <w:t>16</w:t>
      </w:r>
      <w:r>
        <w:tab/>
        <w:t>++</w:t>
      </w:r>
      <w:r>
        <w:tab/>
        <w:t xml:space="preserve">                  Postfix Increment      i++</w:t>
      </w:r>
    </w:p>
    <w:p w:rsidR="003E0C04" w:rsidRDefault="003E0C04" w:rsidP="003E0C04">
      <w:r>
        <w:t>16</w:t>
      </w:r>
      <w:r>
        <w:tab/>
        <w:t>--</w:t>
      </w:r>
      <w:r>
        <w:tab/>
        <w:t xml:space="preserve">             Postfix Decrement</w:t>
      </w:r>
      <w:r>
        <w:tab/>
        <w:t xml:space="preserve">              i--</w:t>
      </w:r>
    </w:p>
    <w:p w:rsidR="003E0C04" w:rsidRDefault="003E0C04" w:rsidP="003E0C04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E0C04" w:rsidRDefault="003E0C04" w:rsidP="003E0C04">
      <w:r>
        <w:t>15</w:t>
      </w:r>
      <w:r>
        <w:tab/>
        <w:t xml:space="preserve">++           </w:t>
      </w:r>
      <w:r>
        <w:tab/>
        <w:t>Prefix Increment</w:t>
      </w:r>
      <w:r>
        <w:tab/>
        <w:t xml:space="preserve">        ++i</w:t>
      </w:r>
    </w:p>
    <w:p w:rsidR="003E0C04" w:rsidRDefault="003E0C04" w:rsidP="003E0C04">
      <w:r>
        <w:t>15</w:t>
      </w:r>
      <w:r>
        <w:tab/>
        <w:t>--</w:t>
      </w:r>
      <w:r>
        <w:tab/>
        <w:t xml:space="preserve">            Prefix Decrement</w:t>
      </w:r>
      <w:r>
        <w:tab/>
        <w:t xml:space="preserve">                     --i</w:t>
      </w:r>
    </w:p>
    <w:p w:rsidR="003E0C04" w:rsidRDefault="003E0C04" w:rsidP="003E0C04">
      <w:r>
        <w:t>15</w:t>
      </w:r>
      <w:r>
        <w:tab/>
        <w:t>!</w:t>
      </w:r>
      <w:r>
        <w:tab/>
        <w:t xml:space="preserve">                 Logical not</w:t>
      </w:r>
      <w:r>
        <w:tab/>
        <w:t xml:space="preserve">                  !(x==y)</w:t>
      </w:r>
    </w:p>
    <w:p w:rsidR="003E0C04" w:rsidRDefault="003E0C04" w:rsidP="003E0C04">
      <w:r>
        <w:t>15</w:t>
      </w:r>
      <w:r>
        <w:tab/>
        <w:t>typeof</w:t>
      </w:r>
      <w:r>
        <w:tab/>
        <w:t xml:space="preserve">                Type</w:t>
      </w:r>
      <w:r>
        <w:tab/>
        <w:t xml:space="preserve">                                 typeof x</w:t>
      </w:r>
    </w:p>
    <w:p w:rsidR="003E0C04" w:rsidRDefault="003E0C04" w:rsidP="003E0C04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E0C04" w:rsidRDefault="003E0C04" w:rsidP="003E0C04">
      <w:r>
        <w:t>14</w:t>
      </w:r>
      <w:r>
        <w:tab/>
        <w:t>*</w:t>
      </w:r>
      <w:r>
        <w:tab/>
        <w:t xml:space="preserve">               Multiplication</w:t>
      </w:r>
      <w:r>
        <w:tab/>
        <w:t xml:space="preserve">         10 * 5</w:t>
      </w:r>
    </w:p>
    <w:p w:rsidR="003E0C04" w:rsidRDefault="003E0C04" w:rsidP="003E0C04">
      <w:r>
        <w:t>14</w:t>
      </w:r>
      <w:r>
        <w:tab/>
        <w:t>/</w:t>
      </w:r>
      <w:r>
        <w:tab/>
        <w:t xml:space="preserve">               Division                       10 / 5</w:t>
      </w:r>
    </w:p>
    <w:p w:rsidR="003E0C04" w:rsidRDefault="003E0C04" w:rsidP="003E0C04">
      <w:r>
        <w:t>14</w:t>
      </w:r>
      <w:r>
        <w:tab/>
        <w:t>%</w:t>
      </w:r>
      <w:r>
        <w:tab/>
        <w:t xml:space="preserve">             Modulo division</w:t>
      </w:r>
      <w:r>
        <w:tab/>
        <w:t xml:space="preserve">             % 5</w:t>
      </w:r>
    </w:p>
    <w:p w:rsidR="003E0C04" w:rsidRDefault="003E0C04" w:rsidP="003E0C04">
      <w:r>
        <w:t>14</w:t>
      </w:r>
      <w:r>
        <w:tab/>
        <w:t>**</w:t>
      </w:r>
      <w:r>
        <w:tab/>
        <w:t xml:space="preserve">               Exponentiation</w:t>
      </w:r>
      <w:r>
        <w:tab/>
        <w:t xml:space="preserve">            10 ** 2</w:t>
      </w:r>
    </w:p>
    <w:p w:rsidR="003E0C04" w:rsidRDefault="003E0C04" w:rsidP="003E0C04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E0C04" w:rsidRDefault="003E0C04" w:rsidP="003E0C04">
      <w:r>
        <w:t>13</w:t>
      </w:r>
      <w:r>
        <w:tab/>
        <w:t>+</w:t>
      </w:r>
      <w:r>
        <w:tab/>
        <w:t xml:space="preserve">                 Addition</w:t>
      </w:r>
      <w:r>
        <w:tab/>
        <w:t xml:space="preserve">          10 + 5</w:t>
      </w:r>
    </w:p>
    <w:p w:rsidR="003E0C04" w:rsidRDefault="003E0C04" w:rsidP="003E0C04">
      <w:r>
        <w:t>13</w:t>
      </w:r>
      <w:r>
        <w:tab/>
        <w:t>-</w:t>
      </w:r>
      <w:r>
        <w:tab/>
        <w:t xml:space="preserve">                Subtraction</w:t>
      </w:r>
      <w:r>
        <w:tab/>
        <w:t xml:space="preserve">             10 - 5</w:t>
      </w:r>
    </w:p>
    <w:p w:rsidR="003E0C04" w:rsidRDefault="003E0C04" w:rsidP="003E0C04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E0C04" w:rsidRDefault="003E0C04" w:rsidP="003E0C04">
      <w:r>
        <w:t>12</w:t>
      </w:r>
      <w:r>
        <w:tab/>
        <w:t>&lt;&lt;</w:t>
      </w:r>
      <w:r>
        <w:tab/>
        <w:t xml:space="preserve">                 Shift left</w:t>
      </w:r>
      <w:r>
        <w:tab/>
        <w:t xml:space="preserve">                x &lt;&lt; 2</w:t>
      </w:r>
    </w:p>
    <w:p w:rsidR="003E0C04" w:rsidRDefault="003E0C04" w:rsidP="003E0C04">
      <w:r>
        <w:t>12</w:t>
      </w:r>
      <w:r>
        <w:tab/>
        <w:t>&gt;&gt;</w:t>
      </w:r>
      <w:r>
        <w:tab/>
        <w:t xml:space="preserve">                 Shift right</w:t>
      </w:r>
      <w:r>
        <w:tab/>
        <w:t xml:space="preserve">               x &gt;&gt; 2</w:t>
      </w:r>
    </w:p>
    <w:p w:rsidR="003E0C04" w:rsidRDefault="003E0C04" w:rsidP="003E0C04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E0C04" w:rsidRDefault="003E0C04" w:rsidP="003E0C04">
      <w:r>
        <w:t>11</w:t>
      </w:r>
      <w:r>
        <w:tab/>
        <w:t>&lt;</w:t>
      </w:r>
      <w:r>
        <w:tab/>
        <w:t xml:space="preserve">                    Less than</w:t>
      </w:r>
      <w:r>
        <w:tab/>
        <w:t xml:space="preserve">                    x &lt; y </w:t>
      </w:r>
    </w:p>
    <w:p w:rsidR="003E0C04" w:rsidRDefault="003E0C04" w:rsidP="003E0C04">
      <w:r>
        <w:t>11</w:t>
      </w:r>
      <w:r>
        <w:tab/>
        <w:t>&lt;=</w:t>
      </w:r>
      <w:r>
        <w:tab/>
        <w:t xml:space="preserve">                      Less than or equal</w:t>
      </w:r>
      <w:r>
        <w:tab/>
        <w:t xml:space="preserve">      x &lt;= y</w:t>
      </w:r>
    </w:p>
    <w:p w:rsidR="003E0C04" w:rsidRDefault="003E0C04" w:rsidP="003E0C04">
      <w:r>
        <w:t>11</w:t>
      </w:r>
      <w:r>
        <w:tab/>
        <w:t>&gt;</w:t>
      </w:r>
      <w:r>
        <w:tab/>
        <w:t xml:space="preserve">                    Greater than</w:t>
      </w:r>
      <w:r>
        <w:tab/>
        <w:t xml:space="preserve">                    x &gt; y</w:t>
      </w:r>
    </w:p>
    <w:p w:rsidR="003E0C04" w:rsidRDefault="003E0C04" w:rsidP="003E0C04">
      <w:r>
        <w:t>11</w:t>
      </w:r>
      <w:r>
        <w:tab/>
        <w:t>&gt;=</w:t>
      </w:r>
      <w:r>
        <w:tab/>
        <w:t xml:space="preserve">                    Greater than or equal</w:t>
      </w:r>
      <w:r>
        <w:tab/>
        <w:t>x &gt;= y</w:t>
      </w:r>
    </w:p>
    <w:p w:rsidR="003E0C04" w:rsidRDefault="003E0C04" w:rsidP="003E0C04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E0C04" w:rsidRDefault="003E0C04" w:rsidP="003E0C04">
      <w:r>
        <w:t>10</w:t>
      </w:r>
      <w:r>
        <w:tab/>
        <w:t>==</w:t>
      </w:r>
      <w:r>
        <w:tab/>
        <w:t xml:space="preserve">                     Equal</w:t>
      </w:r>
      <w:r>
        <w:tab/>
        <w:t xml:space="preserve">                     x == y</w:t>
      </w:r>
    </w:p>
    <w:p w:rsidR="003E0C04" w:rsidRDefault="003E0C04" w:rsidP="003E0C04">
      <w:r>
        <w:t>10</w:t>
      </w:r>
      <w:r>
        <w:tab/>
        <w:t>===</w:t>
      </w:r>
      <w:r>
        <w:tab/>
        <w:t xml:space="preserve">                 Strict equal</w:t>
      </w:r>
      <w:r>
        <w:tab/>
        <w:t xml:space="preserve">                      x === y</w:t>
      </w:r>
    </w:p>
    <w:p w:rsidR="003E0C04" w:rsidRDefault="003E0C04" w:rsidP="003E0C04">
      <w:r>
        <w:t>10</w:t>
      </w:r>
      <w:r>
        <w:tab/>
        <w:t>!=</w:t>
      </w:r>
      <w:r>
        <w:tab/>
        <w:t xml:space="preserve">                   Unequal</w:t>
      </w:r>
      <w:r>
        <w:tab/>
        <w:t xml:space="preserve">                       x != y</w:t>
      </w:r>
    </w:p>
    <w:p w:rsidR="003E0C04" w:rsidRDefault="003E0C04" w:rsidP="003E0C04">
      <w:r>
        <w:lastRenderedPageBreak/>
        <w:t>10</w:t>
      </w:r>
      <w:r>
        <w:tab/>
        <w:t>!==</w:t>
      </w:r>
      <w:r>
        <w:tab/>
        <w:t xml:space="preserve">                 Strict unequal</w:t>
      </w:r>
      <w:r>
        <w:tab/>
        <w:t xml:space="preserve">                       x !== y</w:t>
      </w:r>
    </w:p>
    <w:p w:rsidR="003E0C04" w:rsidRDefault="003E0C04" w:rsidP="003E0C04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E0C04" w:rsidRDefault="003E0C04" w:rsidP="003E0C04">
      <w:r>
        <w:t>6</w:t>
      </w:r>
      <w:r>
        <w:tab/>
        <w:t xml:space="preserve">&amp;&amp;                       </w:t>
      </w:r>
      <w:r>
        <w:tab/>
        <w:t>And</w:t>
      </w:r>
      <w:r>
        <w:tab/>
        <w:t xml:space="preserve">                x &amp;&amp; y</w:t>
      </w:r>
    </w:p>
    <w:p w:rsidR="003E0C04" w:rsidRDefault="003E0C04" w:rsidP="003E0C04">
      <w:r>
        <w:t>5</w:t>
      </w:r>
      <w:r>
        <w:tab/>
        <w:t xml:space="preserve">||                           </w:t>
      </w:r>
      <w:r>
        <w:tab/>
        <w:t>Or</w:t>
      </w:r>
      <w:r>
        <w:tab/>
        <w:t xml:space="preserve">                x || y</w:t>
      </w:r>
    </w:p>
    <w:p w:rsidR="003E0C04" w:rsidRDefault="003E0C04" w:rsidP="003E0C04"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</w:p>
    <w:p w:rsidR="003E0C04" w:rsidRDefault="003E0C04" w:rsidP="003E0C04">
      <w:r>
        <w:t>3</w:t>
      </w:r>
      <w:r>
        <w:tab/>
        <w:t>=</w:t>
      </w:r>
      <w:r>
        <w:tab/>
        <w:t xml:space="preserve">                               Assignment</w:t>
      </w:r>
      <w:r>
        <w:tab/>
        <w:t xml:space="preserve">     x = y</w:t>
      </w:r>
    </w:p>
    <w:p w:rsidR="003E0C04" w:rsidRDefault="003E0C04" w:rsidP="003E0C04">
      <w:r>
        <w:t>3</w:t>
      </w:r>
      <w:r>
        <w:tab/>
        <w:t>+=</w:t>
      </w:r>
      <w:r>
        <w:tab/>
        <w:t xml:space="preserve">                              Assignment</w:t>
      </w:r>
      <w:r>
        <w:tab/>
        <w:t xml:space="preserve">        x += y</w:t>
      </w:r>
    </w:p>
    <w:p w:rsidR="003E0C04" w:rsidRDefault="003E0C04" w:rsidP="003E0C04">
      <w:r>
        <w:t>3</w:t>
      </w:r>
      <w:r>
        <w:tab/>
        <w:t>-=</w:t>
      </w:r>
      <w:r>
        <w:tab/>
        <w:t xml:space="preserve">                                 Assignment</w:t>
      </w:r>
      <w:r>
        <w:tab/>
        <w:t xml:space="preserve">          x -= y</w:t>
      </w:r>
    </w:p>
    <w:p w:rsidR="003E0C04" w:rsidRDefault="003E0C04" w:rsidP="003E0C04">
      <w:r>
        <w:t>3</w:t>
      </w:r>
      <w:r>
        <w:tab/>
        <w:t>*=</w:t>
      </w:r>
      <w:r>
        <w:tab/>
        <w:t xml:space="preserve">                                Assignment</w:t>
      </w:r>
      <w:r>
        <w:tab/>
        <w:t xml:space="preserve">            x *= y</w:t>
      </w:r>
    </w:p>
    <w:p w:rsidR="003E0C04" w:rsidRDefault="003E0C04" w:rsidP="003E0C04">
      <w:r>
        <w:t>3</w:t>
      </w:r>
      <w:r>
        <w:tab/>
        <w:t>/=</w:t>
      </w:r>
      <w:r>
        <w:tab/>
        <w:t xml:space="preserve">                                 Assignment</w:t>
      </w:r>
      <w:r>
        <w:tab/>
        <w:t xml:space="preserve">                x /= y</w:t>
      </w:r>
    </w:p>
    <w:p w:rsidR="003E0C04" w:rsidRDefault="003E0C04" w:rsidP="003E0C04"/>
    <w:p w:rsidR="00707DE7" w:rsidRPr="00707DE7" w:rsidRDefault="00707DE7" w:rsidP="00707DE7">
      <w:pPr>
        <w:pStyle w:val="Heading1"/>
        <w:rPr>
          <w:rFonts w:asciiTheme="minorHAnsi" w:hAnsiTheme="minorHAnsi" w:cstheme="minorBidi"/>
        </w:rPr>
      </w:pPr>
      <w:r>
        <w:t>JavaScript Assignment</w:t>
      </w:r>
    </w:p>
    <w:p w:rsidR="00707DE7" w:rsidRDefault="00707DE7" w:rsidP="00707DE7">
      <w:pPr>
        <w:pStyle w:val="Heading1"/>
      </w:pPr>
      <w:r>
        <w:t>JavaScript Assignment Operators</w:t>
      </w:r>
    </w:p>
    <w:p w:rsidR="00FB2194" w:rsidRPr="001C2D68" w:rsidRDefault="00707DE7" w:rsidP="00707DE7">
      <w:r>
        <w:t>Assignment operators assign values to JavaScript variables.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707DE7">
        <w:rPr>
          <w:rFonts w:ascii="Verdana" w:hAnsi="Verdana"/>
          <w:color w:val="000000"/>
          <w:sz w:val="27"/>
          <w:szCs w:val="27"/>
        </w:rPr>
        <w:t>JavaScript Assignment Operators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707DE7">
        <w:rPr>
          <w:rFonts w:ascii="Verdana" w:hAnsi="Verdana"/>
          <w:color w:val="000000"/>
          <w:sz w:val="27"/>
          <w:szCs w:val="27"/>
        </w:rPr>
        <w:t>Assignment operators assign values to JavaScript variables.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</w:p>
    <w:p w:rsidR="00707DE7" w:rsidRPr="00707DE7" w:rsidRDefault="00707DE7" w:rsidP="00707DE7">
      <w:pPr>
        <w:pStyle w:val="Heading1"/>
      </w:pPr>
      <w:r w:rsidRPr="00707DE7">
        <w:t>Operator</w:t>
      </w:r>
      <w:r w:rsidRPr="00707DE7">
        <w:tab/>
      </w:r>
      <w:r>
        <w:t xml:space="preserve">     </w:t>
      </w:r>
      <w:r w:rsidRPr="00707DE7">
        <w:t>Example</w:t>
      </w:r>
      <w:r w:rsidRPr="00707DE7">
        <w:tab/>
      </w:r>
      <w:r>
        <w:t xml:space="preserve">    </w:t>
      </w:r>
      <w:r w:rsidRPr="00707DE7">
        <w:t>Same As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707DE7">
        <w:rPr>
          <w:rFonts w:ascii="Verdana" w:hAnsi="Verdana"/>
          <w:color w:val="000000"/>
          <w:sz w:val="27"/>
          <w:szCs w:val="27"/>
        </w:rPr>
        <w:t>=</w:t>
      </w:r>
      <w:r w:rsidRPr="00707DE7"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 xml:space="preserve">                         </w:t>
      </w:r>
      <w:r w:rsidRPr="00707DE7">
        <w:rPr>
          <w:rFonts w:ascii="Verdana" w:hAnsi="Verdana"/>
          <w:color w:val="000000"/>
          <w:sz w:val="27"/>
          <w:szCs w:val="27"/>
        </w:rPr>
        <w:t>x = y</w:t>
      </w:r>
      <w:r w:rsidRPr="00707DE7"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 xml:space="preserve">             </w:t>
      </w:r>
      <w:r w:rsidRPr="00707DE7">
        <w:rPr>
          <w:rFonts w:ascii="Verdana" w:hAnsi="Verdana"/>
          <w:color w:val="000000"/>
          <w:sz w:val="27"/>
          <w:szCs w:val="27"/>
        </w:rPr>
        <w:t>x = y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707DE7">
        <w:rPr>
          <w:rFonts w:ascii="Verdana" w:hAnsi="Verdana"/>
          <w:color w:val="000000"/>
          <w:sz w:val="27"/>
          <w:szCs w:val="27"/>
        </w:rPr>
        <w:t>+=</w:t>
      </w:r>
      <w:r w:rsidRPr="00707DE7"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 xml:space="preserve">                         </w:t>
      </w:r>
      <w:r w:rsidRPr="00707DE7">
        <w:rPr>
          <w:rFonts w:ascii="Verdana" w:hAnsi="Verdana"/>
          <w:color w:val="000000"/>
          <w:sz w:val="27"/>
          <w:szCs w:val="27"/>
        </w:rPr>
        <w:t>x += y</w:t>
      </w:r>
      <w:r w:rsidRPr="00707DE7"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 xml:space="preserve">             </w:t>
      </w:r>
      <w:r w:rsidRPr="00707DE7">
        <w:rPr>
          <w:rFonts w:ascii="Verdana" w:hAnsi="Verdana"/>
          <w:color w:val="000000"/>
          <w:sz w:val="27"/>
          <w:szCs w:val="27"/>
        </w:rPr>
        <w:t>x = x + y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707DE7">
        <w:rPr>
          <w:rFonts w:ascii="Verdana" w:hAnsi="Verdana"/>
          <w:color w:val="000000"/>
          <w:sz w:val="27"/>
          <w:szCs w:val="27"/>
        </w:rPr>
        <w:t>-=</w:t>
      </w:r>
      <w:r w:rsidRPr="00707DE7"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 xml:space="preserve">                         </w:t>
      </w:r>
      <w:r w:rsidRPr="00707DE7">
        <w:rPr>
          <w:rFonts w:ascii="Verdana" w:hAnsi="Verdana"/>
          <w:color w:val="000000"/>
          <w:sz w:val="27"/>
          <w:szCs w:val="27"/>
        </w:rPr>
        <w:t>x -= y</w:t>
      </w:r>
      <w:r w:rsidRPr="00707DE7"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 xml:space="preserve">             </w:t>
      </w:r>
      <w:r w:rsidRPr="00707DE7">
        <w:rPr>
          <w:rFonts w:ascii="Verdana" w:hAnsi="Verdana"/>
          <w:color w:val="000000"/>
          <w:sz w:val="27"/>
          <w:szCs w:val="27"/>
        </w:rPr>
        <w:t>x = x - y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707DE7">
        <w:rPr>
          <w:rFonts w:ascii="Verdana" w:hAnsi="Verdana"/>
          <w:color w:val="000000"/>
          <w:sz w:val="27"/>
          <w:szCs w:val="27"/>
        </w:rPr>
        <w:t>*=</w:t>
      </w:r>
      <w:r w:rsidRPr="00707DE7"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 xml:space="preserve">                          </w:t>
      </w:r>
      <w:r w:rsidRPr="00707DE7">
        <w:rPr>
          <w:rFonts w:ascii="Verdana" w:hAnsi="Verdana"/>
          <w:color w:val="000000"/>
          <w:sz w:val="27"/>
          <w:szCs w:val="27"/>
        </w:rPr>
        <w:t>x *= y</w:t>
      </w:r>
      <w:r w:rsidRPr="00707DE7"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 xml:space="preserve">              </w:t>
      </w:r>
      <w:r w:rsidRPr="00707DE7">
        <w:rPr>
          <w:rFonts w:ascii="Verdana" w:hAnsi="Verdana"/>
          <w:color w:val="000000"/>
          <w:sz w:val="27"/>
          <w:szCs w:val="27"/>
        </w:rPr>
        <w:t>x = x * y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707DE7">
        <w:rPr>
          <w:rFonts w:ascii="Verdana" w:hAnsi="Verdana"/>
          <w:color w:val="000000"/>
          <w:sz w:val="27"/>
          <w:szCs w:val="27"/>
        </w:rPr>
        <w:t>/=</w:t>
      </w:r>
      <w:r w:rsidRPr="00707DE7"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 xml:space="preserve">                          </w:t>
      </w:r>
      <w:r w:rsidRPr="00707DE7">
        <w:rPr>
          <w:rFonts w:ascii="Verdana" w:hAnsi="Verdana"/>
          <w:color w:val="000000"/>
          <w:sz w:val="27"/>
          <w:szCs w:val="27"/>
        </w:rPr>
        <w:t>x /= y</w:t>
      </w:r>
      <w:r w:rsidRPr="00707DE7"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 xml:space="preserve">              </w:t>
      </w:r>
      <w:r w:rsidRPr="00707DE7">
        <w:rPr>
          <w:rFonts w:ascii="Verdana" w:hAnsi="Verdana"/>
          <w:color w:val="000000"/>
          <w:sz w:val="27"/>
          <w:szCs w:val="27"/>
        </w:rPr>
        <w:t>x = x / y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707DE7">
        <w:rPr>
          <w:rFonts w:ascii="Verdana" w:hAnsi="Verdana"/>
          <w:color w:val="000000"/>
          <w:sz w:val="27"/>
          <w:szCs w:val="27"/>
        </w:rPr>
        <w:t>%=</w:t>
      </w:r>
      <w:r w:rsidRPr="00707DE7"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 xml:space="preserve">                          </w:t>
      </w:r>
      <w:r w:rsidRPr="00707DE7">
        <w:rPr>
          <w:rFonts w:ascii="Verdana" w:hAnsi="Verdana"/>
          <w:color w:val="000000"/>
          <w:sz w:val="27"/>
          <w:szCs w:val="27"/>
        </w:rPr>
        <w:t>x %= y</w:t>
      </w:r>
      <w:r w:rsidRPr="00707DE7">
        <w:rPr>
          <w:rFonts w:ascii="Verdana" w:hAnsi="Verdana"/>
          <w:color w:val="000000"/>
          <w:sz w:val="27"/>
          <w:szCs w:val="27"/>
        </w:rPr>
        <w:tab/>
      </w:r>
      <w:r>
        <w:rPr>
          <w:rFonts w:ascii="Verdana" w:hAnsi="Verdana"/>
          <w:color w:val="000000"/>
          <w:sz w:val="27"/>
          <w:szCs w:val="27"/>
        </w:rPr>
        <w:t xml:space="preserve">              </w:t>
      </w:r>
      <w:r w:rsidRPr="00707DE7">
        <w:rPr>
          <w:rFonts w:ascii="Verdana" w:hAnsi="Verdana"/>
          <w:color w:val="000000"/>
          <w:sz w:val="27"/>
          <w:szCs w:val="27"/>
        </w:rPr>
        <w:t>x = x % y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707DE7">
        <w:rPr>
          <w:rFonts w:ascii="Verdana" w:hAnsi="Verdana"/>
          <w:color w:val="000000"/>
          <w:sz w:val="27"/>
          <w:szCs w:val="27"/>
        </w:rPr>
        <w:lastRenderedPageBreak/>
        <w:t>The = assignment operator assigns a value to a variable.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</w:p>
    <w:p w:rsidR="001C2D68" w:rsidRDefault="00707DE7" w:rsidP="00707DE7">
      <w:pPr>
        <w:pStyle w:val="Heading1"/>
      </w:pPr>
      <w:r w:rsidRPr="00707DE7">
        <w:t>Assignment</w:t>
      </w:r>
    </w:p>
    <w:p w:rsidR="001C2D68" w:rsidRDefault="001C2D68" w:rsidP="001C2D68">
      <w:pPr>
        <w:pStyle w:val="NormalWeb"/>
        <w:rPr>
          <w:rFonts w:ascii="Verdana" w:hAnsi="Verdana"/>
          <w:color w:val="000000"/>
          <w:sz w:val="27"/>
          <w:szCs w:val="27"/>
        </w:rPr>
      </w:pP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707DE7">
        <w:rPr>
          <w:rFonts w:ascii="Verdana" w:hAnsi="Verdana"/>
          <w:color w:val="000000"/>
          <w:sz w:val="27"/>
          <w:szCs w:val="27"/>
        </w:rPr>
        <w:t>&lt;!DOCTYPE html&gt;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707DE7">
        <w:rPr>
          <w:rFonts w:ascii="Verdana" w:hAnsi="Verdana"/>
          <w:color w:val="000000"/>
          <w:sz w:val="27"/>
          <w:szCs w:val="27"/>
        </w:rPr>
        <w:t>&lt;html&gt;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707DE7">
        <w:rPr>
          <w:rFonts w:ascii="Verdana" w:hAnsi="Verdana"/>
          <w:color w:val="000000"/>
          <w:sz w:val="27"/>
          <w:szCs w:val="27"/>
        </w:rPr>
        <w:t>&lt;body&gt;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707DE7">
        <w:rPr>
          <w:rFonts w:ascii="Verdana" w:hAnsi="Verdana"/>
          <w:color w:val="000000"/>
          <w:sz w:val="27"/>
          <w:szCs w:val="27"/>
        </w:rPr>
        <w:t>&lt;h1&gt;The = Operator&lt;/h1&gt;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707DE7">
        <w:rPr>
          <w:rFonts w:ascii="Verdana" w:hAnsi="Verdana"/>
          <w:color w:val="000000"/>
          <w:sz w:val="27"/>
          <w:szCs w:val="27"/>
        </w:rPr>
        <w:t>&lt;p id="demo"&gt;&lt;/p&gt;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707DE7">
        <w:rPr>
          <w:rFonts w:ascii="Verdana" w:hAnsi="Verdana"/>
          <w:color w:val="000000"/>
          <w:sz w:val="27"/>
          <w:szCs w:val="27"/>
        </w:rPr>
        <w:t>&lt;script&gt;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707DE7">
        <w:rPr>
          <w:rFonts w:ascii="Verdana" w:hAnsi="Verdana"/>
          <w:color w:val="000000"/>
          <w:sz w:val="27"/>
          <w:szCs w:val="27"/>
        </w:rPr>
        <w:t>var x = 10;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707DE7">
        <w:rPr>
          <w:rFonts w:ascii="Verdana" w:hAnsi="Verdana"/>
          <w:color w:val="000000"/>
          <w:sz w:val="27"/>
          <w:szCs w:val="27"/>
        </w:rPr>
        <w:t>document.getElementById("demo").innerHTML = x;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707DE7">
        <w:rPr>
          <w:rFonts w:ascii="Verdana" w:hAnsi="Verdana"/>
          <w:color w:val="000000"/>
          <w:sz w:val="27"/>
          <w:szCs w:val="27"/>
        </w:rPr>
        <w:t>&lt;/script&gt;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707DE7">
        <w:rPr>
          <w:rFonts w:ascii="Verdana" w:hAnsi="Verdana"/>
          <w:color w:val="000000"/>
          <w:sz w:val="27"/>
          <w:szCs w:val="27"/>
        </w:rPr>
        <w:t>&lt;/body&gt;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707DE7">
        <w:rPr>
          <w:rFonts w:ascii="Verdana" w:hAnsi="Verdana"/>
          <w:color w:val="000000"/>
          <w:sz w:val="27"/>
          <w:szCs w:val="27"/>
        </w:rPr>
        <w:t>&lt;/html&gt;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  <w:r w:rsidRPr="00707DE7">
        <w:rPr>
          <w:rFonts w:ascii="Verdana" w:hAnsi="Verdana"/>
          <w:color w:val="000000"/>
          <w:sz w:val="27"/>
          <w:szCs w:val="27"/>
        </w:rPr>
        <w:t>The += assignment operator adds a value to a variable.</w:t>
      </w:r>
    </w:p>
    <w:p w:rsidR="00707DE7" w:rsidRPr="00707DE7" w:rsidRDefault="00707DE7" w:rsidP="00707DE7">
      <w:pPr>
        <w:pStyle w:val="NormalWeb"/>
        <w:rPr>
          <w:rFonts w:ascii="Verdana" w:hAnsi="Verdana"/>
          <w:color w:val="000000"/>
          <w:sz w:val="27"/>
          <w:szCs w:val="27"/>
        </w:rPr>
      </w:pPr>
    </w:p>
    <w:p w:rsidR="003B2A3E" w:rsidRDefault="00707DE7" w:rsidP="00707DE7">
      <w:pPr>
        <w:pStyle w:val="Heading1"/>
      </w:pPr>
      <w:r w:rsidRPr="00707DE7">
        <w:t>Assignment</w:t>
      </w:r>
    </w:p>
    <w:p w:rsidR="00707DE7" w:rsidRDefault="00707DE7" w:rsidP="00707DE7">
      <w:r>
        <w:lastRenderedPageBreak/>
        <w:t>&lt;!DOCTYPE html&gt;</w:t>
      </w:r>
    </w:p>
    <w:p w:rsidR="00707DE7" w:rsidRDefault="00707DE7" w:rsidP="00707DE7">
      <w:r>
        <w:t>&lt;html&gt;</w:t>
      </w:r>
    </w:p>
    <w:p w:rsidR="00707DE7" w:rsidRDefault="00707DE7" w:rsidP="00707DE7">
      <w:r>
        <w:t>&lt;body&gt;</w:t>
      </w:r>
    </w:p>
    <w:p w:rsidR="00707DE7" w:rsidRDefault="00707DE7" w:rsidP="00707DE7">
      <w:r>
        <w:t>&lt;h1&gt;The += Operator&lt;/h1&gt;</w:t>
      </w:r>
    </w:p>
    <w:p w:rsidR="00707DE7" w:rsidRDefault="00707DE7" w:rsidP="00707DE7">
      <w:r>
        <w:t>&lt;p id="demo"&gt;&lt;/p&gt;</w:t>
      </w:r>
    </w:p>
    <w:p w:rsidR="00707DE7" w:rsidRDefault="00707DE7" w:rsidP="00707DE7">
      <w:r>
        <w:t>&lt;script&gt;</w:t>
      </w:r>
    </w:p>
    <w:p w:rsidR="00707DE7" w:rsidRDefault="00707DE7" w:rsidP="00707DE7">
      <w:r>
        <w:t>var x = 10;</w:t>
      </w:r>
    </w:p>
    <w:p w:rsidR="00707DE7" w:rsidRDefault="00707DE7" w:rsidP="00707DE7">
      <w:r>
        <w:t>x += 5;</w:t>
      </w:r>
    </w:p>
    <w:p w:rsidR="00707DE7" w:rsidRDefault="00707DE7" w:rsidP="00707DE7">
      <w:r>
        <w:t>document.getElementById("demo").innerHTML = x;</w:t>
      </w:r>
    </w:p>
    <w:p w:rsidR="00707DE7" w:rsidRDefault="00707DE7" w:rsidP="00707DE7">
      <w:r>
        <w:t>&lt;/script&gt;</w:t>
      </w:r>
    </w:p>
    <w:p w:rsidR="00707DE7" w:rsidRDefault="00707DE7" w:rsidP="00707DE7">
      <w:r>
        <w:t>&lt;/body&gt;</w:t>
      </w:r>
    </w:p>
    <w:p w:rsidR="00707DE7" w:rsidRDefault="00707DE7" w:rsidP="00707DE7">
      <w:r>
        <w:t>&lt;/html&gt;</w:t>
      </w:r>
    </w:p>
    <w:p w:rsidR="00707DE7" w:rsidRDefault="00707DE7" w:rsidP="00707DE7">
      <w:r>
        <w:t>The -= assignment operator subtracts a value from a variable.</w:t>
      </w:r>
    </w:p>
    <w:p w:rsidR="00707DE7" w:rsidRPr="0084509D" w:rsidRDefault="00707DE7" w:rsidP="00707DE7">
      <w:pPr>
        <w:pStyle w:val="Heading1"/>
      </w:pPr>
      <w:r>
        <w:t>Assignment</w:t>
      </w:r>
    </w:p>
    <w:p w:rsidR="00707DE7" w:rsidRDefault="00707DE7" w:rsidP="00707DE7">
      <w:r>
        <w:t>&lt;!DOCTYPE html&gt;</w:t>
      </w:r>
    </w:p>
    <w:p w:rsidR="00707DE7" w:rsidRDefault="00707DE7" w:rsidP="00707DE7">
      <w:r>
        <w:t>&lt;html&gt;</w:t>
      </w:r>
    </w:p>
    <w:p w:rsidR="00707DE7" w:rsidRDefault="00707DE7" w:rsidP="00707DE7">
      <w:r>
        <w:t>&lt;body&gt;</w:t>
      </w:r>
    </w:p>
    <w:p w:rsidR="00707DE7" w:rsidRDefault="00707DE7" w:rsidP="00707DE7">
      <w:r>
        <w:t>&lt;h1&gt;The -= Operator&lt;/h1&gt;</w:t>
      </w:r>
    </w:p>
    <w:p w:rsidR="00707DE7" w:rsidRDefault="00707DE7" w:rsidP="00707DE7">
      <w:r>
        <w:t>&lt;p id="demo"&gt;&lt;/p&gt;</w:t>
      </w:r>
    </w:p>
    <w:p w:rsidR="00707DE7" w:rsidRDefault="00707DE7" w:rsidP="00707DE7">
      <w:r>
        <w:t>&lt;script&gt;</w:t>
      </w:r>
    </w:p>
    <w:p w:rsidR="00707DE7" w:rsidRDefault="00707DE7" w:rsidP="00707DE7">
      <w:r>
        <w:t>var x = 10;</w:t>
      </w:r>
    </w:p>
    <w:p w:rsidR="00707DE7" w:rsidRDefault="00707DE7" w:rsidP="00707DE7">
      <w:r>
        <w:t>x -= 5;</w:t>
      </w:r>
    </w:p>
    <w:p w:rsidR="00707DE7" w:rsidRDefault="00707DE7" w:rsidP="00707DE7">
      <w:r>
        <w:t>document.getElementById("demo").innerHTML = x;</w:t>
      </w:r>
    </w:p>
    <w:p w:rsidR="00707DE7" w:rsidRDefault="00707DE7" w:rsidP="00707DE7">
      <w:r>
        <w:t>&lt;/script&gt;</w:t>
      </w:r>
    </w:p>
    <w:p w:rsidR="00707DE7" w:rsidRDefault="00707DE7" w:rsidP="00707DE7">
      <w:r>
        <w:t>&lt;/body&gt;</w:t>
      </w:r>
    </w:p>
    <w:p w:rsidR="00707DE7" w:rsidRDefault="00707DE7" w:rsidP="00707DE7">
      <w:r>
        <w:t>&lt;/html&gt;</w:t>
      </w:r>
    </w:p>
    <w:p w:rsidR="0084509D" w:rsidRPr="0084509D" w:rsidRDefault="0084509D" w:rsidP="00707DE7"/>
    <w:p w:rsidR="0084509D" w:rsidRDefault="0084509D" w:rsidP="0084509D">
      <w:pPr>
        <w:pStyle w:val="NormalWeb"/>
        <w:rPr>
          <w:rFonts w:ascii="Verdana" w:hAnsi="Verdana"/>
          <w:color w:val="000000"/>
          <w:sz w:val="27"/>
          <w:szCs w:val="27"/>
        </w:rPr>
      </w:pPr>
    </w:p>
    <w:p w:rsidR="00707DE7" w:rsidRPr="00707DE7" w:rsidRDefault="00707DE7" w:rsidP="00707DE7">
      <w:pPr>
        <w:rPr>
          <w:szCs w:val="24"/>
        </w:rPr>
      </w:pPr>
      <w:r w:rsidRPr="00707DE7">
        <w:rPr>
          <w:szCs w:val="24"/>
        </w:rPr>
        <w:t>The *= assignment operator multiplies a variable.</w:t>
      </w:r>
    </w:p>
    <w:p w:rsidR="002C5F2B" w:rsidRDefault="00707DE7" w:rsidP="00707DE7">
      <w:pPr>
        <w:pStyle w:val="Heading1"/>
      </w:pPr>
      <w:r w:rsidRPr="00707DE7">
        <w:t>Assignment</w:t>
      </w:r>
    </w:p>
    <w:p w:rsidR="00707DE7" w:rsidRDefault="00707DE7" w:rsidP="00707DE7">
      <w:r>
        <w:t>&lt;!DOCTYPE html&gt;</w:t>
      </w:r>
    </w:p>
    <w:p w:rsidR="00707DE7" w:rsidRDefault="00707DE7" w:rsidP="00707DE7">
      <w:r>
        <w:t>&lt;html&gt;</w:t>
      </w:r>
    </w:p>
    <w:p w:rsidR="00707DE7" w:rsidRDefault="00707DE7" w:rsidP="00707DE7">
      <w:r>
        <w:t>&lt;body&gt;</w:t>
      </w:r>
    </w:p>
    <w:p w:rsidR="00707DE7" w:rsidRDefault="00707DE7" w:rsidP="00707DE7">
      <w:r>
        <w:t>&lt;h1&gt;The *= Operator&lt;/h1&gt;</w:t>
      </w:r>
    </w:p>
    <w:p w:rsidR="00707DE7" w:rsidRDefault="00707DE7" w:rsidP="00707DE7">
      <w:r>
        <w:t>&lt;p id="demo"&gt;&lt;/p&gt;</w:t>
      </w:r>
    </w:p>
    <w:p w:rsidR="00707DE7" w:rsidRDefault="00707DE7" w:rsidP="00707DE7">
      <w:r>
        <w:t>&lt;script&gt;</w:t>
      </w:r>
    </w:p>
    <w:p w:rsidR="00707DE7" w:rsidRDefault="00707DE7" w:rsidP="00707DE7">
      <w:r>
        <w:t>var x = 10;</w:t>
      </w:r>
    </w:p>
    <w:p w:rsidR="00707DE7" w:rsidRDefault="00707DE7" w:rsidP="00707DE7">
      <w:r>
        <w:t>x *= 5;</w:t>
      </w:r>
    </w:p>
    <w:p w:rsidR="00707DE7" w:rsidRDefault="00707DE7" w:rsidP="00707DE7">
      <w:r>
        <w:t>document.getElementById("demo").innerHTML = x;</w:t>
      </w:r>
    </w:p>
    <w:p w:rsidR="00707DE7" w:rsidRDefault="00707DE7" w:rsidP="00707DE7">
      <w:r>
        <w:t>&lt;/script&gt;</w:t>
      </w:r>
    </w:p>
    <w:p w:rsidR="00707DE7" w:rsidRDefault="00707DE7" w:rsidP="00707DE7">
      <w:r>
        <w:t>&lt;/body&gt;</w:t>
      </w:r>
    </w:p>
    <w:p w:rsidR="00707DE7" w:rsidRDefault="00707DE7" w:rsidP="00707DE7">
      <w:r>
        <w:t>&lt;/html&gt;</w:t>
      </w:r>
    </w:p>
    <w:p w:rsidR="00707DE7" w:rsidRDefault="00707DE7" w:rsidP="00707DE7">
      <w:r>
        <w:t>The /= assignment divides a variable.</w:t>
      </w:r>
    </w:p>
    <w:p w:rsidR="00707DE7" w:rsidRDefault="00707DE7" w:rsidP="00707DE7">
      <w:pPr>
        <w:pStyle w:val="Heading1"/>
      </w:pPr>
      <w:r>
        <w:t>Assignment</w:t>
      </w:r>
    </w:p>
    <w:p w:rsidR="00707DE7" w:rsidRDefault="00707DE7" w:rsidP="00707DE7">
      <w:r>
        <w:t>&lt;!DOCTYPE html&gt;</w:t>
      </w:r>
    </w:p>
    <w:p w:rsidR="00707DE7" w:rsidRDefault="00707DE7" w:rsidP="00707DE7">
      <w:r>
        <w:t>&lt;html&gt;</w:t>
      </w:r>
    </w:p>
    <w:p w:rsidR="00707DE7" w:rsidRDefault="00707DE7" w:rsidP="00707DE7">
      <w:r>
        <w:t>&lt;body&gt;</w:t>
      </w:r>
    </w:p>
    <w:p w:rsidR="00707DE7" w:rsidRDefault="00707DE7" w:rsidP="00707DE7"/>
    <w:p w:rsidR="00707DE7" w:rsidRDefault="00707DE7" w:rsidP="00707DE7">
      <w:r>
        <w:t>&lt;h1&gt;The /= Operator&lt;/h1&gt;</w:t>
      </w:r>
    </w:p>
    <w:p w:rsidR="00707DE7" w:rsidRDefault="00707DE7" w:rsidP="00707DE7"/>
    <w:p w:rsidR="00707DE7" w:rsidRDefault="00707DE7" w:rsidP="00707DE7">
      <w:r>
        <w:t>&lt;p id="demo"&gt;&lt;/p&gt;</w:t>
      </w:r>
    </w:p>
    <w:p w:rsidR="00707DE7" w:rsidRDefault="00707DE7" w:rsidP="00707DE7"/>
    <w:p w:rsidR="00707DE7" w:rsidRDefault="00707DE7" w:rsidP="00707DE7">
      <w:r>
        <w:t>&lt;script&gt;</w:t>
      </w:r>
    </w:p>
    <w:p w:rsidR="00707DE7" w:rsidRDefault="00707DE7" w:rsidP="00707DE7">
      <w:r>
        <w:lastRenderedPageBreak/>
        <w:t>var x = 10;</w:t>
      </w:r>
    </w:p>
    <w:p w:rsidR="00707DE7" w:rsidRDefault="00707DE7" w:rsidP="00707DE7">
      <w:r>
        <w:t>x /= 5;</w:t>
      </w:r>
    </w:p>
    <w:p w:rsidR="00707DE7" w:rsidRDefault="00707DE7" w:rsidP="00707DE7">
      <w:r>
        <w:t>document.getElementById("demo").innerHTML = x;</w:t>
      </w:r>
    </w:p>
    <w:p w:rsidR="00707DE7" w:rsidRDefault="00707DE7" w:rsidP="00707DE7">
      <w:r>
        <w:t>&lt;/script&gt;</w:t>
      </w:r>
    </w:p>
    <w:p w:rsidR="00707DE7" w:rsidRDefault="00707DE7" w:rsidP="00707DE7"/>
    <w:p w:rsidR="00707DE7" w:rsidRDefault="00707DE7" w:rsidP="00707DE7">
      <w:r>
        <w:t>&lt;/body&gt;</w:t>
      </w:r>
    </w:p>
    <w:p w:rsidR="00707DE7" w:rsidRDefault="00707DE7" w:rsidP="00707DE7">
      <w:r>
        <w:t>&lt;/html&gt;</w:t>
      </w:r>
    </w:p>
    <w:p w:rsidR="0010637C" w:rsidRDefault="0010637C" w:rsidP="0010637C">
      <w:r>
        <w:t>The %= assignment operator assigns a remainder to a variable.</w:t>
      </w:r>
    </w:p>
    <w:p w:rsidR="00707DE7" w:rsidRDefault="0010637C" w:rsidP="0010637C">
      <w:pPr>
        <w:pStyle w:val="Heading1"/>
      </w:pPr>
      <w:r>
        <w:t>Assignment</w:t>
      </w:r>
    </w:p>
    <w:p w:rsidR="0010637C" w:rsidRDefault="0010637C" w:rsidP="0010637C">
      <w:r>
        <w:t>&lt;!DOCTYPE html&gt;</w:t>
      </w:r>
    </w:p>
    <w:p w:rsidR="0010637C" w:rsidRDefault="0010637C" w:rsidP="0010637C">
      <w:r>
        <w:t>&lt;html&gt;</w:t>
      </w:r>
    </w:p>
    <w:p w:rsidR="0010637C" w:rsidRDefault="0010637C" w:rsidP="0010637C">
      <w:r>
        <w:t>&lt;body&gt;</w:t>
      </w:r>
    </w:p>
    <w:p w:rsidR="0010637C" w:rsidRDefault="0010637C" w:rsidP="0010637C"/>
    <w:p w:rsidR="0010637C" w:rsidRDefault="0010637C" w:rsidP="0010637C">
      <w:r>
        <w:t>&lt;h1&gt;The %= Operator&lt;/h1&gt;</w:t>
      </w:r>
    </w:p>
    <w:p w:rsidR="0010637C" w:rsidRDefault="0010637C" w:rsidP="0010637C"/>
    <w:p w:rsidR="0010637C" w:rsidRDefault="0010637C" w:rsidP="0010637C">
      <w:r>
        <w:t>&lt;p id="demo"&gt;&lt;/p&gt;</w:t>
      </w:r>
    </w:p>
    <w:p w:rsidR="0010637C" w:rsidRDefault="0010637C" w:rsidP="0010637C"/>
    <w:p w:rsidR="0010637C" w:rsidRDefault="0010637C" w:rsidP="0010637C">
      <w:r>
        <w:t>&lt;script&gt;</w:t>
      </w:r>
    </w:p>
    <w:p w:rsidR="0010637C" w:rsidRDefault="0010637C" w:rsidP="0010637C">
      <w:r>
        <w:t>var x = 10;</w:t>
      </w:r>
    </w:p>
    <w:p w:rsidR="0010637C" w:rsidRDefault="0010637C" w:rsidP="0010637C">
      <w:r>
        <w:t>x %= 5;</w:t>
      </w:r>
    </w:p>
    <w:p w:rsidR="0010637C" w:rsidRDefault="0010637C" w:rsidP="0010637C">
      <w:r>
        <w:t>document.getElementById("demo").innerHTML = x;</w:t>
      </w:r>
    </w:p>
    <w:p w:rsidR="0010637C" w:rsidRDefault="0010637C" w:rsidP="0010637C">
      <w:r>
        <w:t>&lt;/script&gt;</w:t>
      </w:r>
    </w:p>
    <w:p w:rsidR="0010637C" w:rsidRDefault="0010637C" w:rsidP="0010637C"/>
    <w:p w:rsidR="0010637C" w:rsidRDefault="0010637C" w:rsidP="0010637C">
      <w:r>
        <w:t>&lt;/body&gt;</w:t>
      </w:r>
    </w:p>
    <w:p w:rsidR="0010637C" w:rsidRDefault="0010637C" w:rsidP="0010637C">
      <w:r>
        <w:t>&lt;/html&gt;</w:t>
      </w:r>
    </w:p>
    <w:p w:rsidR="00696133" w:rsidRDefault="00696133" w:rsidP="00696133">
      <w:pPr>
        <w:pStyle w:val="Heading1"/>
      </w:pPr>
      <w:r>
        <w:t>JavaScript Data Types</w:t>
      </w:r>
    </w:p>
    <w:p w:rsidR="00696133" w:rsidRDefault="00696133" w:rsidP="00696133">
      <w:pPr>
        <w:rPr>
          <w:rFonts w:ascii="Calibri" w:hAnsi="Calibri" w:cs="Calibri"/>
        </w:rPr>
      </w:pPr>
    </w:p>
    <w:p w:rsidR="00696133" w:rsidRDefault="00696133" w:rsidP="00696133">
      <w:r>
        <w:t>String, Number, Boolean, Array, Object.</w:t>
      </w:r>
    </w:p>
    <w:p w:rsidR="00696133" w:rsidRDefault="00696133" w:rsidP="00696133">
      <w:pPr>
        <w:pStyle w:val="Heading1"/>
      </w:pPr>
      <w:r>
        <w:t>JavaScript Data Types</w:t>
      </w:r>
    </w:p>
    <w:p w:rsidR="00696133" w:rsidRDefault="00696133" w:rsidP="00696133">
      <w:r>
        <w:t>JavaScript variables can hold many data types: numbers, strings, arrays, objects and more:</w:t>
      </w:r>
    </w:p>
    <w:p w:rsidR="00696133" w:rsidRDefault="00696133" w:rsidP="00696133">
      <w:r>
        <w:t>var length = 16;                               // Number</w:t>
      </w:r>
    </w:p>
    <w:p w:rsidR="00696133" w:rsidRDefault="00696133" w:rsidP="00696133">
      <w:r>
        <w:t>var lastName = "Johnson";                      // String</w:t>
      </w:r>
    </w:p>
    <w:p w:rsidR="00696133" w:rsidRDefault="00696133" w:rsidP="00696133">
      <w:r>
        <w:t>var cars = ["Saab", "Volvo", "BMW"];           // Array</w:t>
      </w:r>
    </w:p>
    <w:p w:rsidR="00696133" w:rsidRDefault="00696133" w:rsidP="00696133">
      <w:r>
        <w:t>var x = {firstName:"John", lastName:"Doe"};    // Object</w:t>
      </w:r>
    </w:p>
    <w:p w:rsidR="00696133" w:rsidRDefault="00696133" w:rsidP="00696133">
      <w:pPr>
        <w:pStyle w:val="Heading1"/>
      </w:pPr>
      <w:r>
        <w:t>The Concept of Data Types</w:t>
      </w:r>
    </w:p>
    <w:p w:rsidR="00696133" w:rsidRDefault="00696133" w:rsidP="00696133">
      <w:r>
        <w:t>In programming, data types is an important concept.</w:t>
      </w:r>
    </w:p>
    <w:p w:rsidR="00696133" w:rsidRDefault="00696133" w:rsidP="00696133">
      <w:r>
        <w:t>To be able to operate on variables, it is important to know something about the type.</w:t>
      </w:r>
    </w:p>
    <w:p w:rsidR="00696133" w:rsidRDefault="00696133" w:rsidP="00696133">
      <w:r>
        <w:t>Without data types, a computer cannot safely solve this:</w:t>
      </w:r>
    </w:p>
    <w:p w:rsidR="00696133" w:rsidRDefault="00696133" w:rsidP="00696133">
      <w:r>
        <w:t>var x = 16 + "Volvo";</w:t>
      </w:r>
    </w:p>
    <w:p w:rsidR="00696133" w:rsidRDefault="00696133" w:rsidP="00696133">
      <w:r>
        <w:t>Does it make any sense to add "Volvo" to sixteen? Will it produce an error or will it produce a result?</w:t>
      </w:r>
    </w:p>
    <w:p w:rsidR="00696133" w:rsidRDefault="00696133" w:rsidP="00696133">
      <w:r>
        <w:t>JavaScript will treat the example above as:</w:t>
      </w:r>
    </w:p>
    <w:p w:rsidR="00696133" w:rsidRDefault="00696133" w:rsidP="00696133">
      <w:r>
        <w:t>var x = "16" + "Volvo";</w:t>
      </w:r>
    </w:p>
    <w:p w:rsidR="00696133" w:rsidRDefault="00696133" w:rsidP="00696133">
      <w:r w:rsidRPr="00696133">
        <w:t>When adding a number and a string, JavaScript will treat the number as a string</w:t>
      </w:r>
    </w:p>
    <w:p w:rsidR="00696133" w:rsidRDefault="00696133" w:rsidP="00696133">
      <w:pPr>
        <w:pStyle w:val="Heading1"/>
      </w:pPr>
      <w:r>
        <w:t>Example:</w:t>
      </w:r>
    </w:p>
    <w:p w:rsidR="00696133" w:rsidRDefault="00696133" w:rsidP="00696133">
      <w:r>
        <w:t>&lt;!DOCTYPE html&gt;</w:t>
      </w:r>
    </w:p>
    <w:p w:rsidR="00696133" w:rsidRDefault="00696133" w:rsidP="00696133">
      <w:r>
        <w:t>&lt;html&gt;</w:t>
      </w:r>
    </w:p>
    <w:p w:rsidR="00696133" w:rsidRDefault="00696133" w:rsidP="00696133">
      <w:r>
        <w:t>&lt;body&gt;</w:t>
      </w:r>
    </w:p>
    <w:p w:rsidR="00696133" w:rsidRDefault="00696133" w:rsidP="00696133">
      <w:r>
        <w:t>&lt;p&gt;When adding a number and a string, JavaScript will treat the number as a string.&lt;/p&gt;</w:t>
      </w:r>
    </w:p>
    <w:p w:rsidR="00696133" w:rsidRDefault="00696133" w:rsidP="00696133">
      <w:r>
        <w:t>&lt;p id="demo"&gt;&lt;/p&gt;</w:t>
      </w:r>
    </w:p>
    <w:p w:rsidR="00696133" w:rsidRDefault="00696133" w:rsidP="00696133">
      <w:r>
        <w:t>&lt;script&gt;</w:t>
      </w:r>
    </w:p>
    <w:p w:rsidR="00696133" w:rsidRDefault="00696133" w:rsidP="00696133">
      <w:r>
        <w:t>var x = 16 + "Volvo";</w:t>
      </w:r>
    </w:p>
    <w:p w:rsidR="00696133" w:rsidRDefault="00696133" w:rsidP="00696133">
      <w:r>
        <w:lastRenderedPageBreak/>
        <w:t>document.getElementById("demo").innerHTML = x;</w:t>
      </w:r>
    </w:p>
    <w:p w:rsidR="00696133" w:rsidRDefault="00696133" w:rsidP="00696133">
      <w:r>
        <w:t>&lt;/script&gt;</w:t>
      </w:r>
    </w:p>
    <w:p w:rsidR="00696133" w:rsidRDefault="00696133" w:rsidP="00696133">
      <w:r>
        <w:t>&lt;/body&gt;</w:t>
      </w:r>
    </w:p>
    <w:p w:rsidR="00696133" w:rsidRDefault="00696133" w:rsidP="00696133">
      <w:r>
        <w:t>&lt;/html&gt;</w:t>
      </w:r>
    </w:p>
    <w:p w:rsidR="00696133" w:rsidRDefault="00696133" w:rsidP="00696133">
      <w:r>
        <w:t>JavaScript evaluates expressions from left to right. Different sequences can produce different results:</w:t>
      </w:r>
    </w:p>
    <w:p w:rsidR="00696133" w:rsidRDefault="00696133" w:rsidP="00696133">
      <w:pPr>
        <w:pStyle w:val="Heading1"/>
      </w:pPr>
      <w:r>
        <w:t>JavaScript:</w:t>
      </w:r>
    </w:p>
    <w:p w:rsidR="00696133" w:rsidRDefault="00696133" w:rsidP="00696133">
      <w:r>
        <w:t>&lt;!DOCTYPE html&gt;</w:t>
      </w:r>
    </w:p>
    <w:p w:rsidR="00696133" w:rsidRDefault="00696133" w:rsidP="00696133">
      <w:r>
        <w:t>&lt;html&gt;</w:t>
      </w:r>
    </w:p>
    <w:p w:rsidR="00696133" w:rsidRDefault="00696133" w:rsidP="00696133">
      <w:r>
        <w:t>&lt;body&gt;</w:t>
      </w:r>
    </w:p>
    <w:p w:rsidR="00696133" w:rsidRDefault="00696133" w:rsidP="00696133">
      <w:r>
        <w:t>&lt;p id="demo"&gt;&lt;/p&gt;</w:t>
      </w:r>
    </w:p>
    <w:p w:rsidR="00696133" w:rsidRDefault="00696133" w:rsidP="00696133">
      <w:r>
        <w:t>&lt;script&gt;</w:t>
      </w:r>
    </w:p>
    <w:p w:rsidR="00696133" w:rsidRDefault="00696133" w:rsidP="00696133">
      <w:r>
        <w:t>var x = 16 + 4 + "Volvo";</w:t>
      </w:r>
    </w:p>
    <w:p w:rsidR="00696133" w:rsidRDefault="00696133" w:rsidP="00696133">
      <w:r>
        <w:t>document.getElementById("demo").innerHTML = x;</w:t>
      </w:r>
    </w:p>
    <w:p w:rsidR="00696133" w:rsidRDefault="00696133" w:rsidP="00696133">
      <w:r>
        <w:t>&lt;/script&gt;</w:t>
      </w:r>
    </w:p>
    <w:p w:rsidR="00696133" w:rsidRDefault="00696133" w:rsidP="00696133">
      <w:r>
        <w:t>&lt;/body&gt;</w:t>
      </w:r>
    </w:p>
    <w:p w:rsidR="00696133" w:rsidRDefault="00696133" w:rsidP="00696133">
      <w:r>
        <w:t>&lt;/html&gt;</w:t>
      </w:r>
    </w:p>
    <w:p w:rsidR="004D6746" w:rsidRDefault="004D6746" w:rsidP="004D6746">
      <w:r>
        <w:t>In the first example, JavaScript treats 16 and 4 as numbers, until it reaches "Volvo".</w:t>
      </w:r>
    </w:p>
    <w:p w:rsidR="004D6746" w:rsidRDefault="004D6746" w:rsidP="004D6746">
      <w:r>
        <w:t>In the second example, since the first operand is a string, all operands are treated as strings.</w:t>
      </w:r>
    </w:p>
    <w:p w:rsidR="004D6746" w:rsidRDefault="004D6746" w:rsidP="004D6746">
      <w:pPr>
        <w:pStyle w:val="Heading1"/>
      </w:pPr>
      <w:r>
        <w:t>JavaScript Has Dynamic Types</w:t>
      </w:r>
    </w:p>
    <w:p w:rsidR="004D6746" w:rsidRDefault="004D6746" w:rsidP="004D6746">
      <w:r>
        <w:t>JavaScript has dynamic types. This means that the same variable can be used as different types:</w:t>
      </w:r>
    </w:p>
    <w:p w:rsidR="004D6746" w:rsidRDefault="004D6746" w:rsidP="004D6746">
      <w:pPr>
        <w:pStyle w:val="Heading1"/>
      </w:pPr>
      <w:r>
        <w:t>Example</w:t>
      </w:r>
      <w:r>
        <w:t>:</w:t>
      </w:r>
    </w:p>
    <w:p w:rsidR="004D6746" w:rsidRDefault="004D6746" w:rsidP="004D6746">
      <w:r>
        <w:t>var x;               // Now x is undefined</w:t>
      </w:r>
    </w:p>
    <w:p w:rsidR="004D6746" w:rsidRDefault="004D6746" w:rsidP="004D6746">
      <w:r>
        <w:t>var x = 5;           // Now x is a Number</w:t>
      </w:r>
    </w:p>
    <w:p w:rsidR="004D6746" w:rsidRDefault="004D6746" w:rsidP="004D6746">
      <w:r>
        <w:t>var x = "John";      // Now x is a String</w:t>
      </w:r>
    </w:p>
    <w:p w:rsidR="004D6746" w:rsidRDefault="004D6746" w:rsidP="004D6746">
      <w:pPr>
        <w:pStyle w:val="Heading1"/>
      </w:pPr>
      <w:r>
        <w:lastRenderedPageBreak/>
        <w:t>JavaScript Strings</w:t>
      </w:r>
    </w:p>
    <w:p w:rsidR="004D6746" w:rsidRDefault="004D6746" w:rsidP="004D6746">
      <w:r>
        <w:t>A string (or a text string) is a series of characters like "John Doe".</w:t>
      </w:r>
    </w:p>
    <w:p w:rsidR="004D6746" w:rsidRDefault="004D6746" w:rsidP="004D6746">
      <w:r>
        <w:t>Strings are written with quotes. You can use single or double quotes:</w:t>
      </w:r>
    </w:p>
    <w:p w:rsidR="004D6746" w:rsidRDefault="004D6746" w:rsidP="004D6746">
      <w:pPr>
        <w:pStyle w:val="Heading1"/>
      </w:pPr>
      <w:r>
        <w:t>Example</w:t>
      </w:r>
    </w:p>
    <w:p w:rsidR="004D6746" w:rsidRDefault="004D6746" w:rsidP="004D6746">
      <w:r>
        <w:t>var carName = "Volvo XC60";   // Using double quotes</w:t>
      </w:r>
    </w:p>
    <w:p w:rsidR="004D6746" w:rsidRDefault="004D6746" w:rsidP="004D6746">
      <w:r>
        <w:t>var carName = 'Volvo XC60';   // Using single quotes</w:t>
      </w:r>
    </w:p>
    <w:p w:rsidR="004D6746" w:rsidRDefault="004D6746" w:rsidP="004D6746">
      <w:r>
        <w:t>You can use quotes inside a string, as long as they don't match the quotes surrounding the string:</w:t>
      </w:r>
    </w:p>
    <w:p w:rsidR="004D6746" w:rsidRDefault="004D6746" w:rsidP="004D6746">
      <w:pPr>
        <w:pStyle w:val="Heading1"/>
      </w:pPr>
      <w:r>
        <w:t>Example</w:t>
      </w:r>
    </w:p>
    <w:p w:rsidR="004D6746" w:rsidRDefault="004D6746" w:rsidP="004D6746">
      <w:r>
        <w:t>&lt;!DOCTYPE html&gt;</w:t>
      </w:r>
    </w:p>
    <w:p w:rsidR="004D6746" w:rsidRDefault="004D6746" w:rsidP="004D6746">
      <w:r>
        <w:t>&lt;html&gt;</w:t>
      </w:r>
    </w:p>
    <w:p w:rsidR="004D6746" w:rsidRDefault="004D6746" w:rsidP="004D6746">
      <w:r>
        <w:t>&lt;body&gt;</w:t>
      </w:r>
    </w:p>
    <w:p w:rsidR="004D6746" w:rsidRDefault="004D6746" w:rsidP="004D6746">
      <w:r>
        <w:t>&lt;p id="demo"&gt;&lt;/p&gt;</w:t>
      </w:r>
    </w:p>
    <w:p w:rsidR="004D6746" w:rsidRDefault="004D6746" w:rsidP="004D6746">
      <w:r>
        <w:t>&lt;script&gt;</w:t>
      </w:r>
    </w:p>
    <w:p w:rsidR="004D6746" w:rsidRDefault="004D6746" w:rsidP="004D6746">
      <w:r>
        <w:t>var carName1 = "Volvo XC60";</w:t>
      </w:r>
    </w:p>
    <w:p w:rsidR="004D6746" w:rsidRDefault="004D6746" w:rsidP="004D6746">
      <w:r>
        <w:t>var carName2 = 'Volvo XC60';</w:t>
      </w:r>
    </w:p>
    <w:p w:rsidR="004D6746" w:rsidRDefault="004D6746" w:rsidP="004D6746">
      <w:r>
        <w:t>var answer1 = "It's alright";</w:t>
      </w:r>
    </w:p>
    <w:p w:rsidR="004D6746" w:rsidRDefault="004D6746" w:rsidP="004D6746">
      <w:r>
        <w:t>var answer2 = "He is called 'Johnny'";</w:t>
      </w:r>
    </w:p>
    <w:p w:rsidR="004D6746" w:rsidRDefault="004D6746" w:rsidP="004D6746">
      <w:r>
        <w:t>var answer3 = 'He is called "Johnny"';</w:t>
      </w:r>
    </w:p>
    <w:p w:rsidR="004D6746" w:rsidRDefault="004D6746" w:rsidP="004D6746">
      <w:r>
        <w:t>document.getElementById("demo").innerHTML =</w:t>
      </w:r>
    </w:p>
    <w:p w:rsidR="004D6746" w:rsidRDefault="004D6746" w:rsidP="004D6746">
      <w:r>
        <w:t>carName1 + "&lt;br&gt;" +</w:t>
      </w:r>
    </w:p>
    <w:p w:rsidR="004D6746" w:rsidRDefault="004D6746" w:rsidP="004D6746">
      <w:r>
        <w:t>carName2 + "&lt;br&gt;" +</w:t>
      </w:r>
    </w:p>
    <w:p w:rsidR="004D6746" w:rsidRDefault="004D6746" w:rsidP="004D6746">
      <w:r>
        <w:t>answer1 + "&lt;br&gt;" +</w:t>
      </w:r>
    </w:p>
    <w:p w:rsidR="004D6746" w:rsidRDefault="004D6746" w:rsidP="004D6746">
      <w:r>
        <w:t>answer2 + "&lt;br&gt;" +</w:t>
      </w:r>
    </w:p>
    <w:p w:rsidR="004D6746" w:rsidRDefault="004D6746" w:rsidP="004D6746">
      <w:r>
        <w:t>answer3;</w:t>
      </w:r>
    </w:p>
    <w:p w:rsidR="004D6746" w:rsidRDefault="004D6746" w:rsidP="004D6746">
      <w:r>
        <w:t>&lt;/script&gt;</w:t>
      </w:r>
    </w:p>
    <w:p w:rsidR="004D6746" w:rsidRDefault="004D6746" w:rsidP="004D6746">
      <w:r>
        <w:lastRenderedPageBreak/>
        <w:t>&lt;/body&gt;</w:t>
      </w:r>
    </w:p>
    <w:p w:rsidR="004D6746" w:rsidRDefault="004D6746" w:rsidP="004D6746">
      <w:r>
        <w:t>&lt;/html&gt;</w:t>
      </w:r>
    </w:p>
    <w:p w:rsidR="004D6746" w:rsidRDefault="004D6746" w:rsidP="004D6746">
      <w:pPr>
        <w:pStyle w:val="Heading1"/>
      </w:pPr>
      <w:r>
        <w:t>JavaScript Numbers</w:t>
      </w:r>
    </w:p>
    <w:p w:rsidR="004D6746" w:rsidRDefault="004D6746" w:rsidP="004D6746">
      <w:r>
        <w:t>JavaScript has only one type of numbers.</w:t>
      </w:r>
    </w:p>
    <w:p w:rsidR="004D6746" w:rsidRDefault="004D6746" w:rsidP="004D6746">
      <w:r>
        <w:t>Numbers can be written with, or without decimals:</w:t>
      </w:r>
    </w:p>
    <w:p w:rsidR="004D6746" w:rsidRDefault="004D6746" w:rsidP="004D6746">
      <w:pPr>
        <w:pStyle w:val="Heading1"/>
      </w:pPr>
      <w:r>
        <w:t>Example</w:t>
      </w:r>
    </w:p>
    <w:p w:rsidR="004D6746" w:rsidRDefault="004D6746" w:rsidP="004D6746">
      <w:r>
        <w:t>var x1 = 34.00;     // Written with decimals</w:t>
      </w:r>
    </w:p>
    <w:p w:rsidR="004D6746" w:rsidRDefault="004D6746" w:rsidP="004D6746">
      <w:r>
        <w:t>var x2 = 34;        // Written without decimals</w:t>
      </w:r>
    </w:p>
    <w:p w:rsidR="004D6746" w:rsidRDefault="004D6746" w:rsidP="004D6746">
      <w:r>
        <w:t>Extra large or extra small numbers can be written with scientific (exponential) notation:</w:t>
      </w:r>
    </w:p>
    <w:p w:rsidR="004D6746" w:rsidRDefault="004D6746" w:rsidP="004D6746">
      <w:pPr>
        <w:pStyle w:val="Heading1"/>
      </w:pPr>
      <w:r>
        <w:t>Example</w:t>
      </w:r>
    </w:p>
    <w:p w:rsidR="000C5E93" w:rsidRDefault="000C5E93" w:rsidP="000C5E93">
      <w:r>
        <w:t>&lt;!DOCTYPE html&gt;</w:t>
      </w:r>
    </w:p>
    <w:p w:rsidR="000C5E93" w:rsidRDefault="000C5E93" w:rsidP="000C5E93">
      <w:r>
        <w:t>&lt;html&gt;</w:t>
      </w:r>
    </w:p>
    <w:p w:rsidR="000C5E93" w:rsidRDefault="000C5E93" w:rsidP="000C5E93">
      <w:r>
        <w:t>&lt;body&gt;</w:t>
      </w:r>
    </w:p>
    <w:p w:rsidR="000C5E93" w:rsidRDefault="000C5E93" w:rsidP="000C5E93">
      <w:r>
        <w:t>&lt;p id="demo"&gt;&lt;/p&gt;</w:t>
      </w:r>
    </w:p>
    <w:p w:rsidR="000C5E93" w:rsidRDefault="000C5E93" w:rsidP="000C5E93">
      <w:r>
        <w:t>&lt;script&gt;</w:t>
      </w:r>
    </w:p>
    <w:p w:rsidR="000C5E93" w:rsidRDefault="000C5E93" w:rsidP="000C5E93">
      <w:r>
        <w:t>var x1 = 34.00;</w:t>
      </w:r>
    </w:p>
    <w:p w:rsidR="000C5E93" w:rsidRDefault="000C5E93" w:rsidP="000C5E93">
      <w:r>
        <w:t>var x2 = 34;</w:t>
      </w:r>
    </w:p>
    <w:p w:rsidR="000C5E93" w:rsidRDefault="000C5E93" w:rsidP="000C5E93">
      <w:r>
        <w:t>var y = 123e5;</w:t>
      </w:r>
    </w:p>
    <w:p w:rsidR="000C5E93" w:rsidRDefault="000C5E93" w:rsidP="000C5E93">
      <w:r>
        <w:t>var z = 123e-5;</w:t>
      </w:r>
    </w:p>
    <w:p w:rsidR="000C5E93" w:rsidRDefault="000C5E93" w:rsidP="000C5E93">
      <w:r>
        <w:t>document.getElementById("demo").innerHTML = x1 + "&lt;br&gt;" + x2 + "&lt;br&gt;" + y + "&lt;br&gt;" + z</w:t>
      </w:r>
    </w:p>
    <w:p w:rsidR="000C5E93" w:rsidRDefault="000C5E93" w:rsidP="000C5E93">
      <w:r>
        <w:t>&lt;/script&gt;</w:t>
      </w:r>
    </w:p>
    <w:p w:rsidR="000C5E93" w:rsidRDefault="000C5E93" w:rsidP="000C5E93"/>
    <w:p w:rsidR="000C5E93" w:rsidRDefault="000C5E93" w:rsidP="000C5E93">
      <w:r>
        <w:t>&lt;/body&gt;</w:t>
      </w:r>
    </w:p>
    <w:p w:rsidR="000C5E93" w:rsidRDefault="000C5E93" w:rsidP="000C5E93">
      <w:r>
        <w:t>&lt;/html&gt;</w:t>
      </w:r>
    </w:p>
    <w:p w:rsidR="000C5E93" w:rsidRDefault="000C5E93" w:rsidP="000C5E93"/>
    <w:p w:rsidR="000C5E93" w:rsidRDefault="000C5E93" w:rsidP="000C5E93">
      <w:pPr>
        <w:pStyle w:val="Heading1"/>
      </w:pPr>
      <w:r>
        <w:lastRenderedPageBreak/>
        <w:t>JavaScript Booleans</w:t>
      </w:r>
    </w:p>
    <w:p w:rsidR="000C5E93" w:rsidRDefault="000C5E93" w:rsidP="000C5E93">
      <w:r>
        <w:t>Booleans can only have two values: true or false.</w:t>
      </w:r>
    </w:p>
    <w:p w:rsidR="000C5E93" w:rsidRDefault="000C5E93" w:rsidP="000C5E93">
      <w:pPr>
        <w:pStyle w:val="Heading1"/>
      </w:pPr>
      <w:r>
        <w:t>Example</w:t>
      </w:r>
    </w:p>
    <w:p w:rsidR="000C5E93" w:rsidRDefault="000C5E93" w:rsidP="000C5E93">
      <w:r>
        <w:t>var x = true;</w:t>
      </w:r>
    </w:p>
    <w:p w:rsidR="000C5E93" w:rsidRDefault="000C5E93" w:rsidP="000C5E93">
      <w:r>
        <w:t>var y = false;</w:t>
      </w:r>
    </w:p>
    <w:p w:rsidR="000C5E93" w:rsidRDefault="000C5E93" w:rsidP="000C5E93">
      <w:r>
        <w:t>Booleans are often used in conditional testing.</w:t>
      </w:r>
    </w:p>
    <w:p w:rsidR="000C5E93" w:rsidRDefault="000C5E93" w:rsidP="000C5E93">
      <w:r>
        <w:t>You will learn more about conditional testing later in this tutorial.</w:t>
      </w:r>
    </w:p>
    <w:p w:rsidR="000C5E93" w:rsidRDefault="000C5E93" w:rsidP="000C5E93">
      <w:pPr>
        <w:pStyle w:val="Heading1"/>
      </w:pPr>
      <w:r>
        <w:t>JavaScript Arrays</w:t>
      </w:r>
    </w:p>
    <w:p w:rsidR="000C5E93" w:rsidRDefault="000C5E93" w:rsidP="000C5E93">
      <w:r>
        <w:t>JavaScript arrays are written with square brackets.</w:t>
      </w:r>
    </w:p>
    <w:p w:rsidR="000C5E93" w:rsidRDefault="000C5E93" w:rsidP="000C5E93">
      <w:r>
        <w:t>Array items are separated by commas.</w:t>
      </w:r>
    </w:p>
    <w:p w:rsidR="000C5E93" w:rsidRDefault="000C5E93" w:rsidP="000C5E93">
      <w:r>
        <w:t>The following code declares (creates) an array called cars, containing three items (car names):</w:t>
      </w:r>
    </w:p>
    <w:p w:rsidR="004D6746" w:rsidRDefault="000C5E93" w:rsidP="000C5E93">
      <w:pPr>
        <w:pStyle w:val="Heading1"/>
      </w:pPr>
      <w:r>
        <w:t>Example</w:t>
      </w:r>
    </w:p>
    <w:p w:rsidR="000C5E93" w:rsidRDefault="000C5E93" w:rsidP="000C5E93">
      <w:r>
        <w:t>&lt;!DOCTYPE html&gt;</w:t>
      </w:r>
    </w:p>
    <w:p w:rsidR="000C5E93" w:rsidRDefault="000C5E93" w:rsidP="000C5E93">
      <w:r>
        <w:t>&lt;html&gt;</w:t>
      </w:r>
    </w:p>
    <w:p w:rsidR="000C5E93" w:rsidRDefault="000C5E93" w:rsidP="000C5E93">
      <w:r>
        <w:t>&lt;body&gt;</w:t>
      </w:r>
    </w:p>
    <w:p w:rsidR="000C5E93" w:rsidRDefault="000C5E93" w:rsidP="000C5E93">
      <w:r>
        <w:t>&lt;p id="demo"&gt;&lt;/p&gt;</w:t>
      </w:r>
    </w:p>
    <w:p w:rsidR="000C5E93" w:rsidRDefault="000C5E93" w:rsidP="000C5E93">
      <w:r>
        <w:t>&lt;script&gt;</w:t>
      </w:r>
    </w:p>
    <w:p w:rsidR="000C5E93" w:rsidRDefault="000C5E93" w:rsidP="000C5E93">
      <w:r>
        <w:t>var cars = ["Saab","Volvo","BMW"];</w:t>
      </w:r>
    </w:p>
    <w:p w:rsidR="000C5E93" w:rsidRDefault="000C5E93" w:rsidP="000C5E93">
      <w:r>
        <w:t>document.getElementById("demo").innerHTML = cars[0];</w:t>
      </w:r>
    </w:p>
    <w:p w:rsidR="000C5E93" w:rsidRDefault="000C5E93" w:rsidP="000C5E93">
      <w:r>
        <w:t>&lt;/script&gt;</w:t>
      </w:r>
    </w:p>
    <w:p w:rsidR="000C5E93" w:rsidRDefault="000C5E93" w:rsidP="000C5E93"/>
    <w:p w:rsidR="000C5E93" w:rsidRDefault="000C5E93" w:rsidP="000C5E93">
      <w:r>
        <w:t>&lt;/body&gt;</w:t>
      </w:r>
    </w:p>
    <w:p w:rsidR="000C5E93" w:rsidRDefault="000C5E93" w:rsidP="000C5E93">
      <w:r>
        <w:t>&lt;/html&gt;</w:t>
      </w:r>
    </w:p>
    <w:p w:rsidR="000C5E93" w:rsidRDefault="000C5E93" w:rsidP="000C5E93"/>
    <w:p w:rsidR="004D6746" w:rsidRDefault="004D6746" w:rsidP="004D6746"/>
    <w:p w:rsidR="004D6746" w:rsidRDefault="004D6746" w:rsidP="004D6746"/>
    <w:p w:rsidR="004D6746" w:rsidRDefault="004D6746" w:rsidP="004D6746"/>
    <w:p w:rsidR="00696133" w:rsidRDefault="00696133" w:rsidP="00696133"/>
    <w:p w:rsidR="00696133" w:rsidRDefault="00696133" w:rsidP="00696133"/>
    <w:p w:rsidR="00696133" w:rsidRDefault="00696133" w:rsidP="00696133"/>
    <w:p w:rsidR="00696133" w:rsidRDefault="00696133" w:rsidP="00696133"/>
    <w:p w:rsidR="00696133" w:rsidRDefault="00696133" w:rsidP="00696133"/>
    <w:p w:rsidR="0010637C" w:rsidRPr="0084509D" w:rsidRDefault="00696133" w:rsidP="00696133">
      <w:r>
        <w:t xml:space="preserve"> </w:t>
      </w:r>
    </w:p>
    <w:sectPr w:rsidR="0010637C" w:rsidRPr="0084509D" w:rsidSect="00092702">
      <w:headerReference w:type="default" r:id="rId8"/>
      <w:footerReference w:type="default" r:id="rId9"/>
      <w:pgSz w:w="11906" w:h="16838"/>
      <w:pgMar w:top="1440" w:right="1440" w:bottom="1440" w:left="1440" w:header="737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5871" w:rsidRDefault="000D5871" w:rsidP="006520C8">
      <w:pPr>
        <w:spacing w:after="0" w:line="240" w:lineRule="auto"/>
      </w:pPr>
      <w:r>
        <w:separator/>
      </w:r>
    </w:p>
  </w:endnote>
  <w:endnote w:type="continuationSeparator" w:id="1">
    <w:p w:rsidR="000D5871" w:rsidRDefault="000D5871" w:rsidP="006520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Goudy Old Style">
    <w:panose1 w:val="02020502050305020303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33" w:rsidRPr="00966528" w:rsidRDefault="00696133">
    <w:pPr>
      <w:pStyle w:val="Footer"/>
      <w:rPr>
        <w:rFonts w:ascii="Goudy Old Style" w:hAnsi="Goudy Old Style"/>
        <w:b/>
        <w:i/>
        <w:color w:val="000000" w:themeColor="text1"/>
        <w:sz w:val="32"/>
        <w:szCs w:val="32"/>
      </w:rPr>
    </w:pPr>
    <w:r w:rsidRPr="00052819">
      <w:rPr>
        <w:rFonts w:ascii="Goudy Old Style" w:hAnsi="Goudy Old Style"/>
        <w:color w:val="000000" w:themeColor="text1"/>
      </w:rPr>
      <w:t xml:space="preserve">                                         </w:t>
    </w:r>
    <w:r>
      <w:rPr>
        <w:rFonts w:ascii="Goudy Old Style" w:hAnsi="Goudy Old Style"/>
        <w:b/>
        <w:i/>
        <w:color w:val="000000" w:themeColor="text1"/>
        <w:sz w:val="32"/>
        <w:szCs w:val="32"/>
      </w:rPr>
      <w:t>Mankraft Techno Solutions,Hyderabad</w:t>
    </w:r>
    <w:r w:rsidRPr="00052819">
      <w:rPr>
        <w:rFonts w:ascii="Goudy Old Style" w:hAnsi="Goudy Old Style"/>
        <w:color w:val="000000" w:themeColor="text1"/>
      </w:rPr>
      <w:t xml:space="preserve">                              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5871" w:rsidRDefault="000D5871" w:rsidP="006520C8">
      <w:pPr>
        <w:spacing w:after="0" w:line="240" w:lineRule="auto"/>
      </w:pPr>
      <w:r>
        <w:separator/>
      </w:r>
    </w:p>
  </w:footnote>
  <w:footnote w:type="continuationSeparator" w:id="1">
    <w:p w:rsidR="000D5871" w:rsidRDefault="000D5871" w:rsidP="006520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96133" w:rsidRPr="00966528" w:rsidRDefault="00696133">
    <w:pPr>
      <w:pStyle w:val="Header"/>
      <w:rPr>
        <w:b/>
        <w:sz w:val="28"/>
        <w:szCs w:val="28"/>
      </w:rPr>
    </w:pPr>
    <w:sdt>
      <w:sdtPr>
        <w:rPr>
          <w:rFonts w:ascii="Goudy Old Style" w:hAnsi="Goudy Old Style"/>
          <w:b/>
          <w:i/>
          <w:color w:val="FF0000"/>
        </w:rPr>
        <w:id w:val="148696657"/>
        <w:docPartObj>
          <w:docPartGallery w:val="Watermarks"/>
          <w:docPartUnique/>
        </w:docPartObj>
      </w:sdtPr>
      <w:sdtContent>
        <w:r w:rsidRPr="0057717B">
          <w:rPr>
            <w:rFonts w:ascii="Goudy Old Style" w:hAnsi="Goudy Old Style"/>
            <w:b/>
            <w:i/>
            <w:noProof/>
            <w:color w:val="FF0000"/>
            <w:lang w:val="en-US"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45057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sdtContent>
    </w:sdt>
    <w:r w:rsidRPr="00966528">
      <w:rPr>
        <w:rFonts w:ascii="Goudy Old Style" w:hAnsi="Goudy Old Style"/>
        <w:b/>
        <w:i/>
        <w:color w:val="FF0000"/>
      </w:rPr>
      <w:t xml:space="preserve">                                                               </w:t>
    </w:r>
    <w:r>
      <w:rPr>
        <w:rFonts w:ascii="Goudy Old Style" w:hAnsi="Goudy Old Style"/>
        <w:b/>
        <w:i/>
        <w:sz w:val="28"/>
        <w:szCs w:val="28"/>
      </w:rPr>
      <w:t xml:space="preserve">Java Script 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26BEA"/>
    <w:multiLevelType w:val="multilevel"/>
    <w:tmpl w:val="5AEA5F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2CD24B7"/>
    <w:multiLevelType w:val="multilevel"/>
    <w:tmpl w:val="7534C3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47937EF"/>
    <w:multiLevelType w:val="multilevel"/>
    <w:tmpl w:val="F3EC3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5BE0605"/>
    <w:multiLevelType w:val="multilevel"/>
    <w:tmpl w:val="60EC9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7B6000A"/>
    <w:multiLevelType w:val="multilevel"/>
    <w:tmpl w:val="498011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08485302"/>
    <w:multiLevelType w:val="multilevel"/>
    <w:tmpl w:val="6DF84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0A2E4189"/>
    <w:multiLevelType w:val="multilevel"/>
    <w:tmpl w:val="D7902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A713BD5"/>
    <w:multiLevelType w:val="multilevel"/>
    <w:tmpl w:val="41FCF2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0A896022"/>
    <w:multiLevelType w:val="multilevel"/>
    <w:tmpl w:val="9F644B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0CD90BB9"/>
    <w:multiLevelType w:val="multilevel"/>
    <w:tmpl w:val="D966B8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0D6C2314"/>
    <w:multiLevelType w:val="multilevel"/>
    <w:tmpl w:val="BBCE7A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083273B"/>
    <w:multiLevelType w:val="multilevel"/>
    <w:tmpl w:val="7208F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10E00A55"/>
    <w:multiLevelType w:val="multilevel"/>
    <w:tmpl w:val="1AC2F9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14996729"/>
    <w:multiLevelType w:val="multilevel"/>
    <w:tmpl w:val="BFCEC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15AB72B6"/>
    <w:multiLevelType w:val="multilevel"/>
    <w:tmpl w:val="FD60D2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5DE1C4C"/>
    <w:multiLevelType w:val="multilevel"/>
    <w:tmpl w:val="78EA11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17CD3CC2"/>
    <w:multiLevelType w:val="multilevel"/>
    <w:tmpl w:val="32A08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182875D6"/>
    <w:multiLevelType w:val="multilevel"/>
    <w:tmpl w:val="C0FC3F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18995AAA"/>
    <w:multiLevelType w:val="multilevel"/>
    <w:tmpl w:val="E29AE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19144BA7"/>
    <w:multiLevelType w:val="multilevel"/>
    <w:tmpl w:val="F308F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198009BA"/>
    <w:multiLevelType w:val="multilevel"/>
    <w:tmpl w:val="A30EC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19A45033"/>
    <w:multiLevelType w:val="multilevel"/>
    <w:tmpl w:val="FC282B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1E0558BD"/>
    <w:multiLevelType w:val="multilevel"/>
    <w:tmpl w:val="31B076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1E2F2F7B"/>
    <w:multiLevelType w:val="multilevel"/>
    <w:tmpl w:val="64382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1E392AB1"/>
    <w:multiLevelType w:val="multilevel"/>
    <w:tmpl w:val="E7287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1E3C27C6"/>
    <w:multiLevelType w:val="multilevel"/>
    <w:tmpl w:val="2C5A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1FEE1772"/>
    <w:multiLevelType w:val="multilevel"/>
    <w:tmpl w:val="5F965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200216BD"/>
    <w:multiLevelType w:val="multilevel"/>
    <w:tmpl w:val="18141B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21F02C2C"/>
    <w:multiLevelType w:val="multilevel"/>
    <w:tmpl w:val="7EBC7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22252AE2"/>
    <w:multiLevelType w:val="multilevel"/>
    <w:tmpl w:val="B8AC2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281263F3"/>
    <w:multiLevelType w:val="multilevel"/>
    <w:tmpl w:val="3A506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>
    <w:nsid w:val="29F723D6"/>
    <w:multiLevelType w:val="multilevel"/>
    <w:tmpl w:val="FE8272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2CA908F4"/>
    <w:multiLevelType w:val="multilevel"/>
    <w:tmpl w:val="45321E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2D5D04A7"/>
    <w:multiLevelType w:val="multilevel"/>
    <w:tmpl w:val="59F8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>
    <w:nsid w:val="2EE71460"/>
    <w:multiLevelType w:val="multilevel"/>
    <w:tmpl w:val="B6B49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30D22DD7"/>
    <w:multiLevelType w:val="multilevel"/>
    <w:tmpl w:val="BB1C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>
    <w:nsid w:val="314D0892"/>
    <w:multiLevelType w:val="multilevel"/>
    <w:tmpl w:val="01F8D9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31D90AAF"/>
    <w:multiLevelType w:val="multilevel"/>
    <w:tmpl w:val="FEC469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32704237"/>
    <w:multiLevelType w:val="multilevel"/>
    <w:tmpl w:val="E09C6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>
    <w:nsid w:val="32E37683"/>
    <w:multiLevelType w:val="multilevel"/>
    <w:tmpl w:val="8D8E2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33D24985"/>
    <w:multiLevelType w:val="multilevel"/>
    <w:tmpl w:val="548C0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35E316F3"/>
    <w:multiLevelType w:val="multilevel"/>
    <w:tmpl w:val="59D47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>
    <w:nsid w:val="3670336E"/>
    <w:multiLevelType w:val="multilevel"/>
    <w:tmpl w:val="8B8841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>
    <w:nsid w:val="37294E50"/>
    <w:multiLevelType w:val="multilevel"/>
    <w:tmpl w:val="0C70A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>
    <w:nsid w:val="37545BDF"/>
    <w:multiLevelType w:val="multilevel"/>
    <w:tmpl w:val="6E927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>
    <w:nsid w:val="37B278C9"/>
    <w:multiLevelType w:val="multilevel"/>
    <w:tmpl w:val="1F766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>
    <w:nsid w:val="3818322E"/>
    <w:multiLevelType w:val="multilevel"/>
    <w:tmpl w:val="78108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>
    <w:nsid w:val="3ADF3822"/>
    <w:multiLevelType w:val="multilevel"/>
    <w:tmpl w:val="7B0ABF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>
    <w:nsid w:val="3B39356F"/>
    <w:multiLevelType w:val="multilevel"/>
    <w:tmpl w:val="43F81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>
    <w:nsid w:val="3BBC5ECF"/>
    <w:multiLevelType w:val="multilevel"/>
    <w:tmpl w:val="DF74F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0">
    <w:nsid w:val="3BE17836"/>
    <w:multiLevelType w:val="multilevel"/>
    <w:tmpl w:val="1D0817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>
    <w:nsid w:val="3C041B2C"/>
    <w:multiLevelType w:val="multilevel"/>
    <w:tmpl w:val="5E30C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>
    <w:nsid w:val="3C7C1296"/>
    <w:multiLevelType w:val="multilevel"/>
    <w:tmpl w:val="69266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>
    <w:nsid w:val="3CAE22D3"/>
    <w:multiLevelType w:val="multilevel"/>
    <w:tmpl w:val="7682D0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4">
    <w:nsid w:val="3D117C92"/>
    <w:multiLevelType w:val="multilevel"/>
    <w:tmpl w:val="A3D6E1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>
    <w:nsid w:val="3D2A299E"/>
    <w:multiLevelType w:val="multilevel"/>
    <w:tmpl w:val="9F644B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>
    <w:nsid w:val="3DA76CAE"/>
    <w:multiLevelType w:val="multilevel"/>
    <w:tmpl w:val="16A4D6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>
    <w:nsid w:val="3F822B5F"/>
    <w:multiLevelType w:val="multilevel"/>
    <w:tmpl w:val="24B23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>
    <w:nsid w:val="408B4402"/>
    <w:multiLevelType w:val="hybridMultilevel"/>
    <w:tmpl w:val="F8686D64"/>
    <w:lvl w:ilvl="0" w:tplc="AE4884E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9">
    <w:nsid w:val="41051A3A"/>
    <w:multiLevelType w:val="multilevel"/>
    <w:tmpl w:val="9AD8CF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>
    <w:nsid w:val="410B0082"/>
    <w:multiLevelType w:val="multilevel"/>
    <w:tmpl w:val="77962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1">
    <w:nsid w:val="41AA5F79"/>
    <w:multiLevelType w:val="multilevel"/>
    <w:tmpl w:val="C9348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2">
    <w:nsid w:val="43C05FF0"/>
    <w:multiLevelType w:val="multilevel"/>
    <w:tmpl w:val="98D25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>
    <w:nsid w:val="457E299D"/>
    <w:multiLevelType w:val="multilevel"/>
    <w:tmpl w:val="5C6641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>
    <w:nsid w:val="467D6CB0"/>
    <w:multiLevelType w:val="multilevel"/>
    <w:tmpl w:val="C4966A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>
    <w:nsid w:val="470F5D65"/>
    <w:multiLevelType w:val="multilevel"/>
    <w:tmpl w:val="7E6C5F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>
    <w:nsid w:val="47CB76AF"/>
    <w:multiLevelType w:val="multilevel"/>
    <w:tmpl w:val="DFF07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>
    <w:nsid w:val="4A643232"/>
    <w:multiLevelType w:val="multilevel"/>
    <w:tmpl w:val="A534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>
    <w:nsid w:val="4A740F34"/>
    <w:multiLevelType w:val="multilevel"/>
    <w:tmpl w:val="BC8E4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>
    <w:nsid w:val="4ADE58BD"/>
    <w:multiLevelType w:val="multilevel"/>
    <w:tmpl w:val="44083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>
    <w:nsid w:val="4C1F04D6"/>
    <w:multiLevelType w:val="hybridMultilevel"/>
    <w:tmpl w:val="7CF8BF3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>
    <w:nsid w:val="4C495B2A"/>
    <w:multiLevelType w:val="multilevel"/>
    <w:tmpl w:val="4894B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>
    <w:nsid w:val="4D557FDD"/>
    <w:multiLevelType w:val="multilevel"/>
    <w:tmpl w:val="26B8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>
    <w:nsid w:val="4F7A4607"/>
    <w:multiLevelType w:val="multilevel"/>
    <w:tmpl w:val="7F2E7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4">
    <w:nsid w:val="508F55C1"/>
    <w:multiLevelType w:val="multilevel"/>
    <w:tmpl w:val="423C68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5">
    <w:nsid w:val="51863846"/>
    <w:multiLevelType w:val="multilevel"/>
    <w:tmpl w:val="15BE8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>
    <w:nsid w:val="55A30DC7"/>
    <w:multiLevelType w:val="multilevel"/>
    <w:tmpl w:val="90B01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>
    <w:nsid w:val="55FF6C26"/>
    <w:multiLevelType w:val="multilevel"/>
    <w:tmpl w:val="6CD8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>
    <w:nsid w:val="564F5EC8"/>
    <w:multiLevelType w:val="multilevel"/>
    <w:tmpl w:val="D9369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>
    <w:nsid w:val="57D42852"/>
    <w:multiLevelType w:val="multilevel"/>
    <w:tmpl w:val="138417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>
    <w:nsid w:val="59D87F10"/>
    <w:multiLevelType w:val="multilevel"/>
    <w:tmpl w:val="D7F69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1">
    <w:nsid w:val="5B174384"/>
    <w:multiLevelType w:val="hybridMultilevel"/>
    <w:tmpl w:val="4CCC921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>
    <w:nsid w:val="5C5C719B"/>
    <w:multiLevelType w:val="multilevel"/>
    <w:tmpl w:val="23ACF3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>
    <w:nsid w:val="5D68332A"/>
    <w:multiLevelType w:val="multilevel"/>
    <w:tmpl w:val="382C82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4">
    <w:nsid w:val="5E8C6EF8"/>
    <w:multiLevelType w:val="multilevel"/>
    <w:tmpl w:val="CA083D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>
    <w:nsid w:val="5EDF5116"/>
    <w:multiLevelType w:val="multilevel"/>
    <w:tmpl w:val="EA9AD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>
    <w:nsid w:val="602D6364"/>
    <w:multiLevelType w:val="multilevel"/>
    <w:tmpl w:val="969A0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7">
    <w:nsid w:val="60392DDE"/>
    <w:multiLevelType w:val="multilevel"/>
    <w:tmpl w:val="B30A0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>
    <w:nsid w:val="61ED7DFD"/>
    <w:multiLevelType w:val="multilevel"/>
    <w:tmpl w:val="28DA96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9">
    <w:nsid w:val="62C9775B"/>
    <w:multiLevelType w:val="multilevel"/>
    <w:tmpl w:val="864A2A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>
    <w:nsid w:val="66081845"/>
    <w:multiLevelType w:val="multilevel"/>
    <w:tmpl w:val="82FEAB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1">
    <w:nsid w:val="661164C2"/>
    <w:multiLevelType w:val="multilevel"/>
    <w:tmpl w:val="736A2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2">
    <w:nsid w:val="67BF5F2B"/>
    <w:multiLevelType w:val="multilevel"/>
    <w:tmpl w:val="93FA8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>
    <w:nsid w:val="69A072B3"/>
    <w:multiLevelType w:val="multilevel"/>
    <w:tmpl w:val="036A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>
    <w:nsid w:val="6A2609B5"/>
    <w:multiLevelType w:val="multilevel"/>
    <w:tmpl w:val="4AE0E8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5">
    <w:nsid w:val="6B4F146A"/>
    <w:multiLevelType w:val="multilevel"/>
    <w:tmpl w:val="A18C0C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>
    <w:nsid w:val="6C0425EB"/>
    <w:multiLevelType w:val="multilevel"/>
    <w:tmpl w:val="D23CDA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>
    <w:nsid w:val="6C5E1577"/>
    <w:multiLevelType w:val="multilevel"/>
    <w:tmpl w:val="71DC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8">
    <w:nsid w:val="6D9C3FD2"/>
    <w:multiLevelType w:val="multilevel"/>
    <w:tmpl w:val="5050A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>
    <w:nsid w:val="6E9B0ABD"/>
    <w:multiLevelType w:val="multilevel"/>
    <w:tmpl w:val="29F899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0">
    <w:nsid w:val="70857984"/>
    <w:multiLevelType w:val="multilevel"/>
    <w:tmpl w:val="23E69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>
    <w:nsid w:val="741403F7"/>
    <w:multiLevelType w:val="multilevel"/>
    <w:tmpl w:val="89D66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>
    <w:nsid w:val="74FD4DA6"/>
    <w:multiLevelType w:val="multilevel"/>
    <w:tmpl w:val="22CEB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3">
    <w:nsid w:val="762D5D22"/>
    <w:multiLevelType w:val="multilevel"/>
    <w:tmpl w:val="4D285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>
    <w:nsid w:val="763C1CCC"/>
    <w:multiLevelType w:val="multilevel"/>
    <w:tmpl w:val="FBAE01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5">
    <w:nsid w:val="76671C4F"/>
    <w:multiLevelType w:val="multilevel"/>
    <w:tmpl w:val="F9C0E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>
    <w:nsid w:val="76BA7E8D"/>
    <w:multiLevelType w:val="hybridMultilevel"/>
    <w:tmpl w:val="964A2E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>
    <w:nsid w:val="7925446F"/>
    <w:multiLevelType w:val="multilevel"/>
    <w:tmpl w:val="3A1CC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>
    <w:nsid w:val="799D5FF3"/>
    <w:multiLevelType w:val="hybridMultilevel"/>
    <w:tmpl w:val="EBD2602A"/>
    <w:lvl w:ilvl="0" w:tplc="180E2954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9">
    <w:nsid w:val="7A696523"/>
    <w:multiLevelType w:val="multilevel"/>
    <w:tmpl w:val="5726E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0">
    <w:nsid w:val="7AA7345B"/>
    <w:multiLevelType w:val="multilevel"/>
    <w:tmpl w:val="67603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>
    <w:nsid w:val="7D25495D"/>
    <w:multiLevelType w:val="multilevel"/>
    <w:tmpl w:val="8C8C5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2">
    <w:nsid w:val="7D4A616B"/>
    <w:multiLevelType w:val="multilevel"/>
    <w:tmpl w:val="05141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>
    <w:nsid w:val="7E4C7C9A"/>
    <w:multiLevelType w:val="multilevel"/>
    <w:tmpl w:val="DEC4BA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4">
    <w:nsid w:val="7E6F40B0"/>
    <w:multiLevelType w:val="multilevel"/>
    <w:tmpl w:val="BC06CD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5">
    <w:nsid w:val="7E72325A"/>
    <w:multiLevelType w:val="multilevel"/>
    <w:tmpl w:val="AD8A1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6">
    <w:nsid w:val="7F123885"/>
    <w:multiLevelType w:val="multilevel"/>
    <w:tmpl w:val="F41461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>
    <w:nsid w:val="7F2E534A"/>
    <w:multiLevelType w:val="multilevel"/>
    <w:tmpl w:val="2662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8">
    <w:nsid w:val="7FA82B0F"/>
    <w:multiLevelType w:val="multilevel"/>
    <w:tmpl w:val="470876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9">
    <w:nsid w:val="7FF05BA1"/>
    <w:multiLevelType w:val="multilevel"/>
    <w:tmpl w:val="F5A44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5"/>
  </w:num>
  <w:num w:numId="2">
    <w:abstractNumId w:val="93"/>
  </w:num>
  <w:num w:numId="3">
    <w:abstractNumId w:val="53"/>
  </w:num>
  <w:num w:numId="4">
    <w:abstractNumId w:val="78"/>
  </w:num>
  <w:num w:numId="5">
    <w:abstractNumId w:val="5"/>
  </w:num>
  <w:num w:numId="6">
    <w:abstractNumId w:val="107"/>
  </w:num>
  <w:num w:numId="7">
    <w:abstractNumId w:val="62"/>
  </w:num>
  <w:num w:numId="8">
    <w:abstractNumId w:val="103"/>
  </w:num>
  <w:num w:numId="9">
    <w:abstractNumId w:val="48"/>
  </w:num>
  <w:num w:numId="10">
    <w:abstractNumId w:val="102"/>
  </w:num>
  <w:num w:numId="11">
    <w:abstractNumId w:val="110"/>
  </w:num>
  <w:num w:numId="12">
    <w:abstractNumId w:val="101"/>
  </w:num>
  <w:num w:numId="13">
    <w:abstractNumId w:val="56"/>
  </w:num>
  <w:num w:numId="14">
    <w:abstractNumId w:val="98"/>
  </w:num>
  <w:num w:numId="15">
    <w:abstractNumId w:val="28"/>
  </w:num>
  <w:num w:numId="16">
    <w:abstractNumId w:val="21"/>
  </w:num>
  <w:num w:numId="17">
    <w:abstractNumId w:val="55"/>
  </w:num>
  <w:num w:numId="18">
    <w:abstractNumId w:val="6"/>
  </w:num>
  <w:num w:numId="19">
    <w:abstractNumId w:val="68"/>
  </w:num>
  <w:num w:numId="20">
    <w:abstractNumId w:val="99"/>
  </w:num>
  <w:num w:numId="21">
    <w:abstractNumId w:val="80"/>
  </w:num>
  <w:num w:numId="22">
    <w:abstractNumId w:val="92"/>
  </w:num>
  <w:num w:numId="23">
    <w:abstractNumId w:val="13"/>
  </w:num>
  <w:num w:numId="24">
    <w:abstractNumId w:val="77"/>
  </w:num>
  <w:num w:numId="25">
    <w:abstractNumId w:val="73"/>
  </w:num>
  <w:num w:numId="26">
    <w:abstractNumId w:val="90"/>
  </w:num>
  <w:num w:numId="27">
    <w:abstractNumId w:val="17"/>
  </w:num>
  <w:num w:numId="28">
    <w:abstractNumId w:val="81"/>
  </w:num>
  <w:num w:numId="29">
    <w:abstractNumId w:val="59"/>
  </w:num>
  <w:num w:numId="30">
    <w:abstractNumId w:val="113"/>
  </w:num>
  <w:num w:numId="31">
    <w:abstractNumId w:val="29"/>
  </w:num>
  <w:num w:numId="32">
    <w:abstractNumId w:val="61"/>
  </w:num>
  <w:num w:numId="33">
    <w:abstractNumId w:val="33"/>
  </w:num>
  <w:num w:numId="34">
    <w:abstractNumId w:val="86"/>
  </w:num>
  <w:num w:numId="35">
    <w:abstractNumId w:val="31"/>
  </w:num>
  <w:num w:numId="36">
    <w:abstractNumId w:val="15"/>
  </w:num>
  <w:num w:numId="37">
    <w:abstractNumId w:val="64"/>
  </w:num>
  <w:num w:numId="38">
    <w:abstractNumId w:val="2"/>
  </w:num>
  <w:num w:numId="39">
    <w:abstractNumId w:val="25"/>
  </w:num>
  <w:num w:numId="40">
    <w:abstractNumId w:val="26"/>
  </w:num>
  <w:num w:numId="41">
    <w:abstractNumId w:val="69"/>
  </w:num>
  <w:num w:numId="42">
    <w:abstractNumId w:val="104"/>
  </w:num>
  <w:num w:numId="43">
    <w:abstractNumId w:val="84"/>
  </w:num>
  <w:num w:numId="44">
    <w:abstractNumId w:val="65"/>
  </w:num>
  <w:num w:numId="45">
    <w:abstractNumId w:val="4"/>
  </w:num>
  <w:num w:numId="46">
    <w:abstractNumId w:val="85"/>
  </w:num>
  <w:num w:numId="47">
    <w:abstractNumId w:val="20"/>
  </w:num>
  <w:num w:numId="48">
    <w:abstractNumId w:val="112"/>
  </w:num>
  <w:num w:numId="49">
    <w:abstractNumId w:val="44"/>
  </w:num>
  <w:num w:numId="50">
    <w:abstractNumId w:val="30"/>
  </w:num>
  <w:num w:numId="51">
    <w:abstractNumId w:val="19"/>
  </w:num>
  <w:num w:numId="52">
    <w:abstractNumId w:val="0"/>
  </w:num>
  <w:num w:numId="53">
    <w:abstractNumId w:val="32"/>
  </w:num>
  <w:num w:numId="54">
    <w:abstractNumId w:val="91"/>
  </w:num>
  <w:num w:numId="55">
    <w:abstractNumId w:val="7"/>
  </w:num>
  <w:num w:numId="56">
    <w:abstractNumId w:val="8"/>
  </w:num>
  <w:num w:numId="57">
    <w:abstractNumId w:val="42"/>
  </w:num>
  <w:num w:numId="58">
    <w:abstractNumId w:val="11"/>
  </w:num>
  <w:num w:numId="59">
    <w:abstractNumId w:val="16"/>
  </w:num>
  <w:num w:numId="60">
    <w:abstractNumId w:val="89"/>
  </w:num>
  <w:num w:numId="61">
    <w:abstractNumId w:val="36"/>
  </w:num>
  <w:num w:numId="62">
    <w:abstractNumId w:val="63"/>
  </w:num>
  <w:num w:numId="63">
    <w:abstractNumId w:val="114"/>
  </w:num>
  <w:num w:numId="64">
    <w:abstractNumId w:val="71"/>
  </w:num>
  <w:num w:numId="65">
    <w:abstractNumId w:val="97"/>
  </w:num>
  <w:num w:numId="66">
    <w:abstractNumId w:val="10"/>
  </w:num>
  <w:num w:numId="67">
    <w:abstractNumId w:val="94"/>
  </w:num>
  <w:num w:numId="68">
    <w:abstractNumId w:val="34"/>
  </w:num>
  <w:num w:numId="69">
    <w:abstractNumId w:val="87"/>
  </w:num>
  <w:num w:numId="70">
    <w:abstractNumId w:val="79"/>
  </w:num>
  <w:num w:numId="71">
    <w:abstractNumId w:val="76"/>
  </w:num>
  <w:num w:numId="72">
    <w:abstractNumId w:val="18"/>
  </w:num>
  <w:num w:numId="73">
    <w:abstractNumId w:val="67"/>
  </w:num>
  <w:num w:numId="74">
    <w:abstractNumId w:val="41"/>
  </w:num>
  <w:num w:numId="75">
    <w:abstractNumId w:val="3"/>
  </w:num>
  <w:num w:numId="76">
    <w:abstractNumId w:val="50"/>
  </w:num>
  <w:num w:numId="77">
    <w:abstractNumId w:val="117"/>
  </w:num>
  <w:num w:numId="78">
    <w:abstractNumId w:val="27"/>
  </w:num>
  <w:num w:numId="79">
    <w:abstractNumId w:val="54"/>
  </w:num>
  <w:num w:numId="80">
    <w:abstractNumId w:val="38"/>
  </w:num>
  <w:num w:numId="81">
    <w:abstractNumId w:val="74"/>
  </w:num>
  <w:num w:numId="82">
    <w:abstractNumId w:val="52"/>
  </w:num>
  <w:num w:numId="83">
    <w:abstractNumId w:val="23"/>
  </w:num>
  <w:num w:numId="84">
    <w:abstractNumId w:val="45"/>
  </w:num>
  <w:num w:numId="85">
    <w:abstractNumId w:val="95"/>
  </w:num>
  <w:num w:numId="86">
    <w:abstractNumId w:val="119"/>
  </w:num>
  <w:num w:numId="87">
    <w:abstractNumId w:val="47"/>
  </w:num>
  <w:num w:numId="88">
    <w:abstractNumId w:val="96"/>
  </w:num>
  <w:num w:numId="89">
    <w:abstractNumId w:val="51"/>
  </w:num>
  <w:num w:numId="90">
    <w:abstractNumId w:val="1"/>
  </w:num>
  <w:num w:numId="91">
    <w:abstractNumId w:val="118"/>
  </w:num>
  <w:num w:numId="92">
    <w:abstractNumId w:val="43"/>
  </w:num>
  <w:num w:numId="93">
    <w:abstractNumId w:val="66"/>
  </w:num>
  <w:num w:numId="94">
    <w:abstractNumId w:val="72"/>
  </w:num>
  <w:num w:numId="95">
    <w:abstractNumId w:val="115"/>
  </w:num>
  <w:num w:numId="96">
    <w:abstractNumId w:val="75"/>
  </w:num>
  <w:num w:numId="97">
    <w:abstractNumId w:val="37"/>
  </w:num>
  <w:num w:numId="98">
    <w:abstractNumId w:val="83"/>
  </w:num>
  <w:num w:numId="99">
    <w:abstractNumId w:val="12"/>
  </w:num>
  <w:num w:numId="100">
    <w:abstractNumId w:val="111"/>
  </w:num>
  <w:num w:numId="101">
    <w:abstractNumId w:val="35"/>
  </w:num>
  <w:num w:numId="102">
    <w:abstractNumId w:val="14"/>
  </w:num>
  <w:num w:numId="103">
    <w:abstractNumId w:val="46"/>
  </w:num>
  <w:num w:numId="104">
    <w:abstractNumId w:val="22"/>
  </w:num>
  <w:num w:numId="105">
    <w:abstractNumId w:val="9"/>
  </w:num>
  <w:num w:numId="106">
    <w:abstractNumId w:val="57"/>
  </w:num>
  <w:num w:numId="107">
    <w:abstractNumId w:val="40"/>
  </w:num>
  <w:num w:numId="108">
    <w:abstractNumId w:val="24"/>
  </w:num>
  <w:num w:numId="109">
    <w:abstractNumId w:val="100"/>
  </w:num>
  <w:num w:numId="110">
    <w:abstractNumId w:val="82"/>
  </w:num>
  <w:num w:numId="111">
    <w:abstractNumId w:val="109"/>
  </w:num>
  <w:num w:numId="112">
    <w:abstractNumId w:val="49"/>
  </w:num>
  <w:num w:numId="113">
    <w:abstractNumId w:val="60"/>
  </w:num>
  <w:num w:numId="114">
    <w:abstractNumId w:val="88"/>
  </w:num>
  <w:num w:numId="115">
    <w:abstractNumId w:val="116"/>
  </w:num>
  <w:num w:numId="116">
    <w:abstractNumId w:val="106"/>
  </w:num>
  <w:num w:numId="117">
    <w:abstractNumId w:val="58"/>
  </w:num>
  <w:num w:numId="118">
    <w:abstractNumId w:val="39"/>
  </w:num>
  <w:num w:numId="119">
    <w:abstractNumId w:val="108"/>
  </w:num>
  <w:num w:numId="120">
    <w:abstractNumId w:val="70"/>
  </w:num>
  <w:numIdMacAtCleanup w:val="11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attachedTemplate r:id="rId1"/>
  <w:defaultTabStop w:val="720"/>
  <w:drawingGridHorizontalSpacing w:val="110"/>
  <w:displayHorizontalDrawingGridEvery w:val="2"/>
  <w:characterSpacingControl w:val="doNotCompress"/>
  <w:hdrShapeDefaults>
    <o:shapedefaults v:ext="edit" spidmax="93186">
      <o:colormenu v:ext="edit" fillcolor="none [2414]"/>
    </o:shapedefaults>
    <o:shapelayout v:ext="edit">
      <o:idmap v:ext="edit" data="4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180816"/>
    <w:rsid w:val="000002B6"/>
    <w:rsid w:val="000013B7"/>
    <w:rsid w:val="00015CF3"/>
    <w:rsid w:val="0002172C"/>
    <w:rsid w:val="00023EB8"/>
    <w:rsid w:val="00025394"/>
    <w:rsid w:val="00037B68"/>
    <w:rsid w:val="00047CD6"/>
    <w:rsid w:val="00052819"/>
    <w:rsid w:val="00053B38"/>
    <w:rsid w:val="00061BE9"/>
    <w:rsid w:val="00065359"/>
    <w:rsid w:val="00070651"/>
    <w:rsid w:val="0007156C"/>
    <w:rsid w:val="00072CDC"/>
    <w:rsid w:val="0007309B"/>
    <w:rsid w:val="00073D26"/>
    <w:rsid w:val="00077BE0"/>
    <w:rsid w:val="000812FB"/>
    <w:rsid w:val="00086F49"/>
    <w:rsid w:val="00092702"/>
    <w:rsid w:val="00097CDC"/>
    <w:rsid w:val="00097E33"/>
    <w:rsid w:val="000A1D0B"/>
    <w:rsid w:val="000A5B2A"/>
    <w:rsid w:val="000B25C4"/>
    <w:rsid w:val="000B50C8"/>
    <w:rsid w:val="000B60D2"/>
    <w:rsid w:val="000B69F8"/>
    <w:rsid w:val="000C05C5"/>
    <w:rsid w:val="000C5E93"/>
    <w:rsid w:val="000D4AA7"/>
    <w:rsid w:val="000D5871"/>
    <w:rsid w:val="000E4934"/>
    <w:rsid w:val="000E57A7"/>
    <w:rsid w:val="000F4ACF"/>
    <w:rsid w:val="000F4BD9"/>
    <w:rsid w:val="00104593"/>
    <w:rsid w:val="0010637C"/>
    <w:rsid w:val="00106458"/>
    <w:rsid w:val="001122F5"/>
    <w:rsid w:val="00114E40"/>
    <w:rsid w:val="00115AC3"/>
    <w:rsid w:val="00124B64"/>
    <w:rsid w:val="00127D6A"/>
    <w:rsid w:val="00130182"/>
    <w:rsid w:val="00133F45"/>
    <w:rsid w:val="0013567B"/>
    <w:rsid w:val="00135CFB"/>
    <w:rsid w:val="001372E7"/>
    <w:rsid w:val="001519F6"/>
    <w:rsid w:val="00180816"/>
    <w:rsid w:val="00180BD7"/>
    <w:rsid w:val="00190A41"/>
    <w:rsid w:val="00194BBD"/>
    <w:rsid w:val="001B68D3"/>
    <w:rsid w:val="001B7105"/>
    <w:rsid w:val="001C0AA3"/>
    <w:rsid w:val="001C2D68"/>
    <w:rsid w:val="001C4B7F"/>
    <w:rsid w:val="001C790B"/>
    <w:rsid w:val="001D60E8"/>
    <w:rsid w:val="001E4795"/>
    <w:rsid w:val="001E6D14"/>
    <w:rsid w:val="001F2B8B"/>
    <w:rsid w:val="001F34FD"/>
    <w:rsid w:val="001F4153"/>
    <w:rsid w:val="001F69D7"/>
    <w:rsid w:val="002050C5"/>
    <w:rsid w:val="002053FC"/>
    <w:rsid w:val="002120E0"/>
    <w:rsid w:val="00222AB3"/>
    <w:rsid w:val="00224535"/>
    <w:rsid w:val="002337E8"/>
    <w:rsid w:val="00233AAB"/>
    <w:rsid w:val="00235A32"/>
    <w:rsid w:val="002431DF"/>
    <w:rsid w:val="0024676B"/>
    <w:rsid w:val="00247B3B"/>
    <w:rsid w:val="00247BBF"/>
    <w:rsid w:val="00252CB0"/>
    <w:rsid w:val="002530D3"/>
    <w:rsid w:val="00254EEE"/>
    <w:rsid w:val="002566E7"/>
    <w:rsid w:val="00260A29"/>
    <w:rsid w:val="00261ED9"/>
    <w:rsid w:val="00265C0B"/>
    <w:rsid w:val="00270B0A"/>
    <w:rsid w:val="00272B70"/>
    <w:rsid w:val="00277134"/>
    <w:rsid w:val="00281D10"/>
    <w:rsid w:val="0029156B"/>
    <w:rsid w:val="002A2BB5"/>
    <w:rsid w:val="002A4A20"/>
    <w:rsid w:val="002A52E0"/>
    <w:rsid w:val="002C09F3"/>
    <w:rsid w:val="002C5F2B"/>
    <w:rsid w:val="002D0A7D"/>
    <w:rsid w:val="002D485B"/>
    <w:rsid w:val="002E045A"/>
    <w:rsid w:val="002E35D7"/>
    <w:rsid w:val="002E5CA2"/>
    <w:rsid w:val="002E7B00"/>
    <w:rsid w:val="003147C2"/>
    <w:rsid w:val="00320AF0"/>
    <w:rsid w:val="00323B38"/>
    <w:rsid w:val="00335F0D"/>
    <w:rsid w:val="00337AEB"/>
    <w:rsid w:val="00366C73"/>
    <w:rsid w:val="0037005C"/>
    <w:rsid w:val="00374168"/>
    <w:rsid w:val="00374674"/>
    <w:rsid w:val="003749E3"/>
    <w:rsid w:val="00394F07"/>
    <w:rsid w:val="00396761"/>
    <w:rsid w:val="003A0E41"/>
    <w:rsid w:val="003A4A00"/>
    <w:rsid w:val="003A6EB5"/>
    <w:rsid w:val="003A74EC"/>
    <w:rsid w:val="003B080E"/>
    <w:rsid w:val="003B1457"/>
    <w:rsid w:val="003B2A3E"/>
    <w:rsid w:val="003B66F1"/>
    <w:rsid w:val="003C2020"/>
    <w:rsid w:val="003C7980"/>
    <w:rsid w:val="003D4491"/>
    <w:rsid w:val="003D5D50"/>
    <w:rsid w:val="003D7FCD"/>
    <w:rsid w:val="003E0C04"/>
    <w:rsid w:val="003E7B7A"/>
    <w:rsid w:val="003F095E"/>
    <w:rsid w:val="003F1025"/>
    <w:rsid w:val="004015CB"/>
    <w:rsid w:val="004042DA"/>
    <w:rsid w:val="00407854"/>
    <w:rsid w:val="0042714D"/>
    <w:rsid w:val="004347E1"/>
    <w:rsid w:val="00445326"/>
    <w:rsid w:val="00450065"/>
    <w:rsid w:val="00483B2E"/>
    <w:rsid w:val="0048529C"/>
    <w:rsid w:val="004A4B2E"/>
    <w:rsid w:val="004B200D"/>
    <w:rsid w:val="004B23AD"/>
    <w:rsid w:val="004B3C45"/>
    <w:rsid w:val="004B4ED3"/>
    <w:rsid w:val="004B7940"/>
    <w:rsid w:val="004D0340"/>
    <w:rsid w:val="004D15BB"/>
    <w:rsid w:val="004D6746"/>
    <w:rsid w:val="004E1825"/>
    <w:rsid w:val="004E2701"/>
    <w:rsid w:val="004F3F30"/>
    <w:rsid w:val="00510BF9"/>
    <w:rsid w:val="00513DDE"/>
    <w:rsid w:val="005159D0"/>
    <w:rsid w:val="005257E3"/>
    <w:rsid w:val="0052615D"/>
    <w:rsid w:val="005330F1"/>
    <w:rsid w:val="00537B4D"/>
    <w:rsid w:val="005456A5"/>
    <w:rsid w:val="005562A9"/>
    <w:rsid w:val="0055643A"/>
    <w:rsid w:val="0055657D"/>
    <w:rsid w:val="00561EC3"/>
    <w:rsid w:val="005643DF"/>
    <w:rsid w:val="00570D2B"/>
    <w:rsid w:val="005743A9"/>
    <w:rsid w:val="0057717B"/>
    <w:rsid w:val="0057797A"/>
    <w:rsid w:val="005900AF"/>
    <w:rsid w:val="0059428D"/>
    <w:rsid w:val="00594EC1"/>
    <w:rsid w:val="005A606F"/>
    <w:rsid w:val="005D17E0"/>
    <w:rsid w:val="005F1693"/>
    <w:rsid w:val="005F350E"/>
    <w:rsid w:val="005F673E"/>
    <w:rsid w:val="00601595"/>
    <w:rsid w:val="0060312E"/>
    <w:rsid w:val="006044E9"/>
    <w:rsid w:val="006079AB"/>
    <w:rsid w:val="00607E2E"/>
    <w:rsid w:val="00632316"/>
    <w:rsid w:val="00634308"/>
    <w:rsid w:val="00640665"/>
    <w:rsid w:val="00642997"/>
    <w:rsid w:val="00651F85"/>
    <w:rsid w:val="006520C8"/>
    <w:rsid w:val="006547D3"/>
    <w:rsid w:val="006675E4"/>
    <w:rsid w:val="0067121F"/>
    <w:rsid w:val="006819FC"/>
    <w:rsid w:val="00693737"/>
    <w:rsid w:val="00694D2C"/>
    <w:rsid w:val="006959B3"/>
    <w:rsid w:val="00696133"/>
    <w:rsid w:val="006A28C7"/>
    <w:rsid w:val="006A7445"/>
    <w:rsid w:val="006B2BEC"/>
    <w:rsid w:val="006C3723"/>
    <w:rsid w:val="006C65F8"/>
    <w:rsid w:val="006C6DA6"/>
    <w:rsid w:val="006D2691"/>
    <w:rsid w:val="006D2FE8"/>
    <w:rsid w:val="006D4CFC"/>
    <w:rsid w:val="006E4A19"/>
    <w:rsid w:val="006F0B26"/>
    <w:rsid w:val="007078B5"/>
    <w:rsid w:val="00707DE7"/>
    <w:rsid w:val="0071699A"/>
    <w:rsid w:val="00724159"/>
    <w:rsid w:val="00760902"/>
    <w:rsid w:val="00767071"/>
    <w:rsid w:val="0077687D"/>
    <w:rsid w:val="007825B0"/>
    <w:rsid w:val="00783B69"/>
    <w:rsid w:val="00783DBA"/>
    <w:rsid w:val="0078731A"/>
    <w:rsid w:val="00793911"/>
    <w:rsid w:val="00795979"/>
    <w:rsid w:val="00796380"/>
    <w:rsid w:val="007A47C3"/>
    <w:rsid w:val="007A5E3C"/>
    <w:rsid w:val="007B00E0"/>
    <w:rsid w:val="007B0F6F"/>
    <w:rsid w:val="007B3CEC"/>
    <w:rsid w:val="007C65A8"/>
    <w:rsid w:val="007C7C66"/>
    <w:rsid w:val="007D4F36"/>
    <w:rsid w:val="007D7C83"/>
    <w:rsid w:val="007E02EC"/>
    <w:rsid w:val="00804A1F"/>
    <w:rsid w:val="0081295B"/>
    <w:rsid w:val="0081335D"/>
    <w:rsid w:val="00817B90"/>
    <w:rsid w:val="00820F0F"/>
    <w:rsid w:val="00823D1D"/>
    <w:rsid w:val="00825FA2"/>
    <w:rsid w:val="00826663"/>
    <w:rsid w:val="0083099F"/>
    <w:rsid w:val="00831869"/>
    <w:rsid w:val="008336C9"/>
    <w:rsid w:val="008350D4"/>
    <w:rsid w:val="00836E80"/>
    <w:rsid w:val="008417EF"/>
    <w:rsid w:val="008423D7"/>
    <w:rsid w:val="00842663"/>
    <w:rsid w:val="00843C66"/>
    <w:rsid w:val="00844B52"/>
    <w:rsid w:val="0084509D"/>
    <w:rsid w:val="008618F0"/>
    <w:rsid w:val="00865B99"/>
    <w:rsid w:val="00877751"/>
    <w:rsid w:val="00887737"/>
    <w:rsid w:val="008905C1"/>
    <w:rsid w:val="00890B39"/>
    <w:rsid w:val="008910C1"/>
    <w:rsid w:val="00894D84"/>
    <w:rsid w:val="008962BE"/>
    <w:rsid w:val="008B3D5C"/>
    <w:rsid w:val="008C0F21"/>
    <w:rsid w:val="008C3573"/>
    <w:rsid w:val="008C7D26"/>
    <w:rsid w:val="008D2356"/>
    <w:rsid w:val="008D4C8A"/>
    <w:rsid w:val="008E5144"/>
    <w:rsid w:val="00900FF6"/>
    <w:rsid w:val="0090103A"/>
    <w:rsid w:val="00906309"/>
    <w:rsid w:val="00926F6D"/>
    <w:rsid w:val="00933023"/>
    <w:rsid w:val="009345BB"/>
    <w:rsid w:val="009357BD"/>
    <w:rsid w:val="00936C55"/>
    <w:rsid w:val="009410C7"/>
    <w:rsid w:val="0094112B"/>
    <w:rsid w:val="00941AE3"/>
    <w:rsid w:val="00960ECD"/>
    <w:rsid w:val="00966528"/>
    <w:rsid w:val="00972995"/>
    <w:rsid w:val="009734E5"/>
    <w:rsid w:val="00974BCA"/>
    <w:rsid w:val="00975B52"/>
    <w:rsid w:val="00982305"/>
    <w:rsid w:val="00984BE0"/>
    <w:rsid w:val="009851B9"/>
    <w:rsid w:val="0099066B"/>
    <w:rsid w:val="009973C0"/>
    <w:rsid w:val="009A5A2E"/>
    <w:rsid w:val="009A7CE5"/>
    <w:rsid w:val="009B208F"/>
    <w:rsid w:val="009B4335"/>
    <w:rsid w:val="009C064C"/>
    <w:rsid w:val="009C13BB"/>
    <w:rsid w:val="009C3FB8"/>
    <w:rsid w:val="009C720E"/>
    <w:rsid w:val="009D10C8"/>
    <w:rsid w:val="009D71D0"/>
    <w:rsid w:val="009E2C91"/>
    <w:rsid w:val="009F42DC"/>
    <w:rsid w:val="009F7028"/>
    <w:rsid w:val="00A017D3"/>
    <w:rsid w:val="00A01841"/>
    <w:rsid w:val="00A05075"/>
    <w:rsid w:val="00A12024"/>
    <w:rsid w:val="00A3651D"/>
    <w:rsid w:val="00A468F5"/>
    <w:rsid w:val="00A5022D"/>
    <w:rsid w:val="00A5285C"/>
    <w:rsid w:val="00A6125C"/>
    <w:rsid w:val="00A639FA"/>
    <w:rsid w:val="00A6686F"/>
    <w:rsid w:val="00A709BA"/>
    <w:rsid w:val="00A7409F"/>
    <w:rsid w:val="00A76BA9"/>
    <w:rsid w:val="00A8522C"/>
    <w:rsid w:val="00A87165"/>
    <w:rsid w:val="00A91F0B"/>
    <w:rsid w:val="00A93687"/>
    <w:rsid w:val="00A938DA"/>
    <w:rsid w:val="00A95E72"/>
    <w:rsid w:val="00AA3B48"/>
    <w:rsid w:val="00AA678C"/>
    <w:rsid w:val="00AB24B4"/>
    <w:rsid w:val="00AB3273"/>
    <w:rsid w:val="00AB5688"/>
    <w:rsid w:val="00AB6A16"/>
    <w:rsid w:val="00AB72AC"/>
    <w:rsid w:val="00AD1D38"/>
    <w:rsid w:val="00AD4A40"/>
    <w:rsid w:val="00AD52F3"/>
    <w:rsid w:val="00AE4458"/>
    <w:rsid w:val="00B0210E"/>
    <w:rsid w:val="00B030B8"/>
    <w:rsid w:val="00B1154E"/>
    <w:rsid w:val="00B12EB0"/>
    <w:rsid w:val="00B21A07"/>
    <w:rsid w:val="00B34142"/>
    <w:rsid w:val="00B4201A"/>
    <w:rsid w:val="00B54DCE"/>
    <w:rsid w:val="00B62927"/>
    <w:rsid w:val="00B73BCF"/>
    <w:rsid w:val="00B914DF"/>
    <w:rsid w:val="00B92D68"/>
    <w:rsid w:val="00BA0CCD"/>
    <w:rsid w:val="00BA2EAD"/>
    <w:rsid w:val="00BA3DCE"/>
    <w:rsid w:val="00BA5DAB"/>
    <w:rsid w:val="00BA7512"/>
    <w:rsid w:val="00BC1496"/>
    <w:rsid w:val="00BC5162"/>
    <w:rsid w:val="00BC7B9D"/>
    <w:rsid w:val="00BE44ED"/>
    <w:rsid w:val="00BE4681"/>
    <w:rsid w:val="00BF1EEA"/>
    <w:rsid w:val="00C01810"/>
    <w:rsid w:val="00C0428A"/>
    <w:rsid w:val="00C24739"/>
    <w:rsid w:val="00C51693"/>
    <w:rsid w:val="00C56B59"/>
    <w:rsid w:val="00C61526"/>
    <w:rsid w:val="00C61FAB"/>
    <w:rsid w:val="00C63042"/>
    <w:rsid w:val="00C65AB4"/>
    <w:rsid w:val="00C7178B"/>
    <w:rsid w:val="00C725CB"/>
    <w:rsid w:val="00C73FDA"/>
    <w:rsid w:val="00C73FEC"/>
    <w:rsid w:val="00C77B9B"/>
    <w:rsid w:val="00C80DAD"/>
    <w:rsid w:val="00C8642A"/>
    <w:rsid w:val="00C9393C"/>
    <w:rsid w:val="00CA0906"/>
    <w:rsid w:val="00CA2E4F"/>
    <w:rsid w:val="00CA42CD"/>
    <w:rsid w:val="00CA744A"/>
    <w:rsid w:val="00CB1DA0"/>
    <w:rsid w:val="00CB2C6E"/>
    <w:rsid w:val="00CC0FDF"/>
    <w:rsid w:val="00CC1845"/>
    <w:rsid w:val="00CD26A2"/>
    <w:rsid w:val="00CD660C"/>
    <w:rsid w:val="00CE0F96"/>
    <w:rsid w:val="00CE27D2"/>
    <w:rsid w:val="00CE315E"/>
    <w:rsid w:val="00CE6527"/>
    <w:rsid w:val="00CE72C7"/>
    <w:rsid w:val="00CF686F"/>
    <w:rsid w:val="00D04BBC"/>
    <w:rsid w:val="00D04C6A"/>
    <w:rsid w:val="00D05B16"/>
    <w:rsid w:val="00D07AAC"/>
    <w:rsid w:val="00D1273F"/>
    <w:rsid w:val="00D148D4"/>
    <w:rsid w:val="00D164FF"/>
    <w:rsid w:val="00D31BD7"/>
    <w:rsid w:val="00D4056A"/>
    <w:rsid w:val="00D468D4"/>
    <w:rsid w:val="00D60760"/>
    <w:rsid w:val="00D63142"/>
    <w:rsid w:val="00D70759"/>
    <w:rsid w:val="00D73096"/>
    <w:rsid w:val="00D73A37"/>
    <w:rsid w:val="00D74578"/>
    <w:rsid w:val="00D74C2D"/>
    <w:rsid w:val="00D76B6D"/>
    <w:rsid w:val="00D80637"/>
    <w:rsid w:val="00D8087B"/>
    <w:rsid w:val="00D95D39"/>
    <w:rsid w:val="00DA1C0D"/>
    <w:rsid w:val="00DA4FF0"/>
    <w:rsid w:val="00DB2995"/>
    <w:rsid w:val="00DB7089"/>
    <w:rsid w:val="00DB7947"/>
    <w:rsid w:val="00DB79D4"/>
    <w:rsid w:val="00DC2E97"/>
    <w:rsid w:val="00DC72CB"/>
    <w:rsid w:val="00DC7F78"/>
    <w:rsid w:val="00DD167D"/>
    <w:rsid w:val="00DE14C8"/>
    <w:rsid w:val="00DE4C61"/>
    <w:rsid w:val="00E01BCA"/>
    <w:rsid w:val="00E06AAB"/>
    <w:rsid w:val="00E21B40"/>
    <w:rsid w:val="00E33C93"/>
    <w:rsid w:val="00E35769"/>
    <w:rsid w:val="00E35EAD"/>
    <w:rsid w:val="00E3602D"/>
    <w:rsid w:val="00E37342"/>
    <w:rsid w:val="00E50379"/>
    <w:rsid w:val="00E510FF"/>
    <w:rsid w:val="00E61F82"/>
    <w:rsid w:val="00E62CD1"/>
    <w:rsid w:val="00E645CB"/>
    <w:rsid w:val="00E71355"/>
    <w:rsid w:val="00E827CF"/>
    <w:rsid w:val="00E87DD3"/>
    <w:rsid w:val="00E91D25"/>
    <w:rsid w:val="00E94C59"/>
    <w:rsid w:val="00EA580A"/>
    <w:rsid w:val="00EB0114"/>
    <w:rsid w:val="00EB24C4"/>
    <w:rsid w:val="00EC3896"/>
    <w:rsid w:val="00EC447C"/>
    <w:rsid w:val="00ED3C85"/>
    <w:rsid w:val="00ED3D2B"/>
    <w:rsid w:val="00ED4BDE"/>
    <w:rsid w:val="00ED7D1C"/>
    <w:rsid w:val="00EE63E6"/>
    <w:rsid w:val="00EF4329"/>
    <w:rsid w:val="00F06CD4"/>
    <w:rsid w:val="00F230F0"/>
    <w:rsid w:val="00F409C3"/>
    <w:rsid w:val="00F478BE"/>
    <w:rsid w:val="00F62502"/>
    <w:rsid w:val="00F718F1"/>
    <w:rsid w:val="00F855AA"/>
    <w:rsid w:val="00FA09DE"/>
    <w:rsid w:val="00FA2145"/>
    <w:rsid w:val="00FB1E26"/>
    <w:rsid w:val="00FB2194"/>
    <w:rsid w:val="00FB52C1"/>
    <w:rsid w:val="00FB748F"/>
    <w:rsid w:val="00FC41CE"/>
    <w:rsid w:val="00FC7FF3"/>
    <w:rsid w:val="00FD0F9C"/>
    <w:rsid w:val="00FD1499"/>
    <w:rsid w:val="00FE4F4E"/>
    <w:rsid w:val="00FF3B92"/>
    <w:rsid w:val="00FF478A"/>
    <w:rsid w:val="00FF4C6E"/>
    <w:rsid w:val="00FF75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>
      <o:colormenu v:ext="edit" fillcolor="none [2414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3573"/>
  </w:style>
  <w:style w:type="paragraph" w:styleId="Heading1">
    <w:name w:val="heading 1"/>
    <w:basedOn w:val="Normal"/>
    <w:link w:val="Heading1Char"/>
    <w:uiPriority w:val="9"/>
    <w:qFormat/>
    <w:rsid w:val="00D607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07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07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99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076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unhideWhenUsed/>
    <w:rsid w:val="00D607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6076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7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76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07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6076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77687D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23D1D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23D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23D1D"/>
    <w:rPr>
      <w:rFonts w:ascii="Courier New" w:eastAsia="Times New Roman" w:hAnsi="Courier New" w:cs="Courier New"/>
      <w:sz w:val="20"/>
      <w:szCs w:val="20"/>
    </w:rPr>
  </w:style>
  <w:style w:type="paragraph" w:customStyle="1" w:styleId="headline">
    <w:name w:val="headline"/>
    <w:basedOn w:val="Normal"/>
    <w:rsid w:val="0082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edlist">
    <w:name w:val="medlist"/>
    <w:basedOn w:val="Normal"/>
    <w:rsid w:val="00823D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">
    <w:name w:val="title"/>
    <w:basedOn w:val="DefaultParagraphFont"/>
    <w:rsid w:val="00823D1D"/>
  </w:style>
  <w:style w:type="character" w:customStyle="1" w:styleId="Heading4Char">
    <w:name w:val="Heading 4 Char"/>
    <w:basedOn w:val="DefaultParagraphFont"/>
    <w:link w:val="Heading4"/>
    <w:uiPriority w:val="9"/>
    <w:semiHidden/>
    <w:rsid w:val="0071699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keyword">
    <w:name w:val="keyword"/>
    <w:basedOn w:val="DefaultParagraphFont"/>
    <w:rsid w:val="0071699A"/>
  </w:style>
  <w:style w:type="character" w:customStyle="1" w:styleId="comment">
    <w:name w:val="comment"/>
    <w:basedOn w:val="DefaultParagraphFont"/>
    <w:rsid w:val="0071699A"/>
  </w:style>
  <w:style w:type="character" w:customStyle="1" w:styleId="string">
    <w:name w:val="string"/>
    <w:basedOn w:val="DefaultParagraphFont"/>
    <w:rsid w:val="0071699A"/>
  </w:style>
  <w:style w:type="character" w:customStyle="1" w:styleId="tag">
    <w:name w:val="tag"/>
    <w:basedOn w:val="DefaultParagraphFont"/>
    <w:rsid w:val="00A639FA"/>
  </w:style>
  <w:style w:type="character" w:customStyle="1" w:styleId="tag-name">
    <w:name w:val="tag-name"/>
    <w:basedOn w:val="DefaultParagraphFont"/>
    <w:rsid w:val="00A639FA"/>
  </w:style>
  <w:style w:type="paragraph" w:styleId="Header">
    <w:name w:val="header"/>
    <w:basedOn w:val="Normal"/>
    <w:link w:val="HeaderChar"/>
    <w:uiPriority w:val="99"/>
    <w:semiHidden/>
    <w:unhideWhenUsed/>
    <w:rsid w:val="00652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20C8"/>
  </w:style>
  <w:style w:type="paragraph" w:styleId="Footer">
    <w:name w:val="footer"/>
    <w:basedOn w:val="Normal"/>
    <w:link w:val="FooterChar"/>
    <w:uiPriority w:val="99"/>
    <w:semiHidden/>
    <w:unhideWhenUsed/>
    <w:rsid w:val="006520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20C8"/>
  </w:style>
  <w:style w:type="paragraph" w:styleId="ListParagraph">
    <w:name w:val="List Paragraph"/>
    <w:basedOn w:val="Normal"/>
    <w:uiPriority w:val="34"/>
    <w:qFormat/>
    <w:rsid w:val="003B080E"/>
    <w:pPr>
      <w:ind w:left="720"/>
      <w:contextualSpacing/>
    </w:pPr>
  </w:style>
  <w:style w:type="character" w:customStyle="1" w:styleId="spanh2">
    <w:name w:val="spanh2"/>
    <w:basedOn w:val="DefaultParagraphFont"/>
    <w:rsid w:val="00DE14C8"/>
  </w:style>
  <w:style w:type="character" w:customStyle="1" w:styleId="number">
    <w:name w:val="number"/>
    <w:basedOn w:val="DefaultParagraphFont"/>
    <w:rsid w:val="003B1457"/>
  </w:style>
  <w:style w:type="character" w:customStyle="1" w:styleId="filename">
    <w:name w:val="filename"/>
    <w:basedOn w:val="DefaultParagraphFont"/>
    <w:rsid w:val="00FB1E26"/>
  </w:style>
  <w:style w:type="character" w:customStyle="1" w:styleId="attribute">
    <w:name w:val="attribute"/>
    <w:basedOn w:val="DefaultParagraphFont"/>
    <w:rsid w:val="00FB1E26"/>
  </w:style>
  <w:style w:type="character" w:customStyle="1" w:styleId="attribute-value">
    <w:name w:val="attribute-value"/>
    <w:basedOn w:val="DefaultParagraphFont"/>
    <w:rsid w:val="00FB1E26"/>
  </w:style>
  <w:style w:type="character" w:styleId="Emphasis">
    <w:name w:val="Emphasis"/>
    <w:basedOn w:val="DefaultParagraphFont"/>
    <w:uiPriority w:val="20"/>
    <w:qFormat/>
    <w:rsid w:val="0067121F"/>
    <w:rPr>
      <w:i/>
      <w:iCs/>
    </w:rPr>
  </w:style>
  <w:style w:type="character" w:customStyle="1" w:styleId="vote-count-post">
    <w:name w:val="vote-count-post"/>
    <w:basedOn w:val="DefaultParagraphFont"/>
    <w:rsid w:val="003C2020"/>
  </w:style>
  <w:style w:type="character" w:customStyle="1" w:styleId="typ">
    <w:name w:val="typ"/>
    <w:basedOn w:val="DefaultParagraphFont"/>
    <w:rsid w:val="00B030B8"/>
  </w:style>
  <w:style w:type="character" w:customStyle="1" w:styleId="pln">
    <w:name w:val="pln"/>
    <w:basedOn w:val="DefaultParagraphFont"/>
    <w:rsid w:val="00B030B8"/>
  </w:style>
  <w:style w:type="character" w:customStyle="1" w:styleId="pun">
    <w:name w:val="pun"/>
    <w:basedOn w:val="DefaultParagraphFont"/>
    <w:rsid w:val="00B030B8"/>
  </w:style>
  <w:style w:type="character" w:customStyle="1" w:styleId="str">
    <w:name w:val="str"/>
    <w:basedOn w:val="DefaultParagraphFont"/>
    <w:rsid w:val="00B030B8"/>
  </w:style>
  <w:style w:type="character" w:customStyle="1" w:styleId="kwd">
    <w:name w:val="kwd"/>
    <w:basedOn w:val="DefaultParagraphFont"/>
    <w:rsid w:val="00B030B8"/>
  </w:style>
  <w:style w:type="character" w:customStyle="1" w:styleId="com">
    <w:name w:val="com"/>
    <w:basedOn w:val="DefaultParagraphFont"/>
    <w:rsid w:val="006C3723"/>
  </w:style>
  <w:style w:type="character" w:styleId="HTMLTypewriter">
    <w:name w:val="HTML Typewriter"/>
    <w:basedOn w:val="DefaultParagraphFont"/>
    <w:uiPriority w:val="99"/>
    <w:semiHidden/>
    <w:unhideWhenUsed/>
    <w:rsid w:val="00ED3D2B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180816"/>
  </w:style>
  <w:style w:type="character" w:customStyle="1" w:styleId="colorh1">
    <w:name w:val="color_h1"/>
    <w:basedOn w:val="DefaultParagraphFont"/>
    <w:rsid w:val="00180816"/>
  </w:style>
  <w:style w:type="paragraph" w:customStyle="1" w:styleId="intro">
    <w:name w:val="intro"/>
    <w:basedOn w:val="Normal"/>
    <w:rsid w:val="001808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Title0">
    <w:name w:val="Title"/>
    <w:basedOn w:val="Normal"/>
    <w:next w:val="Normal"/>
    <w:link w:val="TitleChar"/>
    <w:uiPriority w:val="10"/>
    <w:qFormat/>
    <w:rsid w:val="00394F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0"/>
    <w:uiPriority w:val="10"/>
    <w:rsid w:val="00394F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2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27809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92062">
          <w:marLeft w:val="0"/>
          <w:marRight w:val="0"/>
          <w:marTop w:val="250"/>
          <w:marBottom w:val="250"/>
          <w:divBdr>
            <w:top w:val="none" w:sz="0" w:space="5" w:color="4CAF50"/>
            <w:left w:val="single" w:sz="18" w:space="8" w:color="4CAF50"/>
            <w:bottom w:val="none" w:sz="0" w:space="5" w:color="4CAF50"/>
            <w:right w:val="none" w:sz="0" w:space="8" w:color="4CAF50"/>
          </w:divBdr>
        </w:div>
      </w:divsChild>
    </w:div>
    <w:div w:id="479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38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1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1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16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005403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8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112706">
          <w:marLeft w:val="0"/>
          <w:marRight w:val="0"/>
          <w:marTop w:val="230"/>
          <w:marBottom w:val="230"/>
          <w:divBdr>
            <w:top w:val="none" w:sz="0" w:space="0" w:color="auto"/>
            <w:left w:val="single" w:sz="18" w:space="7" w:color="4CAF50"/>
            <w:bottom w:val="none" w:sz="0" w:space="0" w:color="auto"/>
            <w:right w:val="none" w:sz="0" w:space="0" w:color="auto"/>
          </w:divBdr>
        </w:div>
      </w:divsChild>
    </w:div>
    <w:div w:id="13218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1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77844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90723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91618985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09888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971413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FFEB3B"/>
            <w:bottom w:val="none" w:sz="0" w:space="0" w:color="auto"/>
            <w:right w:val="none" w:sz="0" w:space="0" w:color="auto"/>
          </w:divBdr>
        </w:div>
        <w:div w:id="1833837131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251942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84039799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381128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91412473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FFEB3B"/>
            <w:bottom w:val="none" w:sz="0" w:space="0" w:color="auto"/>
            <w:right w:val="none" w:sz="0" w:space="0" w:color="auto"/>
          </w:divBdr>
        </w:div>
        <w:div w:id="746339200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257734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26921108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108687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21006485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3057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390521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845638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08653480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FFEB3B"/>
            <w:bottom w:val="none" w:sz="0" w:space="0" w:color="auto"/>
            <w:right w:val="none" w:sz="0" w:space="0" w:color="auto"/>
          </w:divBdr>
        </w:div>
        <w:div w:id="118209109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FFEB3B"/>
            <w:bottom w:val="none" w:sz="0" w:space="0" w:color="auto"/>
            <w:right w:val="none" w:sz="0" w:space="0" w:color="auto"/>
          </w:divBdr>
        </w:div>
      </w:divsChild>
    </w:div>
    <w:div w:id="14419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2879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7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67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1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771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3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8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98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957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5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4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90463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5349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9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51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81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8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666886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50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3361">
          <w:marLeft w:val="0"/>
          <w:marRight w:val="0"/>
          <w:marTop w:val="230"/>
          <w:marBottom w:val="230"/>
          <w:divBdr>
            <w:top w:val="none" w:sz="0" w:space="0" w:color="auto"/>
            <w:left w:val="single" w:sz="18" w:space="7" w:color="4CAF50"/>
            <w:bottom w:val="none" w:sz="0" w:space="0" w:color="auto"/>
            <w:right w:val="none" w:sz="0" w:space="0" w:color="auto"/>
          </w:divBdr>
        </w:div>
      </w:divsChild>
    </w:div>
    <w:div w:id="3013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9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041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1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44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20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86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66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39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7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68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35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6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07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7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0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11793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64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7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4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179381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835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1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72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38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0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2914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2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38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01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43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653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4476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12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788674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2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43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0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8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794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0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44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46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7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15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2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9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4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88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82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39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4195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14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14582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0" w:color="FFEB3B"/>
            <w:bottom w:val="none" w:sz="0" w:space="0" w:color="auto"/>
            <w:right w:val="none" w:sz="0" w:space="0" w:color="auto"/>
          </w:divBdr>
        </w:div>
        <w:div w:id="64936174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39861">
              <w:marLeft w:val="0"/>
              <w:marRight w:val="0"/>
              <w:marTop w:val="250"/>
              <w:marBottom w:val="250"/>
              <w:divBdr>
                <w:top w:val="none" w:sz="0" w:space="5" w:color="4CAF50"/>
                <w:left w:val="single" w:sz="18" w:space="8" w:color="4CAF50"/>
                <w:bottom w:val="none" w:sz="0" w:space="5" w:color="4CAF50"/>
                <w:right w:val="none" w:sz="0" w:space="8" w:color="4CAF50"/>
              </w:divBdr>
            </w:div>
          </w:divsChild>
        </w:div>
      </w:divsChild>
    </w:div>
    <w:div w:id="72799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0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78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681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2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85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4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29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6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9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67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182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1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68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16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15441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798220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036232">
              <w:marLeft w:val="0"/>
              <w:marRight w:val="0"/>
              <w:marTop w:val="250"/>
              <w:marBottom w:val="25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41072297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0" w:color="FFEB3B"/>
            <w:bottom w:val="none" w:sz="0" w:space="0" w:color="auto"/>
            <w:right w:val="none" w:sz="0" w:space="0" w:color="auto"/>
          </w:divBdr>
        </w:div>
        <w:div w:id="754132020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593031">
              <w:marLeft w:val="0"/>
              <w:marRight w:val="0"/>
              <w:marTop w:val="250"/>
              <w:marBottom w:val="25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427165907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8">
              <w:marLeft w:val="0"/>
              <w:marRight w:val="0"/>
              <w:marTop w:val="250"/>
              <w:marBottom w:val="25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73922389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91825">
              <w:marLeft w:val="0"/>
              <w:marRight w:val="0"/>
              <w:marTop w:val="250"/>
              <w:marBottom w:val="25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635184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85685">
              <w:marLeft w:val="0"/>
              <w:marRight w:val="0"/>
              <w:marTop w:val="250"/>
              <w:marBottom w:val="25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78140377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461058">
              <w:marLeft w:val="0"/>
              <w:marRight w:val="0"/>
              <w:marTop w:val="250"/>
              <w:marBottom w:val="25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22216836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362593">
              <w:marLeft w:val="0"/>
              <w:marRight w:val="0"/>
              <w:marTop w:val="250"/>
              <w:marBottom w:val="25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68464215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41928">
              <w:marLeft w:val="0"/>
              <w:marRight w:val="0"/>
              <w:marTop w:val="250"/>
              <w:marBottom w:val="25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9136614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123515">
              <w:marLeft w:val="0"/>
              <w:marRight w:val="0"/>
              <w:marTop w:val="250"/>
              <w:marBottom w:val="25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479763534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403531">
              <w:marLeft w:val="0"/>
              <w:marRight w:val="0"/>
              <w:marTop w:val="250"/>
              <w:marBottom w:val="25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38709496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6203">
              <w:marLeft w:val="0"/>
              <w:marRight w:val="0"/>
              <w:marTop w:val="250"/>
              <w:marBottom w:val="25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0179746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0" w:color="FFEB3B"/>
            <w:bottom w:val="none" w:sz="0" w:space="0" w:color="auto"/>
            <w:right w:val="none" w:sz="0" w:space="0" w:color="auto"/>
          </w:divBdr>
        </w:div>
        <w:div w:id="1259488078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4998">
              <w:marLeft w:val="0"/>
              <w:marRight w:val="0"/>
              <w:marTop w:val="250"/>
              <w:marBottom w:val="25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59266198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0" w:color="FFEB3B"/>
            <w:bottom w:val="none" w:sz="0" w:space="0" w:color="auto"/>
            <w:right w:val="none" w:sz="0" w:space="0" w:color="auto"/>
          </w:divBdr>
        </w:div>
      </w:divsChild>
    </w:div>
    <w:div w:id="78442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647478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52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7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72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01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77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54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685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98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04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3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15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09068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69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287684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4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7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811599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4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80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9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1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6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8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15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5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23469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491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239368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10693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76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05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34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5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19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0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3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78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8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724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FFEB3B"/>
            <w:bottom w:val="none" w:sz="0" w:space="0" w:color="auto"/>
            <w:right w:val="none" w:sz="0" w:space="0" w:color="auto"/>
          </w:divBdr>
        </w:div>
        <w:div w:id="574167277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04602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93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49658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3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9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86342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19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9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3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71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9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4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3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2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030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8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53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0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8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2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99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99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6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81887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0402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68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8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37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4232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098526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41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57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87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97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09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0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336659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7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1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530515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676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85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52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5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92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89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2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27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11970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82557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304773845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102455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568689886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413684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45961512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41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74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0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4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1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27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78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132431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86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50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17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9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162647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80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7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91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0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4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597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75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825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94913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62280597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9308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78407856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16361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613781535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FFEB3B"/>
            <w:bottom w:val="none" w:sz="0" w:space="0" w:color="auto"/>
            <w:right w:val="none" w:sz="0" w:space="0" w:color="auto"/>
          </w:divBdr>
        </w:div>
        <w:div w:id="82104714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654929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8828696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4880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87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17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4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714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4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05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116779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203087">
              <w:marLeft w:val="0"/>
              <w:marRight w:val="0"/>
              <w:marTop w:val="250"/>
              <w:marBottom w:val="250"/>
              <w:divBdr>
                <w:top w:val="none" w:sz="0" w:space="0" w:color="auto"/>
                <w:left w:val="single" w:sz="18" w:space="8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723284737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42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177960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048759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258834021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65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411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036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2" w:color="4CAF50"/>
            <w:bottom w:val="none" w:sz="0" w:space="0" w:color="auto"/>
            <w:right w:val="none" w:sz="0" w:space="0" w:color="auto"/>
          </w:divBdr>
        </w:div>
      </w:divsChild>
    </w:div>
    <w:div w:id="14928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047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27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9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7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6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73700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628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134074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0" w:color="FFEB3B"/>
            <w:bottom w:val="none" w:sz="0" w:space="0" w:color="auto"/>
            <w:right w:val="none" w:sz="0" w:space="0" w:color="auto"/>
          </w:divBdr>
        </w:div>
      </w:divsChild>
    </w:div>
    <w:div w:id="161062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04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73372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55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43144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18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29602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FFEB3B"/>
            <w:bottom w:val="none" w:sz="0" w:space="0" w:color="auto"/>
            <w:right w:val="none" w:sz="0" w:space="0" w:color="auto"/>
          </w:divBdr>
        </w:div>
      </w:divsChild>
    </w:div>
    <w:div w:id="166805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98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5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34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78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3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60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2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33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9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531659">
              <w:marLeft w:val="0"/>
              <w:marRight w:val="0"/>
              <w:marTop w:val="25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4069">
                  <w:marLeft w:val="0"/>
                  <w:marRight w:val="0"/>
                  <w:marTop w:val="250"/>
                  <w:marBottom w:val="250"/>
                  <w:divBdr>
                    <w:top w:val="none" w:sz="0" w:space="0" w:color="auto"/>
                    <w:left w:val="single" w:sz="18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7091067">
              <w:marLeft w:val="0"/>
              <w:marRight w:val="0"/>
              <w:marTop w:val="25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128519">
                  <w:marLeft w:val="0"/>
                  <w:marRight w:val="0"/>
                  <w:marTop w:val="250"/>
                  <w:marBottom w:val="250"/>
                  <w:divBdr>
                    <w:top w:val="none" w:sz="0" w:space="0" w:color="auto"/>
                    <w:left w:val="single" w:sz="18" w:space="8" w:color="4CAF50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652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36" w:space="10" w:color="FFEB3B"/>
                <w:bottom w:val="none" w:sz="0" w:space="0" w:color="auto"/>
                <w:right w:val="none" w:sz="0" w:space="0" w:color="auto"/>
              </w:divBdr>
            </w:div>
            <w:div w:id="752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07962">
          <w:marLeft w:val="0"/>
          <w:marRight w:val="0"/>
          <w:marTop w:val="230"/>
          <w:marBottom w:val="230"/>
          <w:divBdr>
            <w:top w:val="none" w:sz="0" w:space="0" w:color="auto"/>
            <w:left w:val="single" w:sz="18" w:space="7" w:color="4CAF50"/>
            <w:bottom w:val="none" w:sz="0" w:space="0" w:color="auto"/>
            <w:right w:val="none" w:sz="0" w:space="0" w:color="auto"/>
          </w:divBdr>
        </w:div>
      </w:divsChild>
    </w:div>
    <w:div w:id="180304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754062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15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25110">
          <w:marLeft w:val="0"/>
          <w:marRight w:val="0"/>
          <w:marTop w:val="0"/>
          <w:marBottom w:val="0"/>
          <w:divBdr>
            <w:top w:val="none" w:sz="0" w:space="0" w:color="auto"/>
            <w:left w:val="single" w:sz="36" w:space="10" w:color="FFEB3B"/>
            <w:bottom w:val="none" w:sz="0" w:space="0" w:color="auto"/>
            <w:right w:val="none" w:sz="0" w:space="0" w:color="auto"/>
          </w:divBdr>
        </w:div>
      </w:divsChild>
    </w:div>
    <w:div w:id="186039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17979">
          <w:marLeft w:val="0"/>
          <w:marRight w:val="0"/>
          <w:marTop w:val="250"/>
          <w:marBottom w:val="2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47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774895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5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13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40107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FFEB3B"/>
            <w:bottom w:val="none" w:sz="0" w:space="0" w:color="auto"/>
            <w:right w:val="none" w:sz="0" w:space="0" w:color="auto"/>
          </w:divBdr>
        </w:div>
        <w:div w:id="326203414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916668">
              <w:marLeft w:val="0"/>
              <w:marRight w:val="0"/>
              <w:marTop w:val="230"/>
              <w:marBottom w:val="230"/>
              <w:divBdr>
                <w:top w:val="none" w:sz="0" w:space="0" w:color="auto"/>
                <w:left w:val="single" w:sz="18" w:space="7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308364016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9" w:color="FFEB3B"/>
            <w:bottom w:val="none" w:sz="0" w:space="0" w:color="auto"/>
            <w:right w:val="none" w:sz="0" w:space="0" w:color="auto"/>
          </w:divBdr>
        </w:div>
        <w:div w:id="210073631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37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744192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62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2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04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09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3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9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71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1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47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2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71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5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60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45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57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82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54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4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90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0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7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7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268322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31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5136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32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052676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82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20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7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30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67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27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779627">
          <w:marLeft w:val="0"/>
          <w:marRight w:val="0"/>
          <w:marTop w:val="230"/>
          <w:marBottom w:val="2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9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rinath\Desktop\Srinath%20Project\JavaScrip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110042-E030-4E27-A465-9512B3734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JavaScript</Template>
  <TotalTime>351</TotalTime>
  <Pages>58</Pages>
  <Words>6176</Words>
  <Characters>35207</Characters>
  <Application>Microsoft Office Word</Application>
  <DocSecurity>0</DocSecurity>
  <Lines>293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srinath</dc:creator>
  <cp:lastModifiedBy>srinath</cp:lastModifiedBy>
  <cp:revision>20</cp:revision>
  <dcterms:created xsi:type="dcterms:W3CDTF">2016-09-28T10:57:00Z</dcterms:created>
  <dcterms:modified xsi:type="dcterms:W3CDTF">2016-10-26T05:51:00Z</dcterms:modified>
</cp:coreProperties>
</file>